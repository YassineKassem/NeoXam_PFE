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9392C" w14:textId="77777777" w:rsidR="00735089" w:rsidRPr="00735089" w:rsidRDefault="00735089" w:rsidP="00735089">
      <w:pPr>
        <w:jc w:val="center"/>
        <w:rPr>
          <w:b/>
          <w:bCs/>
          <w:lang w:val="aa-ET"/>
        </w:rPr>
      </w:pPr>
    </w:p>
    <w:p w14:paraId="7186417B" w14:textId="77777777" w:rsidR="00735089" w:rsidRPr="00735089" w:rsidRDefault="00735089" w:rsidP="00735089">
      <w:pPr>
        <w:jc w:val="center"/>
        <w:rPr>
          <w:b/>
          <w:bCs/>
          <w:lang w:val="aa-ET"/>
        </w:rPr>
      </w:pPr>
    </w:p>
    <w:p w14:paraId="13EE2B05" w14:textId="138A4348" w:rsidR="00735089" w:rsidRDefault="00735089" w:rsidP="00735089">
      <w:pPr>
        <w:rPr>
          <w:b/>
          <w:bCs/>
          <w:lang w:val="aa-ET"/>
        </w:rPr>
      </w:pPr>
    </w:p>
    <w:p w14:paraId="67EB80A2" w14:textId="77777777" w:rsidR="00735089" w:rsidRDefault="00735089" w:rsidP="00735089">
      <w:pPr>
        <w:rPr>
          <w:b/>
          <w:bCs/>
          <w:lang w:val="aa-ET"/>
        </w:rPr>
      </w:pPr>
    </w:p>
    <w:p w14:paraId="7593D55E" w14:textId="77777777" w:rsidR="00735089" w:rsidRDefault="00735089" w:rsidP="00735089">
      <w:pPr>
        <w:rPr>
          <w:b/>
          <w:bCs/>
          <w:lang w:val="aa-ET"/>
        </w:rPr>
      </w:pPr>
    </w:p>
    <w:p w14:paraId="579CFF7B" w14:textId="77777777" w:rsidR="00735089" w:rsidRDefault="00735089" w:rsidP="00735089">
      <w:pPr>
        <w:rPr>
          <w:b/>
          <w:bCs/>
          <w:lang w:val="aa-ET"/>
        </w:rPr>
      </w:pPr>
    </w:p>
    <w:p w14:paraId="0FC34DB0" w14:textId="77777777" w:rsidR="00735089" w:rsidRDefault="00735089" w:rsidP="00735089">
      <w:pPr>
        <w:rPr>
          <w:b/>
          <w:bCs/>
          <w:lang w:val="aa-ET"/>
        </w:rPr>
      </w:pPr>
    </w:p>
    <w:p w14:paraId="35006B5D" w14:textId="77777777" w:rsidR="00636A6C" w:rsidRDefault="00636A6C" w:rsidP="00735089">
      <w:pPr>
        <w:rPr>
          <w:b/>
          <w:bCs/>
          <w:lang w:val="aa-ET"/>
        </w:rPr>
      </w:pPr>
    </w:p>
    <w:p w14:paraId="6C23A6D3" w14:textId="77777777" w:rsidR="00636A6C" w:rsidRDefault="00636A6C" w:rsidP="00735089">
      <w:pPr>
        <w:rPr>
          <w:b/>
          <w:bCs/>
          <w:lang w:val="aa-ET"/>
        </w:rPr>
      </w:pPr>
    </w:p>
    <w:p w14:paraId="2EC3D6E7" w14:textId="77777777" w:rsidR="00636A6C" w:rsidRPr="00735089" w:rsidRDefault="00636A6C" w:rsidP="00735089">
      <w:pPr>
        <w:rPr>
          <w:b/>
          <w:bCs/>
          <w:lang w:val="aa-ET"/>
        </w:rPr>
      </w:pPr>
    </w:p>
    <w:p w14:paraId="00C58229" w14:textId="77777777" w:rsidR="00735089" w:rsidRPr="00735089" w:rsidRDefault="00735089" w:rsidP="00735089">
      <w:pPr>
        <w:jc w:val="center"/>
        <w:rPr>
          <w:b/>
          <w:bCs/>
          <w:lang w:val="aa-ET"/>
        </w:rPr>
      </w:pPr>
    </w:p>
    <w:p w14:paraId="292E372B" w14:textId="32F51F7B" w:rsidR="00735089" w:rsidRPr="00735089" w:rsidRDefault="00735089" w:rsidP="00735089">
      <w:pPr>
        <w:jc w:val="center"/>
        <w:rPr>
          <w:b/>
          <w:bCs/>
          <w:color w:val="0ED8B8" w:themeColor="text2"/>
          <w:sz w:val="72"/>
          <w:szCs w:val="72"/>
          <w:lang w:val="aa-ET"/>
        </w:rPr>
      </w:pPr>
      <w:r w:rsidRPr="00735089">
        <w:rPr>
          <w:b/>
          <w:bCs/>
          <w:color w:val="0ED8B8" w:themeColor="text2"/>
          <w:sz w:val="72"/>
          <w:szCs w:val="72"/>
          <w:lang w:val="aa-ET"/>
        </w:rPr>
        <w:t>Rapport d'étude de l'existant des tickets Jira - Projet DHRD</w:t>
      </w:r>
    </w:p>
    <w:p w14:paraId="024B0FB5" w14:textId="45E4EBBA" w:rsidR="009C297D" w:rsidRPr="00735089" w:rsidRDefault="009C297D" w:rsidP="00735089">
      <w:pPr>
        <w:rPr>
          <w:b/>
          <w:bCs/>
          <w:lang w:val="aa-ET"/>
        </w:rPr>
      </w:pPr>
    </w:p>
    <w:p w14:paraId="113AC6C2" w14:textId="77777777" w:rsidR="00735089" w:rsidRPr="00735089" w:rsidRDefault="00735089" w:rsidP="00735089">
      <w:pPr>
        <w:rPr>
          <w:b/>
          <w:bCs/>
          <w:lang w:val="aa-ET"/>
        </w:rPr>
      </w:pPr>
    </w:p>
    <w:p w14:paraId="52FD9D28" w14:textId="77777777" w:rsidR="00735089" w:rsidRPr="00735089" w:rsidRDefault="00735089" w:rsidP="00735089">
      <w:pPr>
        <w:rPr>
          <w:b/>
          <w:bCs/>
          <w:lang w:val="aa-ET"/>
        </w:rPr>
      </w:pPr>
    </w:p>
    <w:p w14:paraId="456BD26D" w14:textId="77777777" w:rsidR="00735089" w:rsidRPr="00735089" w:rsidRDefault="00735089" w:rsidP="00735089">
      <w:pPr>
        <w:rPr>
          <w:b/>
          <w:bCs/>
          <w:lang w:val="aa-ET"/>
        </w:rPr>
      </w:pPr>
    </w:p>
    <w:p w14:paraId="13694F1B" w14:textId="77777777" w:rsidR="00735089" w:rsidRPr="00735089" w:rsidRDefault="00735089" w:rsidP="00735089">
      <w:pPr>
        <w:rPr>
          <w:b/>
          <w:bCs/>
          <w:lang w:val="aa-ET"/>
        </w:rPr>
      </w:pPr>
    </w:p>
    <w:p w14:paraId="593BBB31" w14:textId="77777777" w:rsidR="00735089" w:rsidRPr="00735089" w:rsidRDefault="00735089" w:rsidP="00735089">
      <w:pPr>
        <w:rPr>
          <w:b/>
          <w:bCs/>
          <w:lang w:val="aa-ET"/>
        </w:rPr>
      </w:pPr>
    </w:p>
    <w:p w14:paraId="214B2782" w14:textId="77777777" w:rsidR="00735089" w:rsidRDefault="00735089" w:rsidP="00735089">
      <w:pPr>
        <w:rPr>
          <w:b/>
          <w:bCs/>
          <w:lang w:val="aa-ET"/>
        </w:rPr>
      </w:pPr>
    </w:p>
    <w:p w14:paraId="2C852138" w14:textId="77777777" w:rsidR="00735089" w:rsidRDefault="00735089" w:rsidP="00735089">
      <w:pPr>
        <w:rPr>
          <w:b/>
          <w:bCs/>
          <w:lang w:val="aa-ET"/>
        </w:rPr>
      </w:pPr>
    </w:p>
    <w:p w14:paraId="76364C05" w14:textId="77777777" w:rsidR="00735089" w:rsidRDefault="00735089" w:rsidP="00735089">
      <w:pPr>
        <w:rPr>
          <w:b/>
          <w:bCs/>
          <w:lang w:val="aa-ET"/>
        </w:rPr>
      </w:pPr>
    </w:p>
    <w:p w14:paraId="7639C932" w14:textId="77777777" w:rsidR="00735089" w:rsidRDefault="00735089" w:rsidP="00735089">
      <w:pPr>
        <w:rPr>
          <w:b/>
          <w:bCs/>
          <w:lang w:val="aa-ET"/>
        </w:rPr>
      </w:pPr>
    </w:p>
    <w:p w14:paraId="06F167C8" w14:textId="77777777" w:rsidR="002C215B" w:rsidRDefault="002C215B" w:rsidP="00735089">
      <w:pPr>
        <w:rPr>
          <w:b/>
          <w:bCs/>
          <w:color w:val="0ED8B8" w:themeColor="text2"/>
          <w:lang w:val="aa-ET"/>
        </w:rPr>
      </w:pPr>
    </w:p>
    <w:p w14:paraId="785A1592" w14:textId="77777777" w:rsidR="00735089" w:rsidRPr="00735089" w:rsidRDefault="00735089" w:rsidP="00735089">
      <w:pPr>
        <w:rPr>
          <w:b/>
          <w:bCs/>
          <w:color w:val="0ED8B8" w:themeColor="text2"/>
          <w:lang w:val="aa-ET"/>
        </w:rPr>
      </w:pPr>
      <w:r w:rsidRPr="00735089">
        <w:rPr>
          <w:b/>
          <w:bCs/>
          <w:color w:val="0ED8B8" w:themeColor="text2"/>
          <w:lang w:val="aa-ET"/>
        </w:rPr>
        <w:t>1. Introduction</w:t>
      </w:r>
    </w:p>
    <w:p w14:paraId="21DC51E5" w14:textId="474A1404" w:rsidR="00735089" w:rsidRDefault="00735089" w:rsidP="00735089">
      <w:pPr>
        <w:rPr>
          <w:lang w:val="aa-ET"/>
        </w:rPr>
      </w:pPr>
      <w:r w:rsidRPr="00735089">
        <w:rPr>
          <w:lang w:val="aa-ET"/>
        </w:rPr>
        <w:t>L'objectif de cette étude est d'analyser l'existant des tickets Jira du projet DHRD afin de comprendre la structure des données, d'identifier les problématiques et d'orienter les futures analyses et prédictions. Nous avons extrait et organisé les données issues de Jira, puis nous avons effectué plusieurs analyses statistiques et qualitatives.</w:t>
      </w:r>
    </w:p>
    <w:p w14:paraId="7FEECB12" w14:textId="77777777" w:rsidR="002C215B" w:rsidRPr="00735089" w:rsidRDefault="002C215B" w:rsidP="00735089">
      <w:pPr>
        <w:rPr>
          <w:lang w:val="aa-ET"/>
        </w:rPr>
      </w:pPr>
    </w:p>
    <w:p w14:paraId="1C3E7305" w14:textId="77777777" w:rsidR="00735089" w:rsidRPr="00735089" w:rsidRDefault="00735089" w:rsidP="00735089">
      <w:pPr>
        <w:rPr>
          <w:b/>
          <w:bCs/>
          <w:color w:val="0ED8B8" w:themeColor="text2"/>
          <w:lang w:val="aa-ET"/>
        </w:rPr>
      </w:pPr>
      <w:r w:rsidRPr="00735089">
        <w:rPr>
          <w:b/>
          <w:bCs/>
          <w:color w:val="0ED8B8" w:themeColor="text2"/>
          <w:lang w:val="aa-ET"/>
        </w:rPr>
        <w:t>2. Extraction et Organisation des Données</w:t>
      </w:r>
    </w:p>
    <w:p w14:paraId="22CF3C78" w14:textId="77777777" w:rsidR="00735089" w:rsidRPr="00735089" w:rsidRDefault="00735089" w:rsidP="00735089">
      <w:pPr>
        <w:rPr>
          <w:b/>
          <w:bCs/>
          <w:color w:val="076C5B" w:themeColor="text2" w:themeShade="80"/>
          <w:lang w:val="aa-ET"/>
        </w:rPr>
      </w:pPr>
      <w:r w:rsidRPr="00735089">
        <w:rPr>
          <w:b/>
          <w:bCs/>
          <w:color w:val="076C5B" w:themeColor="text2" w:themeShade="80"/>
          <w:lang w:val="aa-ET"/>
        </w:rPr>
        <w:t>2.1. Extraction des données depuis Jira</w:t>
      </w:r>
    </w:p>
    <w:p w14:paraId="034F7D2C" w14:textId="77777777" w:rsidR="00735089" w:rsidRPr="00735089" w:rsidRDefault="00735089" w:rsidP="00735089">
      <w:pPr>
        <w:rPr>
          <w:lang w:val="aa-ET"/>
        </w:rPr>
      </w:pPr>
      <w:r w:rsidRPr="00735089">
        <w:rPr>
          <w:lang w:val="aa-ET"/>
        </w:rPr>
        <w:t>Les données ont été récupérées depuis Jira via l'endpoint suivant :</w:t>
      </w:r>
      <w:r w:rsidRPr="00735089">
        <w:rPr>
          <w:lang w:val="aa-ET"/>
        </w:rPr>
        <w:br/>
        <w:t xml:space="preserve">Jira URL: </w:t>
      </w:r>
      <w:r w:rsidRPr="00735089">
        <w:rPr>
          <w:b/>
          <w:bCs/>
          <w:lang w:val="aa-ET"/>
        </w:rPr>
        <w:t>https://nx-jira8.my-nx.com/</w:t>
      </w:r>
      <w:r w:rsidRPr="00735089">
        <w:rPr>
          <w:b/>
          <w:bCs/>
          <w:lang w:val="aa-ET"/>
        </w:rPr>
        <w:br/>
      </w:r>
      <w:r w:rsidRPr="00735089">
        <w:rPr>
          <w:lang w:val="aa-ET"/>
        </w:rPr>
        <w:t xml:space="preserve">Project Key: </w:t>
      </w:r>
      <w:r w:rsidRPr="00735089">
        <w:rPr>
          <w:b/>
          <w:bCs/>
          <w:lang w:val="aa-ET"/>
        </w:rPr>
        <w:t>DHRD</w:t>
      </w:r>
      <w:r w:rsidRPr="00735089">
        <w:rPr>
          <w:b/>
          <w:bCs/>
          <w:lang w:val="aa-ET"/>
        </w:rPr>
        <w:br/>
      </w:r>
      <w:r w:rsidRPr="00735089">
        <w:rPr>
          <w:lang w:val="aa-ET"/>
        </w:rPr>
        <w:t xml:space="preserve">Endpoint: </w:t>
      </w:r>
      <w:r w:rsidRPr="00735089">
        <w:rPr>
          <w:b/>
          <w:bCs/>
          <w:lang w:val="aa-ET"/>
        </w:rPr>
        <w:t>/rest/api/2/search</w:t>
      </w:r>
    </w:p>
    <w:p w14:paraId="1B81AF98" w14:textId="77777777" w:rsidR="00735089" w:rsidRPr="00735089" w:rsidRDefault="00735089" w:rsidP="00735089">
      <w:pPr>
        <w:rPr>
          <w:lang w:val="aa-ET"/>
        </w:rPr>
      </w:pPr>
      <w:r w:rsidRPr="00735089">
        <w:rPr>
          <w:lang w:val="aa-ET"/>
        </w:rPr>
        <w:t>Ces données ont ensuite été stockées dans un fichier CSV :</w:t>
      </w:r>
      <w:r w:rsidRPr="00735089">
        <w:rPr>
          <w:lang w:val="aa-ET"/>
        </w:rPr>
        <w:br/>
        <w:t xml:space="preserve">Fichier: </w:t>
      </w:r>
      <w:r w:rsidRPr="00735089">
        <w:rPr>
          <w:b/>
          <w:bCs/>
          <w:lang w:val="aa-ET"/>
        </w:rPr>
        <w:t>jira_issues_DHRD_20250225_125123.csv</w:t>
      </w:r>
    </w:p>
    <w:p w14:paraId="593A0CF2" w14:textId="77777777" w:rsidR="00735089" w:rsidRPr="00735089" w:rsidRDefault="00735089" w:rsidP="008B3115">
      <w:pPr>
        <w:rPr>
          <w:b/>
          <w:bCs/>
          <w:color w:val="076C5B" w:themeColor="text2" w:themeShade="80"/>
          <w:lang w:val="aa-ET"/>
        </w:rPr>
      </w:pPr>
      <w:r w:rsidRPr="00735089">
        <w:rPr>
          <w:b/>
          <w:bCs/>
          <w:color w:val="076C5B" w:themeColor="text2" w:themeShade="80"/>
          <w:lang w:val="aa-ET"/>
        </w:rPr>
        <w:t>2.2. Organisation des données</w:t>
      </w:r>
    </w:p>
    <w:p w14:paraId="230F8FA2" w14:textId="77777777" w:rsidR="00735089" w:rsidRPr="00735089" w:rsidRDefault="00735089" w:rsidP="00735089">
      <w:pPr>
        <w:rPr>
          <w:lang w:val="aa-ET"/>
        </w:rPr>
      </w:pPr>
      <w:r w:rsidRPr="00735089">
        <w:rPr>
          <w:lang w:val="aa-ET"/>
        </w:rPr>
        <w:t xml:space="preserve">Le fichier contient </w:t>
      </w:r>
      <w:r w:rsidRPr="00735089">
        <w:rPr>
          <w:b/>
          <w:bCs/>
          <w:lang w:val="aa-ET"/>
        </w:rPr>
        <w:t>96 106</w:t>
      </w:r>
      <w:r w:rsidRPr="00735089">
        <w:rPr>
          <w:lang w:val="aa-ET"/>
        </w:rPr>
        <w:t xml:space="preserve"> lignes et </w:t>
      </w:r>
      <w:r w:rsidRPr="00735089">
        <w:rPr>
          <w:b/>
          <w:bCs/>
          <w:lang w:val="aa-ET"/>
        </w:rPr>
        <w:t>25</w:t>
      </w:r>
      <w:r w:rsidRPr="00735089">
        <w:rPr>
          <w:lang w:val="aa-ET"/>
        </w:rPr>
        <w:t xml:space="preserve"> colonnes correspondant aux champs Jira suivants :</w:t>
      </w:r>
    </w:p>
    <w:p w14:paraId="27060D06" w14:textId="77777777" w:rsidR="00735089" w:rsidRPr="00735089" w:rsidRDefault="00735089" w:rsidP="00735089">
      <w:pPr>
        <w:numPr>
          <w:ilvl w:val="0"/>
          <w:numId w:val="35"/>
        </w:numPr>
        <w:rPr>
          <w:lang w:val="aa-ET"/>
        </w:rPr>
      </w:pPr>
      <w:r w:rsidRPr="00735089">
        <w:rPr>
          <w:lang w:val="aa-ET"/>
        </w:rPr>
        <w:t>Key, Type, Summary, Description, Status, Resolution, Resolution Date, Release Note, Priority, Created, Updated, Due Date, Reporter, Assignee, Labels, Components, Fix Versions, Parent Issue, Watchers, Issue Links, Subtasks, Comments, Module-Feature, Module, Feature, Resolution Time.</w:t>
      </w:r>
    </w:p>
    <w:p w14:paraId="2E2E6A7C" w14:textId="77777777" w:rsidR="00735089" w:rsidRPr="00735089" w:rsidRDefault="00735089" w:rsidP="00735089">
      <w:pPr>
        <w:rPr>
          <w:lang w:val="aa-ET"/>
        </w:rPr>
      </w:pPr>
      <w:r w:rsidRPr="00735089">
        <w:rPr>
          <w:lang w:val="aa-ET"/>
        </w:rPr>
        <w:t>Un premier diagnostic a révélé un grand nombre de valeurs manquantes dans certaines colonnes, notamment :</w:t>
      </w:r>
    </w:p>
    <w:p w14:paraId="45B7DF94" w14:textId="77777777" w:rsidR="00735089" w:rsidRPr="00735089" w:rsidRDefault="00735089" w:rsidP="00735089">
      <w:pPr>
        <w:numPr>
          <w:ilvl w:val="0"/>
          <w:numId w:val="36"/>
        </w:numPr>
        <w:rPr>
          <w:lang w:val="aa-ET"/>
        </w:rPr>
      </w:pPr>
      <w:r w:rsidRPr="00735089">
        <w:rPr>
          <w:lang w:val="aa-ET"/>
        </w:rPr>
        <w:t>Subtasks (95.77%)</w:t>
      </w:r>
    </w:p>
    <w:p w14:paraId="3A090403" w14:textId="77777777" w:rsidR="00735089" w:rsidRPr="00735089" w:rsidRDefault="00735089" w:rsidP="00735089">
      <w:pPr>
        <w:numPr>
          <w:ilvl w:val="0"/>
          <w:numId w:val="36"/>
        </w:numPr>
        <w:rPr>
          <w:lang w:val="aa-ET"/>
        </w:rPr>
      </w:pPr>
      <w:r w:rsidRPr="00735089">
        <w:rPr>
          <w:lang w:val="aa-ET"/>
        </w:rPr>
        <w:t>Due Date (92.22%)</w:t>
      </w:r>
    </w:p>
    <w:p w14:paraId="06EBB95D" w14:textId="77777777" w:rsidR="00735089" w:rsidRPr="00735089" w:rsidRDefault="00735089" w:rsidP="00735089">
      <w:pPr>
        <w:numPr>
          <w:ilvl w:val="0"/>
          <w:numId w:val="36"/>
        </w:numPr>
        <w:rPr>
          <w:b/>
          <w:bCs/>
          <w:color w:val="FF0000"/>
          <w:lang w:val="aa-ET"/>
        </w:rPr>
      </w:pPr>
      <w:r w:rsidRPr="00735089">
        <w:rPr>
          <w:b/>
          <w:bCs/>
          <w:color w:val="FF0000"/>
          <w:lang w:val="aa-ET"/>
        </w:rPr>
        <w:t>Feature (91.77%)</w:t>
      </w:r>
    </w:p>
    <w:p w14:paraId="1C32E932" w14:textId="77777777" w:rsidR="00735089" w:rsidRPr="00735089" w:rsidRDefault="00735089" w:rsidP="00735089">
      <w:pPr>
        <w:numPr>
          <w:ilvl w:val="0"/>
          <w:numId w:val="36"/>
        </w:numPr>
        <w:rPr>
          <w:lang w:val="aa-ET"/>
        </w:rPr>
      </w:pPr>
      <w:r w:rsidRPr="00735089">
        <w:rPr>
          <w:lang w:val="aa-ET"/>
        </w:rPr>
        <w:t>Parent Issue (91.25%)</w:t>
      </w:r>
    </w:p>
    <w:p w14:paraId="6828F6C8" w14:textId="77777777" w:rsidR="00735089" w:rsidRDefault="00735089" w:rsidP="00735089">
      <w:pPr>
        <w:numPr>
          <w:ilvl w:val="0"/>
          <w:numId w:val="36"/>
        </w:numPr>
        <w:rPr>
          <w:lang w:val="aa-ET"/>
        </w:rPr>
      </w:pPr>
      <w:r w:rsidRPr="00735089">
        <w:rPr>
          <w:lang w:val="aa-ET"/>
        </w:rPr>
        <w:t>Release Note (87.97%)</w:t>
      </w:r>
    </w:p>
    <w:p w14:paraId="6FE582DF" w14:textId="6AEA44D8" w:rsidR="008B3115" w:rsidRPr="00735089" w:rsidRDefault="008B3115" w:rsidP="00735089">
      <w:pPr>
        <w:numPr>
          <w:ilvl w:val="0"/>
          <w:numId w:val="36"/>
        </w:numPr>
        <w:rPr>
          <w:color w:val="FF0000"/>
          <w:lang w:val="aa-ET"/>
        </w:rPr>
      </w:pPr>
      <w:r w:rsidRPr="008B3115">
        <w:rPr>
          <w:b/>
          <w:bCs/>
          <w:color w:val="FF0000"/>
        </w:rPr>
        <w:t xml:space="preserve">Module </w:t>
      </w:r>
      <w:r>
        <w:rPr>
          <w:b/>
          <w:bCs/>
          <w:color w:val="FF0000"/>
        </w:rPr>
        <w:t>(</w:t>
      </w:r>
      <w:r w:rsidRPr="008B3115">
        <w:rPr>
          <w:b/>
          <w:bCs/>
          <w:color w:val="FF0000"/>
        </w:rPr>
        <w:t>78.39</w:t>
      </w:r>
      <w:r>
        <w:rPr>
          <w:b/>
          <w:bCs/>
          <w:color w:val="FF0000"/>
        </w:rPr>
        <w:t>%)</w:t>
      </w:r>
    </w:p>
    <w:p w14:paraId="06904BC6" w14:textId="220F7E4D" w:rsidR="00735089" w:rsidRPr="00735089" w:rsidRDefault="00735089" w:rsidP="00735089">
      <w:pPr>
        <w:rPr>
          <w:lang w:val="aa-ET"/>
        </w:rPr>
      </w:pPr>
    </w:p>
    <w:p w14:paraId="5F09F9E7" w14:textId="77777777" w:rsidR="008B3115" w:rsidRDefault="008B3115" w:rsidP="008B3115">
      <w:pPr>
        <w:rPr>
          <w:lang w:val="aa-ET"/>
        </w:rPr>
      </w:pPr>
    </w:p>
    <w:p w14:paraId="68B79ABB" w14:textId="483CC979" w:rsidR="00735089" w:rsidRPr="00735089" w:rsidRDefault="00735089" w:rsidP="008B3115">
      <w:pPr>
        <w:rPr>
          <w:b/>
          <w:bCs/>
          <w:color w:val="0ED8B8" w:themeColor="text2"/>
          <w:lang w:val="aa-ET"/>
        </w:rPr>
      </w:pPr>
      <w:r w:rsidRPr="00735089">
        <w:rPr>
          <w:b/>
          <w:bCs/>
          <w:color w:val="0ED8B8" w:themeColor="text2"/>
          <w:lang w:val="aa-ET"/>
        </w:rPr>
        <w:t>3. Analyses Statistiques Réalisées</w:t>
      </w:r>
    </w:p>
    <w:p w14:paraId="66B7F3CA" w14:textId="77777777" w:rsidR="00735089" w:rsidRPr="00735089" w:rsidRDefault="00735089" w:rsidP="00735089">
      <w:pPr>
        <w:rPr>
          <w:lang w:val="aa-ET"/>
        </w:rPr>
      </w:pPr>
      <w:r w:rsidRPr="00735089">
        <w:rPr>
          <w:lang w:val="aa-ET"/>
        </w:rPr>
        <w:t>Nous avons mené plusieurs analyses statistiques pour comprendre la répartition des tickets :</w:t>
      </w:r>
    </w:p>
    <w:p w14:paraId="3A106FE3" w14:textId="66EBA7CD" w:rsidR="00735089" w:rsidRPr="00735089" w:rsidRDefault="00735089" w:rsidP="00735089">
      <w:pPr>
        <w:numPr>
          <w:ilvl w:val="0"/>
          <w:numId w:val="37"/>
        </w:numPr>
        <w:rPr>
          <w:lang w:val="aa-ET"/>
        </w:rPr>
      </w:pPr>
      <w:r w:rsidRPr="00735089">
        <w:rPr>
          <w:lang w:val="aa-ET"/>
        </w:rPr>
        <w:t xml:space="preserve">Nombre de tickets par statut </w:t>
      </w:r>
    </w:p>
    <w:p w14:paraId="23A139B3" w14:textId="799153A3" w:rsidR="00735089" w:rsidRPr="00735089" w:rsidRDefault="00735089" w:rsidP="00735089">
      <w:pPr>
        <w:numPr>
          <w:ilvl w:val="0"/>
          <w:numId w:val="37"/>
        </w:numPr>
        <w:rPr>
          <w:lang w:val="aa-ET"/>
        </w:rPr>
      </w:pPr>
      <w:r w:rsidRPr="00735089">
        <w:rPr>
          <w:lang w:val="aa-ET"/>
        </w:rPr>
        <w:t xml:space="preserve">Nombre de tickets par résolution </w:t>
      </w:r>
    </w:p>
    <w:p w14:paraId="7B2F4085" w14:textId="559AD2E7" w:rsidR="00735089" w:rsidRDefault="00735089" w:rsidP="00735089">
      <w:pPr>
        <w:numPr>
          <w:ilvl w:val="0"/>
          <w:numId w:val="37"/>
        </w:numPr>
        <w:rPr>
          <w:lang w:val="aa-ET"/>
        </w:rPr>
      </w:pPr>
      <w:r w:rsidRPr="00735089">
        <w:rPr>
          <w:lang w:val="aa-ET"/>
        </w:rPr>
        <w:t xml:space="preserve">Nombre de tickets par priorité </w:t>
      </w:r>
    </w:p>
    <w:p w14:paraId="3F678AB0" w14:textId="157703A8" w:rsidR="00061625" w:rsidRPr="00061625" w:rsidRDefault="00061625" w:rsidP="00735089">
      <w:pPr>
        <w:numPr>
          <w:ilvl w:val="0"/>
          <w:numId w:val="37"/>
        </w:numPr>
        <w:rPr>
          <w:lang w:val="aa-ET"/>
        </w:rPr>
      </w:pPr>
      <w:r>
        <w:rPr>
          <w:lang w:val="fr-FR"/>
        </w:rPr>
        <w:t>E</w:t>
      </w:r>
      <w:r w:rsidRPr="00061625">
        <w:rPr>
          <w:lang w:val="aa-ET"/>
        </w:rPr>
        <w:t>volution des tickets par Module &amp; Feature</w:t>
      </w:r>
    </w:p>
    <w:p w14:paraId="7CE0B0D2" w14:textId="0F433FF1" w:rsidR="00061625" w:rsidRDefault="002C215B" w:rsidP="00061625">
      <w:pPr>
        <w:numPr>
          <w:ilvl w:val="0"/>
          <w:numId w:val="37"/>
        </w:numPr>
        <w:rPr>
          <w:lang w:val="aa-ET"/>
        </w:rPr>
      </w:pPr>
      <w:r>
        <w:rPr>
          <w:lang w:val="fr-FR"/>
        </w:rPr>
        <w:t>C</w:t>
      </w:r>
      <w:r w:rsidR="00061625" w:rsidRPr="00061625">
        <w:rPr>
          <w:lang w:val="aa-ET"/>
        </w:rPr>
        <w:t>ollaborateurs avec le plus de tickets</w:t>
      </w:r>
    </w:p>
    <w:p w14:paraId="42E3A7EE" w14:textId="30629D21" w:rsidR="00061625" w:rsidRDefault="00061625" w:rsidP="00061625">
      <w:pPr>
        <w:numPr>
          <w:ilvl w:val="0"/>
          <w:numId w:val="37"/>
        </w:numPr>
        <w:rPr>
          <w:lang w:val="aa-ET"/>
        </w:rPr>
      </w:pPr>
      <w:r w:rsidRPr="00061625">
        <w:rPr>
          <w:lang w:val="aa-ET"/>
        </w:rPr>
        <w:t>Modules avec le temps moyen de résolution le plus long</w:t>
      </w:r>
    </w:p>
    <w:p w14:paraId="5232B55B" w14:textId="0AD8862E" w:rsidR="00061625" w:rsidRDefault="002C215B" w:rsidP="00061625">
      <w:pPr>
        <w:numPr>
          <w:ilvl w:val="0"/>
          <w:numId w:val="37"/>
        </w:numPr>
        <w:rPr>
          <w:lang w:val="aa-ET"/>
        </w:rPr>
      </w:pPr>
      <w:r>
        <w:rPr>
          <w:lang w:val="fr-FR"/>
        </w:rPr>
        <w:t>C</w:t>
      </w:r>
      <w:r w:rsidR="00061625" w:rsidRPr="00061625">
        <w:rPr>
          <w:lang w:val="aa-ET"/>
        </w:rPr>
        <w:t>ollaborateurs ayant résolu le plus de tickets de priorité élevée</w:t>
      </w:r>
    </w:p>
    <w:p w14:paraId="3416E4AB" w14:textId="3286530D" w:rsidR="00061625" w:rsidRPr="00735089" w:rsidRDefault="002C215B" w:rsidP="00061625">
      <w:pPr>
        <w:numPr>
          <w:ilvl w:val="0"/>
          <w:numId w:val="37"/>
        </w:numPr>
        <w:rPr>
          <w:lang w:val="aa-ET"/>
        </w:rPr>
      </w:pPr>
      <w:r>
        <w:rPr>
          <w:lang w:val="fr-FR"/>
        </w:rPr>
        <w:t>C</w:t>
      </w:r>
      <w:r w:rsidR="00061625" w:rsidRPr="00061625">
        <w:rPr>
          <w:lang w:val="aa-ET"/>
        </w:rPr>
        <w:t>ollaborateurs ayant résolu le plus de tickets de priorité faible</w:t>
      </w:r>
    </w:p>
    <w:p w14:paraId="5ECB2CDE" w14:textId="2F99DDDB" w:rsidR="00735089" w:rsidRPr="00735089" w:rsidRDefault="00735089" w:rsidP="00735089">
      <w:pPr>
        <w:numPr>
          <w:ilvl w:val="0"/>
          <w:numId w:val="37"/>
        </w:numPr>
        <w:rPr>
          <w:lang w:val="aa-ET"/>
        </w:rPr>
      </w:pPr>
      <w:r w:rsidRPr="00735089">
        <w:rPr>
          <w:lang w:val="aa-ET"/>
        </w:rPr>
        <w:t>Distribution des tickets par module et feature</w:t>
      </w:r>
    </w:p>
    <w:p w14:paraId="338538E9" w14:textId="3CE0F0A7" w:rsidR="00735089" w:rsidRDefault="00735089" w:rsidP="00735089">
      <w:pPr>
        <w:numPr>
          <w:ilvl w:val="0"/>
          <w:numId w:val="37"/>
        </w:numPr>
        <w:rPr>
          <w:lang w:val="aa-ET"/>
        </w:rPr>
      </w:pPr>
      <w:r w:rsidRPr="00735089">
        <w:rPr>
          <w:lang w:val="aa-ET"/>
        </w:rPr>
        <w:t>Nombre de tickets par type</w:t>
      </w:r>
    </w:p>
    <w:p w14:paraId="1728FAA8" w14:textId="77777777" w:rsidR="008B3115" w:rsidRPr="00735089" w:rsidRDefault="008B3115" w:rsidP="008B3115">
      <w:pPr>
        <w:ind w:left="720"/>
        <w:rPr>
          <w:lang w:val="aa-ET"/>
        </w:rPr>
      </w:pPr>
    </w:p>
    <w:p w14:paraId="18E50A94" w14:textId="77777777" w:rsidR="00735089" w:rsidRPr="00735089" w:rsidRDefault="00735089" w:rsidP="00735089">
      <w:pPr>
        <w:rPr>
          <w:lang w:val="aa-ET"/>
        </w:rPr>
      </w:pPr>
      <w:r w:rsidRPr="00735089">
        <w:rPr>
          <w:lang w:val="aa-ET"/>
        </w:rPr>
        <w:t xml:space="preserve">Une observation importante a été faite : </w:t>
      </w:r>
      <w:r w:rsidRPr="00735089">
        <w:rPr>
          <w:b/>
          <w:bCs/>
          <w:color w:val="FF0000"/>
          <w:lang w:val="aa-ET"/>
        </w:rPr>
        <w:t>39 318 tickets</w:t>
      </w:r>
      <w:r w:rsidRPr="00735089">
        <w:rPr>
          <w:color w:val="FF0000"/>
          <w:lang w:val="aa-ET"/>
        </w:rPr>
        <w:t xml:space="preserve"> </w:t>
      </w:r>
      <w:r w:rsidRPr="00735089">
        <w:rPr>
          <w:lang w:val="aa-ET"/>
        </w:rPr>
        <w:t>étaient de type "</w:t>
      </w:r>
      <w:r w:rsidRPr="00735089">
        <w:rPr>
          <w:b/>
          <w:bCs/>
          <w:color w:val="FF0000"/>
          <w:lang w:val="aa-ET"/>
        </w:rPr>
        <w:t>Retrofit</w:t>
      </w:r>
      <w:r w:rsidRPr="00735089">
        <w:rPr>
          <w:lang w:val="aa-ET"/>
        </w:rPr>
        <w:t xml:space="preserve">". Ces tickets ont été supprimés, réduisant le dataset à </w:t>
      </w:r>
      <w:r w:rsidRPr="00735089">
        <w:rPr>
          <w:b/>
          <w:bCs/>
          <w:lang w:val="aa-ET"/>
        </w:rPr>
        <w:t>56 788 lignes</w:t>
      </w:r>
      <w:r w:rsidRPr="00735089">
        <w:rPr>
          <w:lang w:val="aa-ET"/>
        </w:rPr>
        <w:t>.</w:t>
      </w:r>
    </w:p>
    <w:p w14:paraId="25D391A1" w14:textId="77777777" w:rsidR="00735089" w:rsidRPr="00735089" w:rsidRDefault="00735089" w:rsidP="00735089">
      <w:pPr>
        <w:rPr>
          <w:lang w:val="aa-ET"/>
        </w:rPr>
      </w:pPr>
      <w:r w:rsidRPr="00735089">
        <w:rPr>
          <w:lang w:val="aa-ET"/>
        </w:rPr>
        <w:t xml:space="preserve">Ensuite, nous avons filtré uniquement les tickets ayant des valeurs non nulles pour Feature, Module et Assignee, ce qui a abouti à un sous-ensemble de </w:t>
      </w:r>
      <w:r w:rsidRPr="00735089">
        <w:rPr>
          <w:b/>
          <w:bCs/>
          <w:color w:val="FF0000"/>
          <w:lang w:val="aa-ET"/>
        </w:rPr>
        <w:t>6 272 lignes.</w:t>
      </w:r>
    </w:p>
    <w:p w14:paraId="40869A5D" w14:textId="08311205" w:rsidR="00735089" w:rsidRPr="00735089" w:rsidRDefault="00735089" w:rsidP="00735089">
      <w:pPr>
        <w:rPr>
          <w:lang w:val="aa-ET"/>
        </w:rPr>
      </w:pPr>
    </w:p>
    <w:p w14:paraId="06DCC991" w14:textId="77777777" w:rsidR="00735089" w:rsidRPr="00735089" w:rsidRDefault="00735089" w:rsidP="008B3115">
      <w:pPr>
        <w:rPr>
          <w:b/>
          <w:bCs/>
          <w:color w:val="0ED8B8" w:themeColor="text2"/>
          <w:lang w:val="aa-ET"/>
        </w:rPr>
      </w:pPr>
      <w:r w:rsidRPr="00735089">
        <w:rPr>
          <w:b/>
          <w:bCs/>
          <w:color w:val="0ED8B8" w:themeColor="text2"/>
          <w:lang w:val="aa-ET"/>
        </w:rPr>
        <w:t>4. Problèmes Identifiés</w:t>
      </w:r>
    </w:p>
    <w:p w14:paraId="5F2D62BE" w14:textId="77777777" w:rsidR="00735089" w:rsidRPr="00735089" w:rsidRDefault="00735089" w:rsidP="008B3115">
      <w:pPr>
        <w:rPr>
          <w:b/>
          <w:bCs/>
          <w:color w:val="076C5B" w:themeColor="text2" w:themeShade="80"/>
          <w:lang w:val="aa-ET"/>
        </w:rPr>
      </w:pPr>
      <w:r w:rsidRPr="00735089">
        <w:rPr>
          <w:b/>
          <w:bCs/>
          <w:color w:val="076C5B" w:themeColor="text2" w:themeShade="80"/>
          <w:lang w:val="aa-ET"/>
        </w:rPr>
        <w:t>4.1. Données Déséquilibrées</w:t>
      </w:r>
    </w:p>
    <w:p w14:paraId="6B31ED29" w14:textId="77777777" w:rsidR="00735089" w:rsidRPr="00735089" w:rsidRDefault="00735089" w:rsidP="00735089">
      <w:pPr>
        <w:numPr>
          <w:ilvl w:val="0"/>
          <w:numId w:val="38"/>
        </w:numPr>
        <w:rPr>
          <w:lang w:val="aa-ET"/>
        </w:rPr>
      </w:pPr>
      <w:r w:rsidRPr="00735089">
        <w:rPr>
          <w:lang w:val="aa-ET"/>
        </w:rPr>
        <w:t>Certains assignees sont surreprésentés tandis que d'autres ont très peu de tickets.</w:t>
      </w:r>
    </w:p>
    <w:p w14:paraId="1EE3571C" w14:textId="77777777" w:rsidR="00735089" w:rsidRPr="00735089" w:rsidRDefault="00735089" w:rsidP="008B3115">
      <w:pPr>
        <w:rPr>
          <w:b/>
          <w:bCs/>
          <w:color w:val="076C5B" w:themeColor="text2" w:themeShade="80"/>
          <w:lang w:val="aa-ET"/>
        </w:rPr>
      </w:pPr>
      <w:bookmarkStart w:id="0" w:name="_GoBack"/>
      <w:bookmarkEnd w:id="0"/>
      <w:r w:rsidRPr="00735089">
        <w:rPr>
          <w:b/>
          <w:bCs/>
          <w:color w:val="076C5B" w:themeColor="text2" w:themeShade="80"/>
          <w:lang w:val="aa-ET"/>
        </w:rPr>
        <w:t>4.2. Problème de Classification Multi-Classes</w:t>
      </w:r>
    </w:p>
    <w:p w14:paraId="1291848C" w14:textId="77777777" w:rsidR="00735089" w:rsidRPr="00735089" w:rsidRDefault="00735089" w:rsidP="00735089">
      <w:pPr>
        <w:numPr>
          <w:ilvl w:val="0"/>
          <w:numId w:val="39"/>
        </w:numPr>
        <w:rPr>
          <w:lang w:val="aa-ET"/>
        </w:rPr>
      </w:pPr>
      <w:r w:rsidRPr="00735089">
        <w:rPr>
          <w:lang w:val="aa-ET"/>
        </w:rPr>
        <w:t xml:space="preserve">Nous devons prédire l'assignee parmi </w:t>
      </w:r>
      <w:r w:rsidRPr="00735089">
        <w:rPr>
          <w:b/>
          <w:bCs/>
          <w:color w:val="FF0000"/>
          <w:lang w:val="aa-ET"/>
        </w:rPr>
        <w:t>138 classes</w:t>
      </w:r>
      <w:r w:rsidRPr="00735089">
        <w:rPr>
          <w:lang w:val="aa-ET"/>
        </w:rPr>
        <w:t>.</w:t>
      </w:r>
    </w:p>
    <w:p w14:paraId="169FB964" w14:textId="267A9244" w:rsidR="00735089" w:rsidRPr="002C215B" w:rsidRDefault="00735089" w:rsidP="00735089">
      <w:pPr>
        <w:numPr>
          <w:ilvl w:val="0"/>
          <w:numId w:val="39"/>
        </w:numPr>
        <w:rPr>
          <w:lang w:val="aa-ET"/>
        </w:rPr>
      </w:pPr>
      <w:r w:rsidRPr="00735089">
        <w:rPr>
          <w:lang w:val="aa-ET"/>
        </w:rPr>
        <w:t>Ce nombre est énorme comparé à la quantité de tickets restants (</w:t>
      </w:r>
      <w:r w:rsidRPr="00735089">
        <w:rPr>
          <w:b/>
          <w:bCs/>
          <w:lang w:val="aa-ET"/>
        </w:rPr>
        <w:t>6 272</w:t>
      </w:r>
      <w:r w:rsidRPr="00735089">
        <w:rPr>
          <w:lang w:val="aa-ET"/>
        </w:rPr>
        <w:t>), ce qui peut rendre les prédictions difficiles et imprécises.</w:t>
      </w:r>
    </w:p>
    <w:sectPr w:rsidR="00735089" w:rsidRPr="002C215B" w:rsidSect="00EE603B">
      <w:headerReference w:type="default" r:id="rId11"/>
      <w:footerReference w:type="default" r:id="rId12"/>
      <w:pgSz w:w="11900" w:h="16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2063B" w14:textId="77777777" w:rsidR="003A2B24" w:rsidRDefault="003A2B24">
      <w:pPr>
        <w:spacing w:after="0" w:line="240" w:lineRule="auto"/>
      </w:pPr>
      <w:r>
        <w:separator/>
      </w:r>
    </w:p>
    <w:p w14:paraId="3BE5AA4D" w14:textId="77777777" w:rsidR="003A2B24" w:rsidRDefault="003A2B24"/>
    <w:p w14:paraId="74C30D88" w14:textId="77777777" w:rsidR="003A2B24" w:rsidRDefault="003A2B24"/>
  </w:endnote>
  <w:endnote w:type="continuationSeparator" w:id="0">
    <w:p w14:paraId="4B09C8C3" w14:textId="77777777" w:rsidR="003A2B24" w:rsidRDefault="003A2B24">
      <w:pPr>
        <w:spacing w:after="0" w:line="240" w:lineRule="auto"/>
      </w:pPr>
      <w:r>
        <w:continuationSeparator/>
      </w:r>
    </w:p>
    <w:p w14:paraId="5167B6C8" w14:textId="77777777" w:rsidR="003A2B24" w:rsidRDefault="003A2B24"/>
    <w:p w14:paraId="12DBFD9C" w14:textId="77777777" w:rsidR="003A2B24" w:rsidRDefault="003A2B24"/>
  </w:endnote>
  <w:endnote w:type="continuationNotice" w:id="1">
    <w:p w14:paraId="50F58674" w14:textId="77777777" w:rsidR="003A2B24" w:rsidRDefault="003A2B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Titres CS)">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9F0A8" w14:textId="77777777" w:rsidR="008B1804" w:rsidRDefault="008B1804" w:rsidP="00AE7A61">
    <w:pPr>
      <w:pStyle w:val="Copyright"/>
      <w:rPr>
        <w:sz w:val="14"/>
        <w:szCs w:val="14"/>
      </w:rPr>
    </w:pPr>
  </w:p>
  <w:p w14:paraId="6C340614" w14:textId="77777777" w:rsidR="008B1804" w:rsidRDefault="008B1804" w:rsidP="00AE7A61">
    <w:pPr>
      <w:pStyle w:val="Copyright"/>
      <w:rPr>
        <w:sz w:val="14"/>
        <w:szCs w:val="14"/>
      </w:rPr>
    </w:pPr>
  </w:p>
  <w:sdt>
    <w:sdtPr>
      <w:id w:val="-368382603"/>
      <w:docPartObj>
        <w:docPartGallery w:val="Page Numbers (Bottom of Page)"/>
        <w:docPartUnique/>
      </w:docPartObj>
    </w:sdtPr>
    <w:sdtEndPr>
      <w:rPr>
        <w:color w:val="808080" w:themeColor="background1" w:themeShade="80"/>
      </w:rPr>
    </w:sdtEndPr>
    <w:sdtContent>
      <w:p w14:paraId="402593DC" w14:textId="7FB15510" w:rsidR="00AE7A61" w:rsidRPr="00AE7A61" w:rsidRDefault="00AE7A61" w:rsidP="00AE7A61">
        <w:pPr>
          <w:jc w:val="center"/>
          <w:rPr>
            <w:color w:val="808080" w:themeColor="background1" w:themeShade="80"/>
          </w:rPr>
        </w:pPr>
        <w:r w:rsidRPr="00AE7A61">
          <w:rPr>
            <w:color w:val="808080" w:themeColor="background1" w:themeShade="80"/>
          </w:rPr>
          <w:fldChar w:fldCharType="begin"/>
        </w:r>
        <w:r w:rsidRPr="00AE7A61">
          <w:rPr>
            <w:color w:val="808080" w:themeColor="background1" w:themeShade="80"/>
          </w:rPr>
          <w:instrText>PAGE   \* MERGEFORMAT</w:instrText>
        </w:r>
        <w:r w:rsidRPr="00AE7A61">
          <w:rPr>
            <w:color w:val="808080" w:themeColor="background1" w:themeShade="80"/>
          </w:rPr>
          <w:fldChar w:fldCharType="separate"/>
        </w:r>
        <w:r w:rsidR="002C215B" w:rsidRPr="002C215B">
          <w:rPr>
            <w:noProof/>
            <w:color w:val="808080" w:themeColor="background1" w:themeShade="80"/>
            <w:lang w:val="fr-FR"/>
          </w:rPr>
          <w:t>2</w:t>
        </w:r>
        <w:r w:rsidRPr="00AE7A61">
          <w:rPr>
            <w:color w:val="808080" w:themeColor="background1" w:themeShade="8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15C36" w14:textId="77777777" w:rsidR="003A2B24" w:rsidRDefault="003A2B24">
      <w:pPr>
        <w:spacing w:after="0" w:line="240" w:lineRule="auto"/>
      </w:pPr>
      <w:r>
        <w:separator/>
      </w:r>
    </w:p>
    <w:p w14:paraId="7DDB6339" w14:textId="77777777" w:rsidR="003A2B24" w:rsidRDefault="003A2B24"/>
    <w:p w14:paraId="647A7937" w14:textId="77777777" w:rsidR="003A2B24" w:rsidRDefault="003A2B24"/>
  </w:footnote>
  <w:footnote w:type="continuationSeparator" w:id="0">
    <w:p w14:paraId="2DDF765F" w14:textId="77777777" w:rsidR="003A2B24" w:rsidRDefault="003A2B24">
      <w:pPr>
        <w:spacing w:after="0" w:line="240" w:lineRule="auto"/>
      </w:pPr>
      <w:r>
        <w:continuationSeparator/>
      </w:r>
    </w:p>
    <w:p w14:paraId="70CCDF85" w14:textId="77777777" w:rsidR="003A2B24" w:rsidRDefault="003A2B24"/>
    <w:p w14:paraId="7EA7D651" w14:textId="77777777" w:rsidR="003A2B24" w:rsidRDefault="003A2B24"/>
  </w:footnote>
  <w:footnote w:type="continuationNotice" w:id="1">
    <w:p w14:paraId="32633911" w14:textId="77777777" w:rsidR="003A2B24" w:rsidRDefault="003A2B2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DCDA0" w14:textId="6820FC47" w:rsidR="00E37840" w:rsidRDefault="00E37840" w:rsidP="00AE7A61">
    <w:pPr>
      <w:pStyle w:val="En-tte"/>
    </w:pPr>
    <w:r>
      <w:rPr>
        <w:noProof/>
        <w:lang w:val="fr-FR" w:eastAsia="fr-FR" w:bidi="ar-SA"/>
      </w:rPr>
      <w:drawing>
        <wp:inline distT="0" distB="0" distL="0" distR="0" wp14:anchorId="70A65F9F" wp14:editId="39AF4847">
          <wp:extent cx="2875722" cy="589287"/>
          <wp:effectExtent l="0" t="0" r="0" b="0"/>
          <wp:docPr id="878141934" name="Picture 87814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2875722" cy="589287"/>
                  </a:xfrm>
                  <a:prstGeom prst="rect">
                    <a:avLst/>
                  </a:prstGeom>
                </pic:spPr>
              </pic:pic>
            </a:graphicData>
          </a:graphic>
        </wp:inline>
      </w:drawing>
    </w:r>
  </w:p>
  <w:p w14:paraId="3D5627BB" w14:textId="77777777" w:rsidR="00AE7A61" w:rsidRDefault="00AE7A61" w:rsidP="00AE7A6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F6F1C"/>
    <w:multiLevelType w:val="hybridMultilevel"/>
    <w:tmpl w:val="5A0848E6"/>
    <w:lvl w:ilvl="0" w:tplc="D3085AE4">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9D35F3"/>
    <w:multiLevelType w:val="hybridMultilevel"/>
    <w:tmpl w:val="FFFFFFFF"/>
    <w:lvl w:ilvl="0" w:tplc="B3CAD3B6">
      <w:start w:val="1"/>
      <w:numFmt w:val="decimal"/>
      <w:lvlText w:val="%1."/>
      <w:lvlJc w:val="left"/>
      <w:pPr>
        <w:ind w:left="720" w:hanging="360"/>
      </w:pPr>
    </w:lvl>
    <w:lvl w:ilvl="1" w:tplc="9836BA16">
      <w:start w:val="1"/>
      <w:numFmt w:val="lowerLetter"/>
      <w:lvlText w:val="%2."/>
      <w:lvlJc w:val="left"/>
      <w:pPr>
        <w:ind w:left="1440" w:hanging="360"/>
      </w:pPr>
    </w:lvl>
    <w:lvl w:ilvl="2" w:tplc="930CB8E2">
      <w:start w:val="1"/>
      <w:numFmt w:val="lowerRoman"/>
      <w:lvlText w:val="%3."/>
      <w:lvlJc w:val="right"/>
      <w:pPr>
        <w:ind w:left="2160" w:hanging="180"/>
      </w:pPr>
    </w:lvl>
    <w:lvl w:ilvl="3" w:tplc="449A26C6">
      <w:start w:val="1"/>
      <w:numFmt w:val="decimal"/>
      <w:lvlText w:val="%4."/>
      <w:lvlJc w:val="left"/>
      <w:pPr>
        <w:ind w:left="2880" w:hanging="360"/>
      </w:pPr>
    </w:lvl>
    <w:lvl w:ilvl="4" w:tplc="DAF69E56">
      <w:start w:val="1"/>
      <w:numFmt w:val="lowerLetter"/>
      <w:lvlText w:val="%5."/>
      <w:lvlJc w:val="left"/>
      <w:pPr>
        <w:ind w:left="3600" w:hanging="360"/>
      </w:pPr>
    </w:lvl>
    <w:lvl w:ilvl="5" w:tplc="F3E674B4">
      <w:start w:val="1"/>
      <w:numFmt w:val="lowerRoman"/>
      <w:lvlText w:val="%6."/>
      <w:lvlJc w:val="right"/>
      <w:pPr>
        <w:ind w:left="4320" w:hanging="180"/>
      </w:pPr>
    </w:lvl>
    <w:lvl w:ilvl="6" w:tplc="82267842">
      <w:start w:val="1"/>
      <w:numFmt w:val="decimal"/>
      <w:lvlText w:val="%7."/>
      <w:lvlJc w:val="left"/>
      <w:pPr>
        <w:ind w:left="5040" w:hanging="360"/>
      </w:pPr>
    </w:lvl>
    <w:lvl w:ilvl="7" w:tplc="DA72E92E">
      <w:start w:val="1"/>
      <w:numFmt w:val="lowerLetter"/>
      <w:lvlText w:val="%8."/>
      <w:lvlJc w:val="left"/>
      <w:pPr>
        <w:ind w:left="5760" w:hanging="360"/>
      </w:pPr>
    </w:lvl>
    <w:lvl w:ilvl="8" w:tplc="1DA4741A">
      <w:start w:val="1"/>
      <w:numFmt w:val="lowerRoman"/>
      <w:lvlText w:val="%9."/>
      <w:lvlJc w:val="right"/>
      <w:pPr>
        <w:ind w:left="6480" w:hanging="180"/>
      </w:pPr>
    </w:lvl>
  </w:abstractNum>
  <w:abstractNum w:abstractNumId="2">
    <w:nsid w:val="16AD2CB2"/>
    <w:multiLevelType w:val="hybridMultilevel"/>
    <w:tmpl w:val="D80CC2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9961A2"/>
    <w:multiLevelType w:val="hybridMultilevel"/>
    <w:tmpl w:val="7BE20FF0"/>
    <w:lvl w:ilvl="0" w:tplc="C92E9CEA">
      <w:start w:val="1"/>
      <w:numFmt w:val="bullet"/>
      <w:lvlText w:val=""/>
      <w:lvlJc w:val="left"/>
      <w:pPr>
        <w:ind w:left="720" w:hanging="360"/>
      </w:pPr>
      <w:rPr>
        <w:rFonts w:ascii="Symbol" w:hAnsi="Symbol" w:hint="default"/>
        <w:color w:val="0ED8B8"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6146C3"/>
    <w:multiLevelType w:val="multilevel"/>
    <w:tmpl w:val="73B8BDA4"/>
    <w:numStyleLink w:val="ListNum"/>
  </w:abstractNum>
  <w:abstractNum w:abstractNumId="5">
    <w:nsid w:val="20CC6170"/>
    <w:multiLevelType w:val="hybridMultilevel"/>
    <w:tmpl w:val="B6403F4C"/>
    <w:lvl w:ilvl="0" w:tplc="8EACE3C2">
      <w:start w:val="1"/>
      <w:numFmt w:val="bullet"/>
      <w:pStyle w:val="Listepuces"/>
      <w:lvlText w:val=""/>
      <w:lvlJc w:val="left"/>
      <w:pPr>
        <w:tabs>
          <w:tab w:val="num" w:pos="360"/>
        </w:tabs>
        <w:ind w:left="360" w:hanging="360"/>
      </w:pPr>
      <w:rPr>
        <w:rFonts w:ascii="Symbol" w:hAnsi="Symbol" w:hint="default"/>
        <w:color w:val="auto"/>
        <w:sz w:val="20"/>
      </w:rPr>
    </w:lvl>
    <w:lvl w:ilvl="1" w:tplc="884C3BCA">
      <w:start w:val="1"/>
      <w:numFmt w:val="bullet"/>
      <w:lvlText w:val="o"/>
      <w:lvlJc w:val="left"/>
      <w:pPr>
        <w:ind w:left="1440" w:hanging="360"/>
      </w:pPr>
      <w:rPr>
        <w:rFonts w:ascii="Courier New" w:hAnsi="Courier New" w:cs="Courier New" w:hint="default"/>
      </w:rPr>
    </w:lvl>
    <w:lvl w:ilvl="2" w:tplc="1BE0DF8C" w:tentative="1">
      <w:start w:val="1"/>
      <w:numFmt w:val="bullet"/>
      <w:lvlText w:val=""/>
      <w:lvlJc w:val="left"/>
      <w:pPr>
        <w:ind w:left="2160" w:hanging="360"/>
      </w:pPr>
      <w:rPr>
        <w:rFonts w:ascii="Wingdings" w:hAnsi="Wingdings" w:hint="default"/>
      </w:rPr>
    </w:lvl>
    <w:lvl w:ilvl="3" w:tplc="9BA6C8D6" w:tentative="1">
      <w:start w:val="1"/>
      <w:numFmt w:val="bullet"/>
      <w:lvlText w:val=""/>
      <w:lvlJc w:val="left"/>
      <w:pPr>
        <w:ind w:left="2880" w:hanging="360"/>
      </w:pPr>
      <w:rPr>
        <w:rFonts w:ascii="Symbol" w:hAnsi="Symbol" w:hint="default"/>
      </w:rPr>
    </w:lvl>
    <w:lvl w:ilvl="4" w:tplc="306275D0" w:tentative="1">
      <w:start w:val="1"/>
      <w:numFmt w:val="bullet"/>
      <w:lvlText w:val="o"/>
      <w:lvlJc w:val="left"/>
      <w:pPr>
        <w:ind w:left="3600" w:hanging="360"/>
      </w:pPr>
      <w:rPr>
        <w:rFonts w:ascii="Courier New" w:hAnsi="Courier New" w:cs="Courier New" w:hint="default"/>
      </w:rPr>
    </w:lvl>
    <w:lvl w:ilvl="5" w:tplc="349CAED6" w:tentative="1">
      <w:start w:val="1"/>
      <w:numFmt w:val="bullet"/>
      <w:lvlText w:val=""/>
      <w:lvlJc w:val="left"/>
      <w:pPr>
        <w:ind w:left="4320" w:hanging="360"/>
      </w:pPr>
      <w:rPr>
        <w:rFonts w:ascii="Wingdings" w:hAnsi="Wingdings" w:hint="default"/>
      </w:rPr>
    </w:lvl>
    <w:lvl w:ilvl="6" w:tplc="BF2EF956" w:tentative="1">
      <w:start w:val="1"/>
      <w:numFmt w:val="bullet"/>
      <w:lvlText w:val=""/>
      <w:lvlJc w:val="left"/>
      <w:pPr>
        <w:ind w:left="5040" w:hanging="360"/>
      </w:pPr>
      <w:rPr>
        <w:rFonts w:ascii="Symbol" w:hAnsi="Symbol" w:hint="default"/>
      </w:rPr>
    </w:lvl>
    <w:lvl w:ilvl="7" w:tplc="FE5CC2A4" w:tentative="1">
      <w:start w:val="1"/>
      <w:numFmt w:val="bullet"/>
      <w:lvlText w:val="o"/>
      <w:lvlJc w:val="left"/>
      <w:pPr>
        <w:ind w:left="5760" w:hanging="360"/>
      </w:pPr>
      <w:rPr>
        <w:rFonts w:ascii="Courier New" w:hAnsi="Courier New" w:cs="Courier New" w:hint="default"/>
      </w:rPr>
    </w:lvl>
    <w:lvl w:ilvl="8" w:tplc="AB6CF4AC" w:tentative="1">
      <w:start w:val="1"/>
      <w:numFmt w:val="bullet"/>
      <w:lvlText w:val=""/>
      <w:lvlJc w:val="left"/>
      <w:pPr>
        <w:ind w:left="6480" w:hanging="360"/>
      </w:pPr>
      <w:rPr>
        <w:rFonts w:ascii="Wingdings" w:hAnsi="Wingdings" w:hint="default"/>
      </w:rPr>
    </w:lvl>
  </w:abstractNum>
  <w:abstractNum w:abstractNumId="6">
    <w:nsid w:val="240B6BF2"/>
    <w:multiLevelType w:val="multilevel"/>
    <w:tmpl w:val="73B8BDA4"/>
    <w:styleLink w:val="ListNum"/>
    <w:lvl w:ilvl="0">
      <w:start w:val="1"/>
      <w:numFmt w:val="decimal"/>
      <w:lvlText w:val="%1."/>
      <w:lvlJc w:val="left"/>
      <w:pPr>
        <w:ind w:left="360" w:hanging="360"/>
      </w:pPr>
      <w:rPr>
        <w:rFonts w:ascii="Arial" w:hAnsi="Arial" w:hint="default"/>
        <w:b w:val="0"/>
        <w:i w:val="0"/>
        <w:color w:val="0ED8B8"/>
        <w:sz w:val="22"/>
      </w:rPr>
    </w:lvl>
    <w:lvl w:ilvl="1">
      <w:start w:val="1"/>
      <w:numFmt w:val="lowerLetter"/>
      <w:lvlText w:val="%2)"/>
      <w:lvlJc w:val="left"/>
      <w:pPr>
        <w:ind w:left="720" w:hanging="360"/>
      </w:pPr>
      <w:rPr>
        <w:rFonts w:ascii="Arial" w:hAnsi="Arial" w:hint="default"/>
        <w:b w:val="0"/>
        <w:i w:val="0"/>
        <w:color w:val="0ED8B8"/>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53636B"/>
    <w:multiLevelType w:val="hybridMultilevel"/>
    <w:tmpl w:val="B2DE7D52"/>
    <w:lvl w:ilvl="0" w:tplc="C0900350">
      <w:start w:val="1"/>
      <w:numFmt w:val="decimal"/>
      <w:lvlText w:val="%1."/>
      <w:lvlJc w:val="left"/>
      <w:pPr>
        <w:ind w:left="1080" w:hanging="360"/>
      </w:pPr>
      <w:rPr>
        <w:rFonts w:hint="default"/>
        <w:color w:val="0ED8B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ACF02A8"/>
    <w:multiLevelType w:val="hybridMultilevel"/>
    <w:tmpl w:val="0AF60250"/>
    <w:lvl w:ilvl="0" w:tplc="FFFFFFFF">
      <w:start w:val="1"/>
      <w:numFmt w:val="decimal"/>
      <w:lvlText w:val="%1."/>
      <w:lvlJc w:val="left"/>
      <w:pPr>
        <w:ind w:left="720" w:hanging="360"/>
      </w:pPr>
      <w:rPr>
        <w:rFonts w:hint="default"/>
        <w:color w:val="0ED8B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85A30"/>
    <w:multiLevelType w:val="hybridMultilevel"/>
    <w:tmpl w:val="894A3CAA"/>
    <w:lvl w:ilvl="0" w:tplc="FFFFFFFF">
      <w:start w:val="1"/>
      <w:numFmt w:val="decimal"/>
      <w:lvlText w:val="%1."/>
      <w:lvlJc w:val="left"/>
      <w:pPr>
        <w:ind w:left="720" w:hanging="360"/>
      </w:pPr>
      <w:rPr>
        <w:rFonts w:hint="default"/>
        <w:color w:val="0ED8B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2F8C4565"/>
    <w:multiLevelType w:val="hybridMultilevel"/>
    <w:tmpl w:val="0204C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772B5B"/>
    <w:multiLevelType w:val="hybridMultilevel"/>
    <w:tmpl w:val="F4CE48CE"/>
    <w:lvl w:ilvl="0" w:tplc="FFFFFFFF">
      <w:start w:val="1"/>
      <w:numFmt w:val="decimal"/>
      <w:lvlText w:val="%1."/>
      <w:lvlJc w:val="left"/>
      <w:pPr>
        <w:ind w:left="782" w:hanging="360"/>
      </w:pPr>
      <w:rPr>
        <w:rFonts w:hint="default"/>
        <w:color w:val="0ED8B8"/>
      </w:r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2">
    <w:nsid w:val="3AC85650"/>
    <w:multiLevelType w:val="hybridMultilevel"/>
    <w:tmpl w:val="073AB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98131E"/>
    <w:multiLevelType w:val="hybridMultilevel"/>
    <w:tmpl w:val="27402E74"/>
    <w:lvl w:ilvl="0" w:tplc="C0900350">
      <w:start w:val="1"/>
      <w:numFmt w:val="decimal"/>
      <w:lvlText w:val="%1."/>
      <w:lvlJc w:val="left"/>
      <w:pPr>
        <w:ind w:left="782" w:hanging="360"/>
      </w:pPr>
      <w:rPr>
        <w:rFonts w:hint="default"/>
        <w:color w:val="0ED8B8"/>
      </w:rPr>
    </w:lvl>
    <w:lvl w:ilvl="1" w:tplc="040C0019" w:tentative="1">
      <w:start w:val="1"/>
      <w:numFmt w:val="lowerLetter"/>
      <w:lvlText w:val="%2."/>
      <w:lvlJc w:val="left"/>
      <w:pPr>
        <w:ind w:left="1502" w:hanging="360"/>
      </w:pPr>
    </w:lvl>
    <w:lvl w:ilvl="2" w:tplc="040C001B" w:tentative="1">
      <w:start w:val="1"/>
      <w:numFmt w:val="lowerRoman"/>
      <w:lvlText w:val="%3."/>
      <w:lvlJc w:val="right"/>
      <w:pPr>
        <w:ind w:left="2222" w:hanging="180"/>
      </w:pPr>
    </w:lvl>
    <w:lvl w:ilvl="3" w:tplc="040C000F" w:tentative="1">
      <w:start w:val="1"/>
      <w:numFmt w:val="decimal"/>
      <w:lvlText w:val="%4."/>
      <w:lvlJc w:val="left"/>
      <w:pPr>
        <w:ind w:left="2942" w:hanging="360"/>
      </w:pPr>
    </w:lvl>
    <w:lvl w:ilvl="4" w:tplc="040C0019" w:tentative="1">
      <w:start w:val="1"/>
      <w:numFmt w:val="lowerLetter"/>
      <w:lvlText w:val="%5."/>
      <w:lvlJc w:val="left"/>
      <w:pPr>
        <w:ind w:left="3662" w:hanging="360"/>
      </w:pPr>
    </w:lvl>
    <w:lvl w:ilvl="5" w:tplc="040C001B" w:tentative="1">
      <w:start w:val="1"/>
      <w:numFmt w:val="lowerRoman"/>
      <w:lvlText w:val="%6."/>
      <w:lvlJc w:val="right"/>
      <w:pPr>
        <w:ind w:left="4382" w:hanging="180"/>
      </w:pPr>
    </w:lvl>
    <w:lvl w:ilvl="6" w:tplc="040C000F" w:tentative="1">
      <w:start w:val="1"/>
      <w:numFmt w:val="decimal"/>
      <w:lvlText w:val="%7."/>
      <w:lvlJc w:val="left"/>
      <w:pPr>
        <w:ind w:left="5102" w:hanging="360"/>
      </w:pPr>
    </w:lvl>
    <w:lvl w:ilvl="7" w:tplc="040C0019" w:tentative="1">
      <w:start w:val="1"/>
      <w:numFmt w:val="lowerLetter"/>
      <w:lvlText w:val="%8."/>
      <w:lvlJc w:val="left"/>
      <w:pPr>
        <w:ind w:left="5822" w:hanging="360"/>
      </w:pPr>
    </w:lvl>
    <w:lvl w:ilvl="8" w:tplc="040C001B" w:tentative="1">
      <w:start w:val="1"/>
      <w:numFmt w:val="lowerRoman"/>
      <w:lvlText w:val="%9."/>
      <w:lvlJc w:val="right"/>
      <w:pPr>
        <w:ind w:left="6542" w:hanging="180"/>
      </w:pPr>
    </w:lvl>
  </w:abstractNum>
  <w:abstractNum w:abstractNumId="14">
    <w:nsid w:val="3F4B684E"/>
    <w:multiLevelType w:val="multilevel"/>
    <w:tmpl w:val="9F8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CC5FF4"/>
    <w:multiLevelType w:val="multilevel"/>
    <w:tmpl w:val="CCF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F97EAA"/>
    <w:multiLevelType w:val="multilevel"/>
    <w:tmpl w:val="157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333400"/>
    <w:multiLevelType w:val="hybridMultilevel"/>
    <w:tmpl w:val="203AC280"/>
    <w:lvl w:ilvl="0" w:tplc="C154570C">
      <w:start w:val="1"/>
      <w:numFmt w:val="decimal"/>
      <w:lvlText w:val="%1."/>
      <w:lvlJc w:val="left"/>
      <w:pPr>
        <w:ind w:left="720" w:hanging="360"/>
      </w:pPr>
      <w:rPr>
        <w:rFonts w:hint="default"/>
        <w:color w:val="0ED8B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C150787"/>
    <w:multiLevelType w:val="multilevel"/>
    <w:tmpl w:val="D71E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7E14C6"/>
    <w:multiLevelType w:val="multilevel"/>
    <w:tmpl w:val="73B8BDA4"/>
    <w:numStyleLink w:val="ListNum"/>
  </w:abstractNum>
  <w:abstractNum w:abstractNumId="20">
    <w:nsid w:val="521F3BC3"/>
    <w:multiLevelType w:val="hybridMultilevel"/>
    <w:tmpl w:val="FB6AD80A"/>
    <w:lvl w:ilvl="0" w:tplc="9D6E1A94">
      <w:start w:val="1"/>
      <w:numFmt w:val="decimal"/>
      <w:pStyle w:val="Listenumros"/>
      <w:lvlText w:val="%1."/>
      <w:lvlJc w:val="left"/>
      <w:pPr>
        <w:ind w:left="360" w:hanging="360"/>
      </w:pPr>
      <w:rPr>
        <w:rFonts w:hint="default"/>
      </w:rPr>
    </w:lvl>
    <w:lvl w:ilvl="1" w:tplc="E96A162A">
      <w:start w:val="1"/>
      <w:numFmt w:val="lowerLetter"/>
      <w:lvlText w:val="%2."/>
      <w:lvlJc w:val="left"/>
      <w:pPr>
        <w:ind w:left="1440" w:hanging="360"/>
      </w:pPr>
    </w:lvl>
    <w:lvl w:ilvl="2" w:tplc="BD26CF84">
      <w:start w:val="1"/>
      <w:numFmt w:val="lowerRoman"/>
      <w:lvlText w:val="%3."/>
      <w:lvlJc w:val="right"/>
      <w:pPr>
        <w:ind w:left="2160" w:hanging="180"/>
      </w:pPr>
    </w:lvl>
    <w:lvl w:ilvl="3" w:tplc="A888D32E">
      <w:start w:val="1"/>
      <w:numFmt w:val="decimal"/>
      <w:lvlText w:val="%4."/>
      <w:lvlJc w:val="left"/>
      <w:pPr>
        <w:ind w:left="2880" w:hanging="360"/>
      </w:pPr>
    </w:lvl>
    <w:lvl w:ilvl="4" w:tplc="4C3607C0" w:tentative="1">
      <w:start w:val="1"/>
      <w:numFmt w:val="lowerLetter"/>
      <w:lvlText w:val="%5."/>
      <w:lvlJc w:val="left"/>
      <w:pPr>
        <w:ind w:left="3600" w:hanging="360"/>
      </w:pPr>
    </w:lvl>
    <w:lvl w:ilvl="5" w:tplc="BB08AB78" w:tentative="1">
      <w:start w:val="1"/>
      <w:numFmt w:val="lowerRoman"/>
      <w:lvlText w:val="%6."/>
      <w:lvlJc w:val="right"/>
      <w:pPr>
        <w:ind w:left="4320" w:hanging="180"/>
      </w:pPr>
    </w:lvl>
    <w:lvl w:ilvl="6" w:tplc="B562266C" w:tentative="1">
      <w:start w:val="1"/>
      <w:numFmt w:val="decimal"/>
      <w:lvlText w:val="%7."/>
      <w:lvlJc w:val="left"/>
      <w:pPr>
        <w:ind w:left="5040" w:hanging="360"/>
      </w:pPr>
    </w:lvl>
    <w:lvl w:ilvl="7" w:tplc="4F1C7E5A" w:tentative="1">
      <w:start w:val="1"/>
      <w:numFmt w:val="lowerLetter"/>
      <w:lvlText w:val="%8."/>
      <w:lvlJc w:val="left"/>
      <w:pPr>
        <w:ind w:left="5760" w:hanging="360"/>
      </w:pPr>
    </w:lvl>
    <w:lvl w:ilvl="8" w:tplc="E99CB89E" w:tentative="1">
      <w:start w:val="1"/>
      <w:numFmt w:val="lowerRoman"/>
      <w:lvlText w:val="%9."/>
      <w:lvlJc w:val="right"/>
      <w:pPr>
        <w:ind w:left="6480" w:hanging="180"/>
      </w:pPr>
    </w:lvl>
  </w:abstractNum>
  <w:abstractNum w:abstractNumId="21">
    <w:nsid w:val="543F2D19"/>
    <w:multiLevelType w:val="hybridMultilevel"/>
    <w:tmpl w:val="E9421E5C"/>
    <w:lvl w:ilvl="0" w:tplc="4C7A6DB8">
      <w:start w:val="1"/>
      <w:numFmt w:val="bullet"/>
      <w:pStyle w:val="BulletList"/>
      <w:lvlText w:val=""/>
      <w:lvlJc w:val="left"/>
      <w:pPr>
        <w:ind w:left="720" w:hanging="360"/>
      </w:pPr>
      <w:rPr>
        <w:rFonts w:ascii="Wingdings" w:hAnsi="Wingdings" w:hint="default"/>
        <w:caps w:val="0"/>
        <w:strike w:val="0"/>
        <w:dstrike w:val="0"/>
        <w:vanish w:val="0"/>
        <w:color w:val="0ED8B8"/>
        <w:vertAlign w:val="baseline"/>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58E7F1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59043822"/>
    <w:multiLevelType w:val="multilevel"/>
    <w:tmpl w:val="78F6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447A41"/>
    <w:multiLevelType w:val="hybridMultilevel"/>
    <w:tmpl w:val="D88CFB64"/>
    <w:lvl w:ilvl="0" w:tplc="FFFFFFFF">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5052DD"/>
    <w:multiLevelType w:val="multilevel"/>
    <w:tmpl w:val="3C16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B264C4"/>
    <w:multiLevelType w:val="hybridMultilevel"/>
    <w:tmpl w:val="0B26F99A"/>
    <w:lvl w:ilvl="0" w:tplc="2C0073B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C1365D"/>
    <w:multiLevelType w:val="multilevel"/>
    <w:tmpl w:val="73B8BDA4"/>
    <w:numStyleLink w:val="ListNum"/>
  </w:abstractNum>
  <w:abstractNum w:abstractNumId="28">
    <w:nsid w:val="6624490E"/>
    <w:multiLevelType w:val="hybridMultilevel"/>
    <w:tmpl w:val="E1D2DAE0"/>
    <w:lvl w:ilvl="0" w:tplc="C0900350">
      <w:start w:val="1"/>
      <w:numFmt w:val="decimal"/>
      <w:lvlText w:val="%1."/>
      <w:lvlJc w:val="left"/>
      <w:pPr>
        <w:ind w:left="720" w:hanging="360"/>
      </w:pPr>
      <w:rPr>
        <w:rFonts w:hint="default"/>
        <w:color w:val="0ED8B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F1103B"/>
    <w:multiLevelType w:val="hybridMultilevel"/>
    <w:tmpl w:val="C30A1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2336D74"/>
    <w:multiLevelType w:val="hybridMultilevel"/>
    <w:tmpl w:val="124662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nsid w:val="72A901B9"/>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32">
    <w:nsid w:val="73457A17"/>
    <w:multiLevelType w:val="hybridMultilevel"/>
    <w:tmpl w:val="2E04BF9A"/>
    <w:lvl w:ilvl="0" w:tplc="C0900350">
      <w:start w:val="1"/>
      <w:numFmt w:val="decimal"/>
      <w:lvlText w:val="%1."/>
      <w:lvlJc w:val="left"/>
      <w:pPr>
        <w:ind w:left="1080" w:hanging="360"/>
      </w:pPr>
      <w:rPr>
        <w:rFonts w:hint="default"/>
        <w:color w:val="0ED8B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nsid w:val="73B95147"/>
    <w:multiLevelType w:val="hybridMultilevel"/>
    <w:tmpl w:val="894A3CAA"/>
    <w:lvl w:ilvl="0" w:tplc="C0900350">
      <w:start w:val="1"/>
      <w:numFmt w:val="decimal"/>
      <w:lvlText w:val="%1."/>
      <w:lvlJc w:val="left"/>
      <w:pPr>
        <w:ind w:left="720" w:hanging="360"/>
      </w:pPr>
      <w:rPr>
        <w:rFonts w:hint="default"/>
        <w:color w:val="0ED8B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53891"/>
    <w:multiLevelType w:val="hybridMultilevel"/>
    <w:tmpl w:val="30269E8C"/>
    <w:lvl w:ilvl="0" w:tplc="FFFFFFFF">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DC95A90"/>
    <w:multiLevelType w:val="multilevel"/>
    <w:tmpl w:val="433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5"/>
  </w:num>
  <w:num w:numId="4">
    <w:abstractNumId w:val="34"/>
  </w:num>
  <w:num w:numId="5">
    <w:abstractNumId w:val="0"/>
  </w:num>
  <w:num w:numId="6">
    <w:abstractNumId w:val="21"/>
  </w:num>
  <w:num w:numId="7">
    <w:abstractNumId w:val="30"/>
  </w:num>
  <w:num w:numId="8">
    <w:abstractNumId w:val="33"/>
  </w:num>
  <w:num w:numId="9">
    <w:abstractNumId w:val="28"/>
  </w:num>
  <w:num w:numId="10">
    <w:abstractNumId w:val="8"/>
  </w:num>
  <w:num w:numId="11">
    <w:abstractNumId w:val="13"/>
  </w:num>
  <w:num w:numId="12">
    <w:abstractNumId w:val="11"/>
  </w:num>
  <w:num w:numId="13">
    <w:abstractNumId w:val="9"/>
  </w:num>
  <w:num w:numId="14">
    <w:abstractNumId w:val="31"/>
  </w:num>
  <w:num w:numId="15">
    <w:abstractNumId w:val="6"/>
  </w:num>
  <w:num w:numId="16">
    <w:abstractNumId w:val="22"/>
  </w:num>
  <w:num w:numId="17">
    <w:abstractNumId w:val="3"/>
  </w:num>
  <w:num w:numId="18">
    <w:abstractNumId w:val="17"/>
  </w:num>
  <w:num w:numId="19">
    <w:abstractNumId w:val="4"/>
  </w:num>
  <w:num w:numId="20">
    <w:abstractNumId w:val="27"/>
  </w:num>
  <w:num w:numId="21">
    <w:abstractNumId w:val="19"/>
  </w:num>
  <w:num w:numId="22">
    <w:abstractNumId w:val="32"/>
  </w:num>
  <w:num w:numId="23">
    <w:abstractNumId w:val="7"/>
  </w:num>
  <w:num w:numId="24">
    <w:abstractNumId w:val="20"/>
    <w:lvlOverride w:ilvl="0">
      <w:startOverride w:val="1"/>
    </w:lvlOverride>
  </w:num>
  <w:num w:numId="25">
    <w:abstractNumId w:val="26"/>
  </w:num>
  <w:num w:numId="26">
    <w:abstractNumId w:val="12"/>
  </w:num>
  <w:num w:numId="27">
    <w:abstractNumId w:val="29"/>
  </w:num>
  <w:num w:numId="28">
    <w:abstractNumId w:val="22"/>
  </w:num>
  <w:num w:numId="29">
    <w:abstractNumId w:val="24"/>
  </w:num>
  <w:num w:numId="30">
    <w:abstractNumId w:val="10"/>
  </w:num>
  <w:num w:numId="31">
    <w:abstractNumId w:val="2"/>
  </w:num>
  <w:num w:numId="32">
    <w:abstractNumId w:val="14"/>
  </w:num>
  <w:num w:numId="33">
    <w:abstractNumId w:val="18"/>
  </w:num>
  <w:num w:numId="34">
    <w:abstractNumId w:val="22"/>
  </w:num>
  <w:num w:numId="35">
    <w:abstractNumId w:val="35"/>
  </w:num>
  <w:num w:numId="36">
    <w:abstractNumId w:val="16"/>
  </w:num>
  <w:num w:numId="37">
    <w:abstractNumId w:val="15"/>
  </w:num>
  <w:num w:numId="38">
    <w:abstractNumId w:val="25"/>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TableauGrille4-Accentuation1"/>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FA"/>
    <w:rsid w:val="000022AF"/>
    <w:rsid w:val="000030A7"/>
    <w:rsid w:val="00003754"/>
    <w:rsid w:val="00003B4C"/>
    <w:rsid w:val="00004718"/>
    <w:rsid w:val="00004A42"/>
    <w:rsid w:val="0000654C"/>
    <w:rsid w:val="0001077D"/>
    <w:rsid w:val="000114DF"/>
    <w:rsid w:val="00011809"/>
    <w:rsid w:val="00012322"/>
    <w:rsid w:val="00012C87"/>
    <w:rsid w:val="00012DD9"/>
    <w:rsid w:val="000134C6"/>
    <w:rsid w:val="00014586"/>
    <w:rsid w:val="00015701"/>
    <w:rsid w:val="00016D09"/>
    <w:rsid w:val="00016E8F"/>
    <w:rsid w:val="00017CCA"/>
    <w:rsid w:val="00017F32"/>
    <w:rsid w:val="000207CE"/>
    <w:rsid w:val="00020D4D"/>
    <w:rsid w:val="000214E1"/>
    <w:rsid w:val="00021773"/>
    <w:rsid w:val="00021C11"/>
    <w:rsid w:val="00022283"/>
    <w:rsid w:val="00022622"/>
    <w:rsid w:val="000228F1"/>
    <w:rsid w:val="00022BF8"/>
    <w:rsid w:val="00023905"/>
    <w:rsid w:val="0002427D"/>
    <w:rsid w:val="00024F9B"/>
    <w:rsid w:val="00024FC9"/>
    <w:rsid w:val="00025B49"/>
    <w:rsid w:val="00026589"/>
    <w:rsid w:val="00026CEA"/>
    <w:rsid w:val="00027669"/>
    <w:rsid w:val="000277AC"/>
    <w:rsid w:val="00027816"/>
    <w:rsid w:val="00027ACB"/>
    <w:rsid w:val="00030709"/>
    <w:rsid w:val="000310B7"/>
    <w:rsid w:val="00031987"/>
    <w:rsid w:val="0003200C"/>
    <w:rsid w:val="00033070"/>
    <w:rsid w:val="0003322E"/>
    <w:rsid w:val="00034E92"/>
    <w:rsid w:val="00035D17"/>
    <w:rsid w:val="00035EE6"/>
    <w:rsid w:val="00036CA8"/>
    <w:rsid w:val="000371E0"/>
    <w:rsid w:val="000373C6"/>
    <w:rsid w:val="00037DB1"/>
    <w:rsid w:val="000409D3"/>
    <w:rsid w:val="00042850"/>
    <w:rsid w:val="00043467"/>
    <w:rsid w:val="00043504"/>
    <w:rsid w:val="00043A1C"/>
    <w:rsid w:val="00044650"/>
    <w:rsid w:val="00044AE9"/>
    <w:rsid w:val="00045A2E"/>
    <w:rsid w:val="000460B4"/>
    <w:rsid w:val="000462B9"/>
    <w:rsid w:val="0004712B"/>
    <w:rsid w:val="00047296"/>
    <w:rsid w:val="000503F1"/>
    <w:rsid w:val="00050FF9"/>
    <w:rsid w:val="000521AB"/>
    <w:rsid w:val="00053F0C"/>
    <w:rsid w:val="0005490F"/>
    <w:rsid w:val="00055055"/>
    <w:rsid w:val="00055EBA"/>
    <w:rsid w:val="00056DE7"/>
    <w:rsid w:val="00057D00"/>
    <w:rsid w:val="000609FE"/>
    <w:rsid w:val="00060BB1"/>
    <w:rsid w:val="00061625"/>
    <w:rsid w:val="000616C7"/>
    <w:rsid w:val="00062B17"/>
    <w:rsid w:val="0006313C"/>
    <w:rsid w:val="00063442"/>
    <w:rsid w:val="00064A33"/>
    <w:rsid w:val="00065114"/>
    <w:rsid w:val="000651CF"/>
    <w:rsid w:val="000654A7"/>
    <w:rsid w:val="00065BBC"/>
    <w:rsid w:val="0006612A"/>
    <w:rsid w:val="000665DC"/>
    <w:rsid w:val="00066781"/>
    <w:rsid w:val="00066F1D"/>
    <w:rsid w:val="00067413"/>
    <w:rsid w:val="000677F2"/>
    <w:rsid w:val="0006A179"/>
    <w:rsid w:val="000701ED"/>
    <w:rsid w:val="00071492"/>
    <w:rsid w:val="000715B2"/>
    <w:rsid w:val="00071F81"/>
    <w:rsid w:val="00074087"/>
    <w:rsid w:val="000747CD"/>
    <w:rsid w:val="00074A9F"/>
    <w:rsid w:val="00075D09"/>
    <w:rsid w:val="00076104"/>
    <w:rsid w:val="000765B9"/>
    <w:rsid w:val="0007680D"/>
    <w:rsid w:val="00076CDB"/>
    <w:rsid w:val="000774AD"/>
    <w:rsid w:val="00083408"/>
    <w:rsid w:val="0008403C"/>
    <w:rsid w:val="00084291"/>
    <w:rsid w:val="00084C57"/>
    <w:rsid w:val="00084E61"/>
    <w:rsid w:val="00085F5A"/>
    <w:rsid w:val="00085FE5"/>
    <w:rsid w:val="00086AE6"/>
    <w:rsid w:val="00087B79"/>
    <w:rsid w:val="00090293"/>
    <w:rsid w:val="00090C99"/>
    <w:rsid w:val="00091D10"/>
    <w:rsid w:val="0009222C"/>
    <w:rsid w:val="0009318D"/>
    <w:rsid w:val="00093BA6"/>
    <w:rsid w:val="00094C91"/>
    <w:rsid w:val="00095482"/>
    <w:rsid w:val="00095677"/>
    <w:rsid w:val="00095782"/>
    <w:rsid w:val="00095883"/>
    <w:rsid w:val="00095893"/>
    <w:rsid w:val="00097801"/>
    <w:rsid w:val="000A0A74"/>
    <w:rsid w:val="000A41DE"/>
    <w:rsid w:val="000A42C7"/>
    <w:rsid w:val="000A47BD"/>
    <w:rsid w:val="000A5B21"/>
    <w:rsid w:val="000A6274"/>
    <w:rsid w:val="000A658C"/>
    <w:rsid w:val="000A73F1"/>
    <w:rsid w:val="000A7AEC"/>
    <w:rsid w:val="000B06E3"/>
    <w:rsid w:val="000B1035"/>
    <w:rsid w:val="000B1CB6"/>
    <w:rsid w:val="000B2703"/>
    <w:rsid w:val="000B2808"/>
    <w:rsid w:val="000B375D"/>
    <w:rsid w:val="000B4256"/>
    <w:rsid w:val="000B4FC3"/>
    <w:rsid w:val="000B58C7"/>
    <w:rsid w:val="000B6C43"/>
    <w:rsid w:val="000B70C6"/>
    <w:rsid w:val="000B73E0"/>
    <w:rsid w:val="000B7944"/>
    <w:rsid w:val="000C04C8"/>
    <w:rsid w:val="000C211A"/>
    <w:rsid w:val="000C2BDF"/>
    <w:rsid w:val="000C36CA"/>
    <w:rsid w:val="000C3904"/>
    <w:rsid w:val="000C3D19"/>
    <w:rsid w:val="000C5414"/>
    <w:rsid w:val="000C5921"/>
    <w:rsid w:val="000C74C4"/>
    <w:rsid w:val="000C78EC"/>
    <w:rsid w:val="000C7B7F"/>
    <w:rsid w:val="000D08BA"/>
    <w:rsid w:val="000D0E44"/>
    <w:rsid w:val="000D227A"/>
    <w:rsid w:val="000D2C75"/>
    <w:rsid w:val="000D3283"/>
    <w:rsid w:val="000D421D"/>
    <w:rsid w:val="000D498C"/>
    <w:rsid w:val="000D5288"/>
    <w:rsid w:val="000D5548"/>
    <w:rsid w:val="000D62DD"/>
    <w:rsid w:val="000D6427"/>
    <w:rsid w:val="000D7620"/>
    <w:rsid w:val="000D76B5"/>
    <w:rsid w:val="000D77B9"/>
    <w:rsid w:val="000E066C"/>
    <w:rsid w:val="000E281E"/>
    <w:rsid w:val="000E28C9"/>
    <w:rsid w:val="000E2E82"/>
    <w:rsid w:val="000E3334"/>
    <w:rsid w:val="000E393F"/>
    <w:rsid w:val="000E4020"/>
    <w:rsid w:val="000E4327"/>
    <w:rsid w:val="000E5A3B"/>
    <w:rsid w:val="000E7456"/>
    <w:rsid w:val="000E78D8"/>
    <w:rsid w:val="000F0A74"/>
    <w:rsid w:val="000F0D65"/>
    <w:rsid w:val="000F0DFC"/>
    <w:rsid w:val="000F14F6"/>
    <w:rsid w:val="000F22F1"/>
    <w:rsid w:val="000F251E"/>
    <w:rsid w:val="000F379D"/>
    <w:rsid w:val="000F3B91"/>
    <w:rsid w:val="000F3CF1"/>
    <w:rsid w:val="000F53FF"/>
    <w:rsid w:val="000F5491"/>
    <w:rsid w:val="000F5732"/>
    <w:rsid w:val="000F67D8"/>
    <w:rsid w:val="000F7A2C"/>
    <w:rsid w:val="00100C52"/>
    <w:rsid w:val="00100C8D"/>
    <w:rsid w:val="00100F73"/>
    <w:rsid w:val="0010132E"/>
    <w:rsid w:val="00101380"/>
    <w:rsid w:val="00102189"/>
    <w:rsid w:val="00102861"/>
    <w:rsid w:val="001033D7"/>
    <w:rsid w:val="0010421B"/>
    <w:rsid w:val="0010455D"/>
    <w:rsid w:val="001052D8"/>
    <w:rsid w:val="00105A8D"/>
    <w:rsid w:val="001062D0"/>
    <w:rsid w:val="0011032C"/>
    <w:rsid w:val="0011047A"/>
    <w:rsid w:val="00112594"/>
    <w:rsid w:val="00113EAF"/>
    <w:rsid w:val="00114227"/>
    <w:rsid w:val="0011643E"/>
    <w:rsid w:val="00116A79"/>
    <w:rsid w:val="00116AD7"/>
    <w:rsid w:val="00117318"/>
    <w:rsid w:val="001175C5"/>
    <w:rsid w:val="001204F2"/>
    <w:rsid w:val="0012138D"/>
    <w:rsid w:val="001215ED"/>
    <w:rsid w:val="00121C94"/>
    <w:rsid w:val="0012258B"/>
    <w:rsid w:val="001226FF"/>
    <w:rsid w:val="001232AB"/>
    <w:rsid w:val="001253F7"/>
    <w:rsid w:val="001264B8"/>
    <w:rsid w:val="00126A7E"/>
    <w:rsid w:val="001279ED"/>
    <w:rsid w:val="0013001A"/>
    <w:rsid w:val="001302FA"/>
    <w:rsid w:val="00130706"/>
    <w:rsid w:val="00132148"/>
    <w:rsid w:val="00132478"/>
    <w:rsid w:val="00133803"/>
    <w:rsid w:val="001341AD"/>
    <w:rsid w:val="00136F19"/>
    <w:rsid w:val="00137676"/>
    <w:rsid w:val="0013C36E"/>
    <w:rsid w:val="001403D4"/>
    <w:rsid w:val="0014288B"/>
    <w:rsid w:val="00142B46"/>
    <w:rsid w:val="001431E7"/>
    <w:rsid w:val="001432AF"/>
    <w:rsid w:val="001450E8"/>
    <w:rsid w:val="00145248"/>
    <w:rsid w:val="00146622"/>
    <w:rsid w:val="00147125"/>
    <w:rsid w:val="00152B9A"/>
    <w:rsid w:val="00152FB5"/>
    <w:rsid w:val="00153C50"/>
    <w:rsid w:val="0015413D"/>
    <w:rsid w:val="0015583D"/>
    <w:rsid w:val="001558A1"/>
    <w:rsid w:val="00155AA0"/>
    <w:rsid w:val="00156761"/>
    <w:rsid w:val="001572AB"/>
    <w:rsid w:val="001572AD"/>
    <w:rsid w:val="00157B1A"/>
    <w:rsid w:val="00157B4E"/>
    <w:rsid w:val="00160F07"/>
    <w:rsid w:val="001616B9"/>
    <w:rsid w:val="0016234D"/>
    <w:rsid w:val="00162732"/>
    <w:rsid w:val="00162DA0"/>
    <w:rsid w:val="0016362C"/>
    <w:rsid w:val="00163BBA"/>
    <w:rsid w:val="0016589B"/>
    <w:rsid w:val="00167DDC"/>
    <w:rsid w:val="00170A79"/>
    <w:rsid w:val="00170CF0"/>
    <w:rsid w:val="001756E5"/>
    <w:rsid w:val="0017628D"/>
    <w:rsid w:val="0017632F"/>
    <w:rsid w:val="00177E31"/>
    <w:rsid w:val="00180959"/>
    <w:rsid w:val="001816B8"/>
    <w:rsid w:val="00181997"/>
    <w:rsid w:val="001836F6"/>
    <w:rsid w:val="00183BEA"/>
    <w:rsid w:val="00184C61"/>
    <w:rsid w:val="0018552D"/>
    <w:rsid w:val="00185DCE"/>
    <w:rsid w:val="00186045"/>
    <w:rsid w:val="00186361"/>
    <w:rsid w:val="00186F18"/>
    <w:rsid w:val="00187781"/>
    <w:rsid w:val="001900E0"/>
    <w:rsid w:val="001917DD"/>
    <w:rsid w:val="00191BE9"/>
    <w:rsid w:val="00192763"/>
    <w:rsid w:val="0019432F"/>
    <w:rsid w:val="0019462C"/>
    <w:rsid w:val="00194953"/>
    <w:rsid w:val="00194C10"/>
    <w:rsid w:val="00195CBD"/>
    <w:rsid w:val="00196144"/>
    <w:rsid w:val="00197F61"/>
    <w:rsid w:val="001A0061"/>
    <w:rsid w:val="001A0352"/>
    <w:rsid w:val="001A186D"/>
    <w:rsid w:val="001A3301"/>
    <w:rsid w:val="001A4755"/>
    <w:rsid w:val="001A6F23"/>
    <w:rsid w:val="001B0BEA"/>
    <w:rsid w:val="001B1F9C"/>
    <w:rsid w:val="001B20F1"/>
    <w:rsid w:val="001B2DBD"/>
    <w:rsid w:val="001B31FC"/>
    <w:rsid w:val="001B453F"/>
    <w:rsid w:val="001B4555"/>
    <w:rsid w:val="001C08B0"/>
    <w:rsid w:val="001C10CB"/>
    <w:rsid w:val="001C1F57"/>
    <w:rsid w:val="001C20B7"/>
    <w:rsid w:val="001C22A3"/>
    <w:rsid w:val="001C261A"/>
    <w:rsid w:val="001C2641"/>
    <w:rsid w:val="001C2C32"/>
    <w:rsid w:val="001C5871"/>
    <w:rsid w:val="001C7ED6"/>
    <w:rsid w:val="001D131D"/>
    <w:rsid w:val="001D1A60"/>
    <w:rsid w:val="001D2033"/>
    <w:rsid w:val="001D3025"/>
    <w:rsid w:val="001D342E"/>
    <w:rsid w:val="001D351F"/>
    <w:rsid w:val="001D3C4B"/>
    <w:rsid w:val="001D3DBD"/>
    <w:rsid w:val="001D610C"/>
    <w:rsid w:val="001D6878"/>
    <w:rsid w:val="001D73B8"/>
    <w:rsid w:val="001D7EAF"/>
    <w:rsid w:val="001E19C2"/>
    <w:rsid w:val="001E3BCF"/>
    <w:rsid w:val="001E3CFA"/>
    <w:rsid w:val="001E5AC8"/>
    <w:rsid w:val="001E5E8B"/>
    <w:rsid w:val="001E64FF"/>
    <w:rsid w:val="001E7A96"/>
    <w:rsid w:val="001F005F"/>
    <w:rsid w:val="001F09F3"/>
    <w:rsid w:val="001F15EF"/>
    <w:rsid w:val="001F164D"/>
    <w:rsid w:val="001F1734"/>
    <w:rsid w:val="001F1EAF"/>
    <w:rsid w:val="001F247E"/>
    <w:rsid w:val="001F34BA"/>
    <w:rsid w:val="001F5197"/>
    <w:rsid w:val="001F541C"/>
    <w:rsid w:val="001F5E0E"/>
    <w:rsid w:val="001F5E84"/>
    <w:rsid w:val="001F6118"/>
    <w:rsid w:val="001F67CF"/>
    <w:rsid w:val="001F77C0"/>
    <w:rsid w:val="001F7BCF"/>
    <w:rsid w:val="001F7CE4"/>
    <w:rsid w:val="0020115F"/>
    <w:rsid w:val="00202591"/>
    <w:rsid w:val="00202FCA"/>
    <w:rsid w:val="002036E9"/>
    <w:rsid w:val="002048E0"/>
    <w:rsid w:val="00204F02"/>
    <w:rsid w:val="00204F62"/>
    <w:rsid w:val="00204F74"/>
    <w:rsid w:val="0020568D"/>
    <w:rsid w:val="00205794"/>
    <w:rsid w:val="00206775"/>
    <w:rsid w:val="00206A8B"/>
    <w:rsid w:val="002100E6"/>
    <w:rsid w:val="00210A0C"/>
    <w:rsid w:val="002111DB"/>
    <w:rsid w:val="002131F3"/>
    <w:rsid w:val="0021330F"/>
    <w:rsid w:val="0021365D"/>
    <w:rsid w:val="002137C2"/>
    <w:rsid w:val="00213D87"/>
    <w:rsid w:val="00216DF3"/>
    <w:rsid w:val="0021737E"/>
    <w:rsid w:val="00217840"/>
    <w:rsid w:val="0022038A"/>
    <w:rsid w:val="002205A0"/>
    <w:rsid w:val="0022078D"/>
    <w:rsid w:val="00220D5D"/>
    <w:rsid w:val="002213E6"/>
    <w:rsid w:val="00221752"/>
    <w:rsid w:val="00222164"/>
    <w:rsid w:val="0022368B"/>
    <w:rsid w:val="00224082"/>
    <w:rsid w:val="002242E4"/>
    <w:rsid w:val="00224C3E"/>
    <w:rsid w:val="00224E1D"/>
    <w:rsid w:val="0022528A"/>
    <w:rsid w:val="00225579"/>
    <w:rsid w:val="0022581C"/>
    <w:rsid w:val="00225A4C"/>
    <w:rsid w:val="002268CB"/>
    <w:rsid w:val="0022724A"/>
    <w:rsid w:val="0022738C"/>
    <w:rsid w:val="0022771E"/>
    <w:rsid w:val="002278E7"/>
    <w:rsid w:val="002307C6"/>
    <w:rsid w:val="00230F02"/>
    <w:rsid w:val="002325C7"/>
    <w:rsid w:val="0023288F"/>
    <w:rsid w:val="00232D09"/>
    <w:rsid w:val="00236651"/>
    <w:rsid w:val="00236C39"/>
    <w:rsid w:val="00237663"/>
    <w:rsid w:val="00241798"/>
    <w:rsid w:val="00242388"/>
    <w:rsid w:val="00243D17"/>
    <w:rsid w:val="0024425F"/>
    <w:rsid w:val="002449B1"/>
    <w:rsid w:val="00244B35"/>
    <w:rsid w:val="002460BB"/>
    <w:rsid w:val="00246793"/>
    <w:rsid w:val="00250611"/>
    <w:rsid w:val="002519A8"/>
    <w:rsid w:val="00252E4F"/>
    <w:rsid w:val="002532F6"/>
    <w:rsid w:val="00253358"/>
    <w:rsid w:val="00253B72"/>
    <w:rsid w:val="00254D95"/>
    <w:rsid w:val="002564E1"/>
    <w:rsid w:val="002568E0"/>
    <w:rsid w:val="00257186"/>
    <w:rsid w:val="00260ACF"/>
    <w:rsid w:val="002620B6"/>
    <w:rsid w:val="002626A3"/>
    <w:rsid w:val="00262765"/>
    <w:rsid w:val="00263319"/>
    <w:rsid w:val="00263370"/>
    <w:rsid w:val="00263B06"/>
    <w:rsid w:val="00265776"/>
    <w:rsid w:val="002663B5"/>
    <w:rsid w:val="002666B2"/>
    <w:rsid w:val="002672BC"/>
    <w:rsid w:val="00267DFE"/>
    <w:rsid w:val="002708EA"/>
    <w:rsid w:val="00270A65"/>
    <w:rsid w:val="00270D1C"/>
    <w:rsid w:val="0027188D"/>
    <w:rsid w:val="00271CB2"/>
    <w:rsid w:val="00273ED2"/>
    <w:rsid w:val="0027524F"/>
    <w:rsid w:val="00276061"/>
    <w:rsid w:val="0027624F"/>
    <w:rsid w:val="0027730F"/>
    <w:rsid w:val="0027750B"/>
    <w:rsid w:val="002802B1"/>
    <w:rsid w:val="00282377"/>
    <w:rsid w:val="002831B0"/>
    <w:rsid w:val="0028375F"/>
    <w:rsid w:val="00284273"/>
    <w:rsid w:val="002853EE"/>
    <w:rsid w:val="00286F8F"/>
    <w:rsid w:val="002904CF"/>
    <w:rsid w:val="002907B9"/>
    <w:rsid w:val="00290BB2"/>
    <w:rsid w:val="00291044"/>
    <w:rsid w:val="002915EF"/>
    <w:rsid w:val="002921D2"/>
    <w:rsid w:val="00292FD6"/>
    <w:rsid w:val="00292FED"/>
    <w:rsid w:val="002933AD"/>
    <w:rsid w:val="00293F9E"/>
    <w:rsid w:val="00294DC5"/>
    <w:rsid w:val="00294F90"/>
    <w:rsid w:val="00295505"/>
    <w:rsid w:val="00296C48"/>
    <w:rsid w:val="00296DBE"/>
    <w:rsid w:val="002976D3"/>
    <w:rsid w:val="002A0E22"/>
    <w:rsid w:val="002A151C"/>
    <w:rsid w:val="002A3549"/>
    <w:rsid w:val="002A3982"/>
    <w:rsid w:val="002A3A6D"/>
    <w:rsid w:val="002A4410"/>
    <w:rsid w:val="002A680B"/>
    <w:rsid w:val="002A7179"/>
    <w:rsid w:val="002A7410"/>
    <w:rsid w:val="002B0B0C"/>
    <w:rsid w:val="002B0CC0"/>
    <w:rsid w:val="002B0E24"/>
    <w:rsid w:val="002B1525"/>
    <w:rsid w:val="002B2A8D"/>
    <w:rsid w:val="002B3013"/>
    <w:rsid w:val="002B38D6"/>
    <w:rsid w:val="002B3CC7"/>
    <w:rsid w:val="002B498B"/>
    <w:rsid w:val="002B5B20"/>
    <w:rsid w:val="002B7899"/>
    <w:rsid w:val="002C0AEB"/>
    <w:rsid w:val="002C13FC"/>
    <w:rsid w:val="002C1AE7"/>
    <w:rsid w:val="002C215B"/>
    <w:rsid w:val="002C2190"/>
    <w:rsid w:val="002C2911"/>
    <w:rsid w:val="002C2B87"/>
    <w:rsid w:val="002C2F33"/>
    <w:rsid w:val="002C3405"/>
    <w:rsid w:val="002C5608"/>
    <w:rsid w:val="002C72E5"/>
    <w:rsid w:val="002C7B6F"/>
    <w:rsid w:val="002C7E86"/>
    <w:rsid w:val="002D007D"/>
    <w:rsid w:val="002D1F6C"/>
    <w:rsid w:val="002D1FA6"/>
    <w:rsid w:val="002D30E2"/>
    <w:rsid w:val="002D3752"/>
    <w:rsid w:val="002D3803"/>
    <w:rsid w:val="002D3B34"/>
    <w:rsid w:val="002D477A"/>
    <w:rsid w:val="002D4D08"/>
    <w:rsid w:val="002D5375"/>
    <w:rsid w:val="002D5BA0"/>
    <w:rsid w:val="002D5E48"/>
    <w:rsid w:val="002D5EF4"/>
    <w:rsid w:val="002D6168"/>
    <w:rsid w:val="002D62DA"/>
    <w:rsid w:val="002D6476"/>
    <w:rsid w:val="002E09FC"/>
    <w:rsid w:val="002E19CF"/>
    <w:rsid w:val="002E1CE1"/>
    <w:rsid w:val="002E1DF7"/>
    <w:rsid w:val="002E20E8"/>
    <w:rsid w:val="002E243D"/>
    <w:rsid w:val="002E2ECC"/>
    <w:rsid w:val="002E424E"/>
    <w:rsid w:val="002E4A00"/>
    <w:rsid w:val="002E4D12"/>
    <w:rsid w:val="002E5DB5"/>
    <w:rsid w:val="002E69F7"/>
    <w:rsid w:val="002E6E21"/>
    <w:rsid w:val="002E7676"/>
    <w:rsid w:val="002E79BF"/>
    <w:rsid w:val="002F024C"/>
    <w:rsid w:val="002F179E"/>
    <w:rsid w:val="002F1ECD"/>
    <w:rsid w:val="002F213E"/>
    <w:rsid w:val="002F2632"/>
    <w:rsid w:val="002F314C"/>
    <w:rsid w:val="002F3355"/>
    <w:rsid w:val="002F4643"/>
    <w:rsid w:val="002F477E"/>
    <w:rsid w:val="002F6ADD"/>
    <w:rsid w:val="002F6B5C"/>
    <w:rsid w:val="00300772"/>
    <w:rsid w:val="00300C86"/>
    <w:rsid w:val="00300DF1"/>
    <w:rsid w:val="00301186"/>
    <w:rsid w:val="00301537"/>
    <w:rsid w:val="00302363"/>
    <w:rsid w:val="003026DB"/>
    <w:rsid w:val="0030310E"/>
    <w:rsid w:val="00303F87"/>
    <w:rsid w:val="00304D60"/>
    <w:rsid w:val="00305624"/>
    <w:rsid w:val="00307582"/>
    <w:rsid w:val="00310751"/>
    <w:rsid w:val="003116E9"/>
    <w:rsid w:val="00311A12"/>
    <w:rsid w:val="00311FD7"/>
    <w:rsid w:val="003132A5"/>
    <w:rsid w:val="003139C3"/>
    <w:rsid w:val="00314429"/>
    <w:rsid w:val="00314B77"/>
    <w:rsid w:val="00314BCD"/>
    <w:rsid w:val="003176D2"/>
    <w:rsid w:val="003228CC"/>
    <w:rsid w:val="003229FB"/>
    <w:rsid w:val="003231AA"/>
    <w:rsid w:val="00323837"/>
    <w:rsid w:val="00324601"/>
    <w:rsid w:val="0032494A"/>
    <w:rsid w:val="00324CD9"/>
    <w:rsid w:val="0032503F"/>
    <w:rsid w:val="00325CBA"/>
    <w:rsid w:val="003263F8"/>
    <w:rsid w:val="00326D6C"/>
    <w:rsid w:val="00327B1E"/>
    <w:rsid w:val="00327C94"/>
    <w:rsid w:val="00327E59"/>
    <w:rsid w:val="00331F1D"/>
    <w:rsid w:val="0033407B"/>
    <w:rsid w:val="0033436F"/>
    <w:rsid w:val="00334881"/>
    <w:rsid w:val="00335DE7"/>
    <w:rsid w:val="003362C6"/>
    <w:rsid w:val="00336E65"/>
    <w:rsid w:val="00336F6D"/>
    <w:rsid w:val="00337313"/>
    <w:rsid w:val="003373CB"/>
    <w:rsid w:val="0033786C"/>
    <w:rsid w:val="00337EA9"/>
    <w:rsid w:val="0034247E"/>
    <w:rsid w:val="00342901"/>
    <w:rsid w:val="00342F75"/>
    <w:rsid w:val="003438BD"/>
    <w:rsid w:val="0034391C"/>
    <w:rsid w:val="00343EFB"/>
    <w:rsid w:val="00345129"/>
    <w:rsid w:val="00345E36"/>
    <w:rsid w:val="00346B7F"/>
    <w:rsid w:val="00350274"/>
    <w:rsid w:val="0035070C"/>
    <w:rsid w:val="00350AE6"/>
    <w:rsid w:val="003516E8"/>
    <w:rsid w:val="00352D87"/>
    <w:rsid w:val="00353735"/>
    <w:rsid w:val="00355249"/>
    <w:rsid w:val="00355876"/>
    <w:rsid w:val="00356245"/>
    <w:rsid w:val="00356672"/>
    <w:rsid w:val="00356CB9"/>
    <w:rsid w:val="00357966"/>
    <w:rsid w:val="00357E50"/>
    <w:rsid w:val="00357FCE"/>
    <w:rsid w:val="00360E31"/>
    <w:rsid w:val="0036106C"/>
    <w:rsid w:val="00362785"/>
    <w:rsid w:val="00363BA1"/>
    <w:rsid w:val="00364867"/>
    <w:rsid w:val="00364C48"/>
    <w:rsid w:val="00365D20"/>
    <w:rsid w:val="003664F3"/>
    <w:rsid w:val="0036654E"/>
    <w:rsid w:val="0036660F"/>
    <w:rsid w:val="00367987"/>
    <w:rsid w:val="00370580"/>
    <w:rsid w:val="00370C61"/>
    <w:rsid w:val="0037429E"/>
    <w:rsid w:val="0037517C"/>
    <w:rsid w:val="00375BF2"/>
    <w:rsid w:val="003779C0"/>
    <w:rsid w:val="00377B2D"/>
    <w:rsid w:val="00377F5C"/>
    <w:rsid w:val="003818CB"/>
    <w:rsid w:val="00384112"/>
    <w:rsid w:val="003842B5"/>
    <w:rsid w:val="003846A4"/>
    <w:rsid w:val="00385F1F"/>
    <w:rsid w:val="00386C47"/>
    <w:rsid w:val="00386EEC"/>
    <w:rsid w:val="00391420"/>
    <w:rsid w:val="0039182E"/>
    <w:rsid w:val="00391A99"/>
    <w:rsid w:val="00391EC4"/>
    <w:rsid w:val="00392468"/>
    <w:rsid w:val="003925E0"/>
    <w:rsid w:val="0039282F"/>
    <w:rsid w:val="00393769"/>
    <w:rsid w:val="00394A65"/>
    <w:rsid w:val="0039648F"/>
    <w:rsid w:val="00396581"/>
    <w:rsid w:val="003A06A6"/>
    <w:rsid w:val="003A198D"/>
    <w:rsid w:val="003A2B24"/>
    <w:rsid w:val="003A47F9"/>
    <w:rsid w:val="003A4EC2"/>
    <w:rsid w:val="003A51AA"/>
    <w:rsid w:val="003A5CAE"/>
    <w:rsid w:val="003A64D4"/>
    <w:rsid w:val="003A65AD"/>
    <w:rsid w:val="003A7466"/>
    <w:rsid w:val="003B038C"/>
    <w:rsid w:val="003B08DB"/>
    <w:rsid w:val="003B3FBA"/>
    <w:rsid w:val="003B42F1"/>
    <w:rsid w:val="003B5FDC"/>
    <w:rsid w:val="003B62A0"/>
    <w:rsid w:val="003B6718"/>
    <w:rsid w:val="003B69B9"/>
    <w:rsid w:val="003B7144"/>
    <w:rsid w:val="003B772C"/>
    <w:rsid w:val="003B784B"/>
    <w:rsid w:val="003C06B4"/>
    <w:rsid w:val="003C1446"/>
    <w:rsid w:val="003C1B1E"/>
    <w:rsid w:val="003C2A66"/>
    <w:rsid w:val="003C2B96"/>
    <w:rsid w:val="003C3C80"/>
    <w:rsid w:val="003C4026"/>
    <w:rsid w:val="003C404F"/>
    <w:rsid w:val="003C42BB"/>
    <w:rsid w:val="003D021F"/>
    <w:rsid w:val="003D076E"/>
    <w:rsid w:val="003D4539"/>
    <w:rsid w:val="003D5A80"/>
    <w:rsid w:val="003D64A3"/>
    <w:rsid w:val="003D667A"/>
    <w:rsid w:val="003D6790"/>
    <w:rsid w:val="003E2265"/>
    <w:rsid w:val="003E2F5A"/>
    <w:rsid w:val="003E4D56"/>
    <w:rsid w:val="003E573E"/>
    <w:rsid w:val="003E66FF"/>
    <w:rsid w:val="003E6BB8"/>
    <w:rsid w:val="003E71FE"/>
    <w:rsid w:val="003E72E5"/>
    <w:rsid w:val="003F0520"/>
    <w:rsid w:val="003F074B"/>
    <w:rsid w:val="003F0817"/>
    <w:rsid w:val="003F127B"/>
    <w:rsid w:val="003F12A4"/>
    <w:rsid w:val="003F1900"/>
    <w:rsid w:val="003F1D88"/>
    <w:rsid w:val="003F1E9D"/>
    <w:rsid w:val="003F2985"/>
    <w:rsid w:val="003F3AA3"/>
    <w:rsid w:val="003F65B9"/>
    <w:rsid w:val="003F7124"/>
    <w:rsid w:val="003F7693"/>
    <w:rsid w:val="003F77DF"/>
    <w:rsid w:val="00400B9F"/>
    <w:rsid w:val="00400F86"/>
    <w:rsid w:val="0040198D"/>
    <w:rsid w:val="00402830"/>
    <w:rsid w:val="00402D4A"/>
    <w:rsid w:val="004032AE"/>
    <w:rsid w:val="004039BD"/>
    <w:rsid w:val="004047F1"/>
    <w:rsid w:val="004048D2"/>
    <w:rsid w:val="00404BD3"/>
    <w:rsid w:val="0040501F"/>
    <w:rsid w:val="004050AB"/>
    <w:rsid w:val="0040636B"/>
    <w:rsid w:val="0040718A"/>
    <w:rsid w:val="004075E4"/>
    <w:rsid w:val="00407E13"/>
    <w:rsid w:val="00410D38"/>
    <w:rsid w:val="00411B46"/>
    <w:rsid w:val="004130DC"/>
    <w:rsid w:val="004132B3"/>
    <w:rsid w:val="0041437F"/>
    <w:rsid w:val="004167AB"/>
    <w:rsid w:val="00417C10"/>
    <w:rsid w:val="00417F8B"/>
    <w:rsid w:val="0042112D"/>
    <w:rsid w:val="004211A8"/>
    <w:rsid w:val="00421CC0"/>
    <w:rsid w:val="00422668"/>
    <w:rsid w:val="00423065"/>
    <w:rsid w:val="0042311F"/>
    <w:rsid w:val="0042364E"/>
    <w:rsid w:val="0042366A"/>
    <w:rsid w:val="00423EAB"/>
    <w:rsid w:val="00424C77"/>
    <w:rsid w:val="00425551"/>
    <w:rsid w:val="0042588C"/>
    <w:rsid w:val="00426A9B"/>
    <w:rsid w:val="004272F0"/>
    <w:rsid w:val="00430935"/>
    <w:rsid w:val="00431088"/>
    <w:rsid w:val="00431471"/>
    <w:rsid w:val="004316DF"/>
    <w:rsid w:val="00431E37"/>
    <w:rsid w:val="0043225F"/>
    <w:rsid w:val="00433297"/>
    <w:rsid w:val="00433768"/>
    <w:rsid w:val="00434395"/>
    <w:rsid w:val="004344C3"/>
    <w:rsid w:val="0043577E"/>
    <w:rsid w:val="00435AEA"/>
    <w:rsid w:val="004379E5"/>
    <w:rsid w:val="00440859"/>
    <w:rsid w:val="00441638"/>
    <w:rsid w:val="00441A9A"/>
    <w:rsid w:val="00441CB3"/>
    <w:rsid w:val="004424E8"/>
    <w:rsid w:val="00442876"/>
    <w:rsid w:val="00443DD9"/>
    <w:rsid w:val="00444FD8"/>
    <w:rsid w:val="0044500E"/>
    <w:rsid w:val="00445658"/>
    <w:rsid w:val="00446BFA"/>
    <w:rsid w:val="0044702F"/>
    <w:rsid w:val="00450CDE"/>
    <w:rsid w:val="004519DC"/>
    <w:rsid w:val="00453149"/>
    <w:rsid w:val="0045326E"/>
    <w:rsid w:val="00453587"/>
    <w:rsid w:val="00453746"/>
    <w:rsid w:val="004550B8"/>
    <w:rsid w:val="004553C8"/>
    <w:rsid w:val="004553E6"/>
    <w:rsid w:val="004576AD"/>
    <w:rsid w:val="00457931"/>
    <w:rsid w:val="00460D75"/>
    <w:rsid w:val="004613CF"/>
    <w:rsid w:val="00461674"/>
    <w:rsid w:val="00461E74"/>
    <w:rsid w:val="004628A2"/>
    <w:rsid w:val="004628C8"/>
    <w:rsid w:val="00462EA2"/>
    <w:rsid w:val="00464494"/>
    <w:rsid w:val="004648C8"/>
    <w:rsid w:val="00464F55"/>
    <w:rsid w:val="00464F95"/>
    <w:rsid w:val="0046555B"/>
    <w:rsid w:val="00465E80"/>
    <w:rsid w:val="0046616C"/>
    <w:rsid w:val="00466638"/>
    <w:rsid w:val="004669B3"/>
    <w:rsid w:val="00467C9D"/>
    <w:rsid w:val="0047013E"/>
    <w:rsid w:val="004707ED"/>
    <w:rsid w:val="004717D9"/>
    <w:rsid w:val="00471CD3"/>
    <w:rsid w:val="00473A6B"/>
    <w:rsid w:val="00474C78"/>
    <w:rsid w:val="004759AB"/>
    <w:rsid w:val="00476E7D"/>
    <w:rsid w:val="0048028A"/>
    <w:rsid w:val="004803FA"/>
    <w:rsid w:val="00480ECB"/>
    <w:rsid w:val="00481773"/>
    <w:rsid w:val="00481B34"/>
    <w:rsid w:val="004821D2"/>
    <w:rsid w:val="0048285E"/>
    <w:rsid w:val="004838A0"/>
    <w:rsid w:val="00483AA4"/>
    <w:rsid w:val="00483EC7"/>
    <w:rsid w:val="00484E18"/>
    <w:rsid w:val="00485FE8"/>
    <w:rsid w:val="004871AD"/>
    <w:rsid w:val="0048722C"/>
    <w:rsid w:val="00487435"/>
    <w:rsid w:val="0049007E"/>
    <w:rsid w:val="004900EA"/>
    <w:rsid w:val="00490E9B"/>
    <w:rsid w:val="00491238"/>
    <w:rsid w:val="00491806"/>
    <w:rsid w:val="00491879"/>
    <w:rsid w:val="00492691"/>
    <w:rsid w:val="00492724"/>
    <w:rsid w:val="00492A50"/>
    <w:rsid w:val="00492AFA"/>
    <w:rsid w:val="00492E69"/>
    <w:rsid w:val="004933CE"/>
    <w:rsid w:val="00494399"/>
    <w:rsid w:val="004957B2"/>
    <w:rsid w:val="00495E82"/>
    <w:rsid w:val="004960B2"/>
    <w:rsid w:val="0049652B"/>
    <w:rsid w:val="00496BCC"/>
    <w:rsid w:val="00497D3D"/>
    <w:rsid w:val="00497E60"/>
    <w:rsid w:val="00497FBD"/>
    <w:rsid w:val="004A07DA"/>
    <w:rsid w:val="004A0C44"/>
    <w:rsid w:val="004A0CA1"/>
    <w:rsid w:val="004A103B"/>
    <w:rsid w:val="004A145F"/>
    <w:rsid w:val="004A1AF5"/>
    <w:rsid w:val="004A3AFE"/>
    <w:rsid w:val="004A405E"/>
    <w:rsid w:val="004A4527"/>
    <w:rsid w:val="004A4612"/>
    <w:rsid w:val="004A49F0"/>
    <w:rsid w:val="004A59CA"/>
    <w:rsid w:val="004A5FED"/>
    <w:rsid w:val="004A636F"/>
    <w:rsid w:val="004B00C7"/>
    <w:rsid w:val="004B0A08"/>
    <w:rsid w:val="004B1163"/>
    <w:rsid w:val="004B14F7"/>
    <w:rsid w:val="004B16F3"/>
    <w:rsid w:val="004B19CC"/>
    <w:rsid w:val="004B1E39"/>
    <w:rsid w:val="004B1F0D"/>
    <w:rsid w:val="004B2F4A"/>
    <w:rsid w:val="004B34B5"/>
    <w:rsid w:val="004B3B33"/>
    <w:rsid w:val="004B45BD"/>
    <w:rsid w:val="004B4FC8"/>
    <w:rsid w:val="004B5AA7"/>
    <w:rsid w:val="004B6472"/>
    <w:rsid w:val="004B68A4"/>
    <w:rsid w:val="004B6B05"/>
    <w:rsid w:val="004B6CD3"/>
    <w:rsid w:val="004B70DD"/>
    <w:rsid w:val="004C0995"/>
    <w:rsid w:val="004C1056"/>
    <w:rsid w:val="004C1670"/>
    <w:rsid w:val="004C23C8"/>
    <w:rsid w:val="004C486D"/>
    <w:rsid w:val="004C4B73"/>
    <w:rsid w:val="004C547D"/>
    <w:rsid w:val="004C561D"/>
    <w:rsid w:val="004C5A2F"/>
    <w:rsid w:val="004C61A0"/>
    <w:rsid w:val="004C65CB"/>
    <w:rsid w:val="004D100C"/>
    <w:rsid w:val="004D161E"/>
    <w:rsid w:val="004D2268"/>
    <w:rsid w:val="004D2955"/>
    <w:rsid w:val="004D2B33"/>
    <w:rsid w:val="004D2F21"/>
    <w:rsid w:val="004D39F3"/>
    <w:rsid w:val="004D400F"/>
    <w:rsid w:val="004D5576"/>
    <w:rsid w:val="004D6452"/>
    <w:rsid w:val="004D70DD"/>
    <w:rsid w:val="004D74FA"/>
    <w:rsid w:val="004D75DF"/>
    <w:rsid w:val="004D7785"/>
    <w:rsid w:val="004D7B14"/>
    <w:rsid w:val="004D7FC4"/>
    <w:rsid w:val="004E0723"/>
    <w:rsid w:val="004E1071"/>
    <w:rsid w:val="004E1072"/>
    <w:rsid w:val="004E1228"/>
    <w:rsid w:val="004E14D0"/>
    <w:rsid w:val="004E1D19"/>
    <w:rsid w:val="004E35C1"/>
    <w:rsid w:val="004E4273"/>
    <w:rsid w:val="004E5474"/>
    <w:rsid w:val="004E6022"/>
    <w:rsid w:val="004E6623"/>
    <w:rsid w:val="004E763A"/>
    <w:rsid w:val="004E7CA4"/>
    <w:rsid w:val="004F00CA"/>
    <w:rsid w:val="004F08D4"/>
    <w:rsid w:val="004F1056"/>
    <w:rsid w:val="004F192B"/>
    <w:rsid w:val="004F2DD6"/>
    <w:rsid w:val="004F316E"/>
    <w:rsid w:val="004F3536"/>
    <w:rsid w:val="004F7BDB"/>
    <w:rsid w:val="00500CDC"/>
    <w:rsid w:val="0050144B"/>
    <w:rsid w:val="005019DC"/>
    <w:rsid w:val="00501C4A"/>
    <w:rsid w:val="00502899"/>
    <w:rsid w:val="005045AC"/>
    <w:rsid w:val="00504D44"/>
    <w:rsid w:val="005058BE"/>
    <w:rsid w:val="0050624B"/>
    <w:rsid w:val="00506840"/>
    <w:rsid w:val="00507011"/>
    <w:rsid w:val="00507665"/>
    <w:rsid w:val="0050784C"/>
    <w:rsid w:val="005079F5"/>
    <w:rsid w:val="00510754"/>
    <w:rsid w:val="0051178D"/>
    <w:rsid w:val="00511EB5"/>
    <w:rsid w:val="00512509"/>
    <w:rsid w:val="00512FB2"/>
    <w:rsid w:val="0051306B"/>
    <w:rsid w:val="00513BBF"/>
    <w:rsid w:val="00513EA5"/>
    <w:rsid w:val="0051554C"/>
    <w:rsid w:val="00515595"/>
    <w:rsid w:val="0051614E"/>
    <w:rsid w:val="005177B6"/>
    <w:rsid w:val="00520059"/>
    <w:rsid w:val="00520DE2"/>
    <w:rsid w:val="005220B3"/>
    <w:rsid w:val="005231E0"/>
    <w:rsid w:val="0052345C"/>
    <w:rsid w:val="005238F0"/>
    <w:rsid w:val="00523D74"/>
    <w:rsid w:val="0052476E"/>
    <w:rsid w:val="0052499A"/>
    <w:rsid w:val="00525524"/>
    <w:rsid w:val="00526BE2"/>
    <w:rsid w:val="00527E65"/>
    <w:rsid w:val="00530BC7"/>
    <w:rsid w:val="00530E88"/>
    <w:rsid w:val="00531507"/>
    <w:rsid w:val="0053158C"/>
    <w:rsid w:val="00531ACD"/>
    <w:rsid w:val="00533BA8"/>
    <w:rsid w:val="00534064"/>
    <w:rsid w:val="005346C9"/>
    <w:rsid w:val="005355E6"/>
    <w:rsid w:val="00536C35"/>
    <w:rsid w:val="00537042"/>
    <w:rsid w:val="00540A0F"/>
    <w:rsid w:val="00540A94"/>
    <w:rsid w:val="00540EB9"/>
    <w:rsid w:val="005414DD"/>
    <w:rsid w:val="00541E76"/>
    <w:rsid w:val="00542FFA"/>
    <w:rsid w:val="0054411E"/>
    <w:rsid w:val="00547442"/>
    <w:rsid w:val="00547517"/>
    <w:rsid w:val="00551427"/>
    <w:rsid w:val="005514C9"/>
    <w:rsid w:val="0055172E"/>
    <w:rsid w:val="00551D2E"/>
    <w:rsid w:val="0055217E"/>
    <w:rsid w:val="005521AD"/>
    <w:rsid w:val="00553687"/>
    <w:rsid w:val="0055383B"/>
    <w:rsid w:val="00555AD2"/>
    <w:rsid w:val="005569FE"/>
    <w:rsid w:val="00556AD7"/>
    <w:rsid w:val="0055E507"/>
    <w:rsid w:val="005621E1"/>
    <w:rsid w:val="00562309"/>
    <w:rsid w:val="0056308B"/>
    <w:rsid w:val="005637C9"/>
    <w:rsid w:val="005646FA"/>
    <w:rsid w:val="00564966"/>
    <w:rsid w:val="00566E4B"/>
    <w:rsid w:val="00567803"/>
    <w:rsid w:val="00567890"/>
    <w:rsid w:val="00567E4E"/>
    <w:rsid w:val="00570FD0"/>
    <w:rsid w:val="00572247"/>
    <w:rsid w:val="005729BF"/>
    <w:rsid w:val="005732C6"/>
    <w:rsid w:val="005733D5"/>
    <w:rsid w:val="00573FDD"/>
    <w:rsid w:val="00575018"/>
    <w:rsid w:val="00576688"/>
    <w:rsid w:val="005778EB"/>
    <w:rsid w:val="00580C75"/>
    <w:rsid w:val="00581810"/>
    <w:rsid w:val="00581EBF"/>
    <w:rsid w:val="00581F41"/>
    <w:rsid w:val="005820DA"/>
    <w:rsid w:val="005825BD"/>
    <w:rsid w:val="00583106"/>
    <w:rsid w:val="00583263"/>
    <w:rsid w:val="00583E07"/>
    <w:rsid w:val="00584F2C"/>
    <w:rsid w:val="00586144"/>
    <w:rsid w:val="00587C8D"/>
    <w:rsid w:val="00587F65"/>
    <w:rsid w:val="00587FF0"/>
    <w:rsid w:val="00590D02"/>
    <w:rsid w:val="00590D03"/>
    <w:rsid w:val="005911D6"/>
    <w:rsid w:val="0059146E"/>
    <w:rsid w:val="005923A4"/>
    <w:rsid w:val="005931E4"/>
    <w:rsid w:val="005932DE"/>
    <w:rsid w:val="0059343A"/>
    <w:rsid w:val="005935E4"/>
    <w:rsid w:val="005941C1"/>
    <w:rsid w:val="0059488D"/>
    <w:rsid w:val="00596596"/>
    <w:rsid w:val="0059707E"/>
    <w:rsid w:val="00597562"/>
    <w:rsid w:val="005A01DB"/>
    <w:rsid w:val="005A3162"/>
    <w:rsid w:val="005A32AB"/>
    <w:rsid w:val="005A3377"/>
    <w:rsid w:val="005A36C4"/>
    <w:rsid w:val="005A413B"/>
    <w:rsid w:val="005A43C6"/>
    <w:rsid w:val="005A4C84"/>
    <w:rsid w:val="005B00BD"/>
    <w:rsid w:val="005B0605"/>
    <w:rsid w:val="005B0D88"/>
    <w:rsid w:val="005B0E9B"/>
    <w:rsid w:val="005B1450"/>
    <w:rsid w:val="005B1705"/>
    <w:rsid w:val="005B1F51"/>
    <w:rsid w:val="005B2514"/>
    <w:rsid w:val="005B33F6"/>
    <w:rsid w:val="005B390B"/>
    <w:rsid w:val="005B3E47"/>
    <w:rsid w:val="005B4FF4"/>
    <w:rsid w:val="005B59A9"/>
    <w:rsid w:val="005B5DE8"/>
    <w:rsid w:val="005B611C"/>
    <w:rsid w:val="005B6E1E"/>
    <w:rsid w:val="005B7015"/>
    <w:rsid w:val="005B75D3"/>
    <w:rsid w:val="005B7A16"/>
    <w:rsid w:val="005C140E"/>
    <w:rsid w:val="005C419F"/>
    <w:rsid w:val="005C446A"/>
    <w:rsid w:val="005C4E3E"/>
    <w:rsid w:val="005C5127"/>
    <w:rsid w:val="005C5287"/>
    <w:rsid w:val="005C5E65"/>
    <w:rsid w:val="005C6E89"/>
    <w:rsid w:val="005C71C6"/>
    <w:rsid w:val="005D0098"/>
    <w:rsid w:val="005D0B48"/>
    <w:rsid w:val="005D0E71"/>
    <w:rsid w:val="005D1A86"/>
    <w:rsid w:val="005D1AB3"/>
    <w:rsid w:val="005D202F"/>
    <w:rsid w:val="005D2195"/>
    <w:rsid w:val="005D254D"/>
    <w:rsid w:val="005D416E"/>
    <w:rsid w:val="005D456C"/>
    <w:rsid w:val="005D4B3D"/>
    <w:rsid w:val="005D5288"/>
    <w:rsid w:val="005D5986"/>
    <w:rsid w:val="005D5EB1"/>
    <w:rsid w:val="005D5ED9"/>
    <w:rsid w:val="005D65DF"/>
    <w:rsid w:val="005D69F0"/>
    <w:rsid w:val="005D701C"/>
    <w:rsid w:val="005D795D"/>
    <w:rsid w:val="005D7BBD"/>
    <w:rsid w:val="005E0534"/>
    <w:rsid w:val="005E1B5A"/>
    <w:rsid w:val="005E316B"/>
    <w:rsid w:val="005E3219"/>
    <w:rsid w:val="005E4647"/>
    <w:rsid w:val="005E5074"/>
    <w:rsid w:val="005E5155"/>
    <w:rsid w:val="005E537B"/>
    <w:rsid w:val="005E6B5F"/>
    <w:rsid w:val="005F013D"/>
    <w:rsid w:val="005F1EAC"/>
    <w:rsid w:val="005F5780"/>
    <w:rsid w:val="005F5FC9"/>
    <w:rsid w:val="005F6B15"/>
    <w:rsid w:val="005F7BAC"/>
    <w:rsid w:val="0060009E"/>
    <w:rsid w:val="0060028F"/>
    <w:rsid w:val="00601615"/>
    <w:rsid w:val="00601CF6"/>
    <w:rsid w:val="00601DB8"/>
    <w:rsid w:val="006022B8"/>
    <w:rsid w:val="00602C13"/>
    <w:rsid w:val="00604301"/>
    <w:rsid w:val="00605365"/>
    <w:rsid w:val="006067B0"/>
    <w:rsid w:val="00606C04"/>
    <w:rsid w:val="00606C3E"/>
    <w:rsid w:val="0060B498"/>
    <w:rsid w:val="0061079F"/>
    <w:rsid w:val="006118C6"/>
    <w:rsid w:val="0061233A"/>
    <w:rsid w:val="00612398"/>
    <w:rsid w:val="006123CD"/>
    <w:rsid w:val="00612E7F"/>
    <w:rsid w:val="006139FE"/>
    <w:rsid w:val="0061594F"/>
    <w:rsid w:val="00615C7F"/>
    <w:rsid w:val="00616B6F"/>
    <w:rsid w:val="0061769D"/>
    <w:rsid w:val="00617802"/>
    <w:rsid w:val="0062059E"/>
    <w:rsid w:val="006207D9"/>
    <w:rsid w:val="0062159E"/>
    <w:rsid w:val="006231D2"/>
    <w:rsid w:val="006240B5"/>
    <w:rsid w:val="006245BF"/>
    <w:rsid w:val="00625F11"/>
    <w:rsid w:val="00627936"/>
    <w:rsid w:val="006301FF"/>
    <w:rsid w:val="0063042F"/>
    <w:rsid w:val="00632D8E"/>
    <w:rsid w:val="0063320A"/>
    <w:rsid w:val="0063360E"/>
    <w:rsid w:val="006338CC"/>
    <w:rsid w:val="00634459"/>
    <w:rsid w:val="006346DC"/>
    <w:rsid w:val="00636A6C"/>
    <w:rsid w:val="006404ED"/>
    <w:rsid w:val="00640529"/>
    <w:rsid w:val="006429B8"/>
    <w:rsid w:val="00642B4D"/>
    <w:rsid w:val="00645255"/>
    <w:rsid w:val="006454B9"/>
    <w:rsid w:val="006477AD"/>
    <w:rsid w:val="00647930"/>
    <w:rsid w:val="00647B29"/>
    <w:rsid w:val="00647BC8"/>
    <w:rsid w:val="00647D4A"/>
    <w:rsid w:val="0065080B"/>
    <w:rsid w:val="0065091A"/>
    <w:rsid w:val="00651471"/>
    <w:rsid w:val="006527A5"/>
    <w:rsid w:val="00652C06"/>
    <w:rsid w:val="00653A26"/>
    <w:rsid w:val="00655379"/>
    <w:rsid w:val="00655C37"/>
    <w:rsid w:val="00656BB7"/>
    <w:rsid w:val="00657237"/>
    <w:rsid w:val="0065727B"/>
    <w:rsid w:val="006575FD"/>
    <w:rsid w:val="00660180"/>
    <w:rsid w:val="0066076A"/>
    <w:rsid w:val="00660E31"/>
    <w:rsid w:val="00661A18"/>
    <w:rsid w:val="0066276C"/>
    <w:rsid w:val="00662DEC"/>
    <w:rsid w:val="00663977"/>
    <w:rsid w:val="00663ABD"/>
    <w:rsid w:val="00663BF4"/>
    <w:rsid w:val="00663E70"/>
    <w:rsid w:val="00664369"/>
    <w:rsid w:val="006647DE"/>
    <w:rsid w:val="00664C11"/>
    <w:rsid w:val="006650B7"/>
    <w:rsid w:val="00665747"/>
    <w:rsid w:val="00665A3E"/>
    <w:rsid w:val="00665CD6"/>
    <w:rsid w:val="00665FBB"/>
    <w:rsid w:val="00666293"/>
    <w:rsid w:val="00667338"/>
    <w:rsid w:val="006711BF"/>
    <w:rsid w:val="006727D0"/>
    <w:rsid w:val="0067297C"/>
    <w:rsid w:val="00673E1E"/>
    <w:rsid w:val="00674535"/>
    <w:rsid w:val="00675077"/>
    <w:rsid w:val="00675E0F"/>
    <w:rsid w:val="00676138"/>
    <w:rsid w:val="006761A5"/>
    <w:rsid w:val="0067726D"/>
    <w:rsid w:val="00677C8E"/>
    <w:rsid w:val="00677ED3"/>
    <w:rsid w:val="0068180D"/>
    <w:rsid w:val="00682E1B"/>
    <w:rsid w:val="00684395"/>
    <w:rsid w:val="006865DE"/>
    <w:rsid w:val="00687283"/>
    <w:rsid w:val="00687F42"/>
    <w:rsid w:val="006906C7"/>
    <w:rsid w:val="00690F18"/>
    <w:rsid w:val="00691576"/>
    <w:rsid w:val="0069170C"/>
    <w:rsid w:val="0069245B"/>
    <w:rsid w:val="0069261D"/>
    <w:rsid w:val="00692DAA"/>
    <w:rsid w:val="006951E2"/>
    <w:rsid w:val="0069582D"/>
    <w:rsid w:val="006973FD"/>
    <w:rsid w:val="00697775"/>
    <w:rsid w:val="00697D83"/>
    <w:rsid w:val="006A22EA"/>
    <w:rsid w:val="006A5721"/>
    <w:rsid w:val="006A65EF"/>
    <w:rsid w:val="006B0622"/>
    <w:rsid w:val="006B139F"/>
    <w:rsid w:val="006B185A"/>
    <w:rsid w:val="006B28AA"/>
    <w:rsid w:val="006B2D32"/>
    <w:rsid w:val="006B3D6D"/>
    <w:rsid w:val="006B4693"/>
    <w:rsid w:val="006B4C99"/>
    <w:rsid w:val="006B4E5E"/>
    <w:rsid w:val="006B689E"/>
    <w:rsid w:val="006C0000"/>
    <w:rsid w:val="006C193A"/>
    <w:rsid w:val="006C2D87"/>
    <w:rsid w:val="006C3202"/>
    <w:rsid w:val="006C4FED"/>
    <w:rsid w:val="006C5AAE"/>
    <w:rsid w:val="006C5BB2"/>
    <w:rsid w:val="006C5C7A"/>
    <w:rsid w:val="006C5C81"/>
    <w:rsid w:val="006C5FB7"/>
    <w:rsid w:val="006C6548"/>
    <w:rsid w:val="006C689E"/>
    <w:rsid w:val="006C76AA"/>
    <w:rsid w:val="006D0194"/>
    <w:rsid w:val="006D088F"/>
    <w:rsid w:val="006D1204"/>
    <w:rsid w:val="006D140D"/>
    <w:rsid w:val="006D2A92"/>
    <w:rsid w:val="006D30CC"/>
    <w:rsid w:val="006D3553"/>
    <w:rsid w:val="006D393D"/>
    <w:rsid w:val="006D44A6"/>
    <w:rsid w:val="006D56A3"/>
    <w:rsid w:val="006D5ED1"/>
    <w:rsid w:val="006D7732"/>
    <w:rsid w:val="006E151E"/>
    <w:rsid w:val="006E1B5A"/>
    <w:rsid w:val="006E2AE0"/>
    <w:rsid w:val="006E2F7C"/>
    <w:rsid w:val="006E4DEA"/>
    <w:rsid w:val="006E665C"/>
    <w:rsid w:val="006E7663"/>
    <w:rsid w:val="006F072A"/>
    <w:rsid w:val="006F07B0"/>
    <w:rsid w:val="006F0CD5"/>
    <w:rsid w:val="006F2413"/>
    <w:rsid w:val="006F262A"/>
    <w:rsid w:val="006F37B8"/>
    <w:rsid w:val="006F46AA"/>
    <w:rsid w:val="006F5D6F"/>
    <w:rsid w:val="006F617F"/>
    <w:rsid w:val="006F62F6"/>
    <w:rsid w:val="006F6DBA"/>
    <w:rsid w:val="0070097A"/>
    <w:rsid w:val="0070102B"/>
    <w:rsid w:val="0070132A"/>
    <w:rsid w:val="00703188"/>
    <w:rsid w:val="00703697"/>
    <w:rsid w:val="007044E5"/>
    <w:rsid w:val="0070523E"/>
    <w:rsid w:val="00705596"/>
    <w:rsid w:val="00705773"/>
    <w:rsid w:val="00705905"/>
    <w:rsid w:val="00705FE3"/>
    <w:rsid w:val="00706856"/>
    <w:rsid w:val="0071019C"/>
    <w:rsid w:val="00712061"/>
    <w:rsid w:val="00713132"/>
    <w:rsid w:val="0071336C"/>
    <w:rsid w:val="007136BF"/>
    <w:rsid w:val="00714098"/>
    <w:rsid w:val="0071514D"/>
    <w:rsid w:val="00717717"/>
    <w:rsid w:val="00717BBC"/>
    <w:rsid w:val="00717EEE"/>
    <w:rsid w:val="00720C08"/>
    <w:rsid w:val="007218BD"/>
    <w:rsid w:val="0072208E"/>
    <w:rsid w:val="00722159"/>
    <w:rsid w:val="0072288F"/>
    <w:rsid w:val="0072318D"/>
    <w:rsid w:val="00723343"/>
    <w:rsid w:val="00724A15"/>
    <w:rsid w:val="0072598C"/>
    <w:rsid w:val="007266A1"/>
    <w:rsid w:val="00727559"/>
    <w:rsid w:val="0073117A"/>
    <w:rsid w:val="007344D4"/>
    <w:rsid w:val="00734E7F"/>
    <w:rsid w:val="00735089"/>
    <w:rsid w:val="007352C0"/>
    <w:rsid w:val="007353CA"/>
    <w:rsid w:val="0073677A"/>
    <w:rsid w:val="00736E73"/>
    <w:rsid w:val="00737B75"/>
    <w:rsid w:val="00737C6D"/>
    <w:rsid w:val="00740753"/>
    <w:rsid w:val="00740831"/>
    <w:rsid w:val="0074098D"/>
    <w:rsid w:val="00740EB5"/>
    <w:rsid w:val="007412DB"/>
    <w:rsid w:val="007412E0"/>
    <w:rsid w:val="00741315"/>
    <w:rsid w:val="007419D2"/>
    <w:rsid w:val="00742880"/>
    <w:rsid w:val="00745161"/>
    <w:rsid w:val="00745D44"/>
    <w:rsid w:val="007461DD"/>
    <w:rsid w:val="00746271"/>
    <w:rsid w:val="00747056"/>
    <w:rsid w:val="00747A6E"/>
    <w:rsid w:val="007509D2"/>
    <w:rsid w:val="00752782"/>
    <w:rsid w:val="00753170"/>
    <w:rsid w:val="007541C8"/>
    <w:rsid w:val="0075456F"/>
    <w:rsid w:val="00755EAD"/>
    <w:rsid w:val="007574AD"/>
    <w:rsid w:val="0075F03E"/>
    <w:rsid w:val="0076105E"/>
    <w:rsid w:val="0076149E"/>
    <w:rsid w:val="007620FC"/>
    <w:rsid w:val="00762E41"/>
    <w:rsid w:val="00763616"/>
    <w:rsid w:val="007649FB"/>
    <w:rsid w:val="007651C1"/>
    <w:rsid w:val="007668D3"/>
    <w:rsid w:val="00767520"/>
    <w:rsid w:val="007717F8"/>
    <w:rsid w:val="007724B5"/>
    <w:rsid w:val="00772FF7"/>
    <w:rsid w:val="007738F4"/>
    <w:rsid w:val="0077477A"/>
    <w:rsid w:val="00774B95"/>
    <w:rsid w:val="0077588B"/>
    <w:rsid w:val="00776FFD"/>
    <w:rsid w:val="00777035"/>
    <w:rsid w:val="00777C95"/>
    <w:rsid w:val="00777E6A"/>
    <w:rsid w:val="0078029A"/>
    <w:rsid w:val="00780422"/>
    <w:rsid w:val="00780AFA"/>
    <w:rsid w:val="00780C90"/>
    <w:rsid w:val="007813BA"/>
    <w:rsid w:val="007817BE"/>
    <w:rsid w:val="007818CE"/>
    <w:rsid w:val="00781A77"/>
    <w:rsid w:val="00781A8B"/>
    <w:rsid w:val="0078438C"/>
    <w:rsid w:val="007848AA"/>
    <w:rsid w:val="00785AC8"/>
    <w:rsid w:val="00785B01"/>
    <w:rsid w:val="00786025"/>
    <w:rsid w:val="00787A10"/>
    <w:rsid w:val="00787BFA"/>
    <w:rsid w:val="00793A93"/>
    <w:rsid w:val="007941C6"/>
    <w:rsid w:val="0079463F"/>
    <w:rsid w:val="00795135"/>
    <w:rsid w:val="007957D4"/>
    <w:rsid w:val="00795D7F"/>
    <w:rsid w:val="007967F5"/>
    <w:rsid w:val="007973E0"/>
    <w:rsid w:val="007A03D3"/>
    <w:rsid w:val="007A07AE"/>
    <w:rsid w:val="007A0C0F"/>
    <w:rsid w:val="007A10CD"/>
    <w:rsid w:val="007A14D8"/>
    <w:rsid w:val="007A18B8"/>
    <w:rsid w:val="007A3816"/>
    <w:rsid w:val="007A4EC5"/>
    <w:rsid w:val="007A7A6B"/>
    <w:rsid w:val="007B07ED"/>
    <w:rsid w:val="007B08DE"/>
    <w:rsid w:val="007B092B"/>
    <w:rsid w:val="007B0E20"/>
    <w:rsid w:val="007B4EBA"/>
    <w:rsid w:val="007B5C63"/>
    <w:rsid w:val="007B6243"/>
    <w:rsid w:val="007B6591"/>
    <w:rsid w:val="007B6CF1"/>
    <w:rsid w:val="007B6D4A"/>
    <w:rsid w:val="007B751D"/>
    <w:rsid w:val="007B799E"/>
    <w:rsid w:val="007B7B22"/>
    <w:rsid w:val="007B7FD7"/>
    <w:rsid w:val="007C03D9"/>
    <w:rsid w:val="007C04ED"/>
    <w:rsid w:val="007C060D"/>
    <w:rsid w:val="007C0CB1"/>
    <w:rsid w:val="007C0DC3"/>
    <w:rsid w:val="007C293A"/>
    <w:rsid w:val="007C29F2"/>
    <w:rsid w:val="007C344F"/>
    <w:rsid w:val="007C3570"/>
    <w:rsid w:val="007C37B3"/>
    <w:rsid w:val="007C5775"/>
    <w:rsid w:val="007C5A8B"/>
    <w:rsid w:val="007C618E"/>
    <w:rsid w:val="007C7616"/>
    <w:rsid w:val="007D031C"/>
    <w:rsid w:val="007D0E9F"/>
    <w:rsid w:val="007D1880"/>
    <w:rsid w:val="007D2406"/>
    <w:rsid w:val="007D2C4F"/>
    <w:rsid w:val="007D3D94"/>
    <w:rsid w:val="007D45E4"/>
    <w:rsid w:val="007D493C"/>
    <w:rsid w:val="007D5A83"/>
    <w:rsid w:val="007D5B93"/>
    <w:rsid w:val="007D6080"/>
    <w:rsid w:val="007D6A02"/>
    <w:rsid w:val="007D7C55"/>
    <w:rsid w:val="007E13FF"/>
    <w:rsid w:val="007E18E6"/>
    <w:rsid w:val="007E1F81"/>
    <w:rsid w:val="007E2596"/>
    <w:rsid w:val="007E2708"/>
    <w:rsid w:val="007E2E20"/>
    <w:rsid w:val="007E4459"/>
    <w:rsid w:val="007E4F27"/>
    <w:rsid w:val="007E6C70"/>
    <w:rsid w:val="007F0581"/>
    <w:rsid w:val="007F1ADB"/>
    <w:rsid w:val="007F1F1C"/>
    <w:rsid w:val="007F22F6"/>
    <w:rsid w:val="007F29D1"/>
    <w:rsid w:val="007F2E7C"/>
    <w:rsid w:val="007F4002"/>
    <w:rsid w:val="007F42C3"/>
    <w:rsid w:val="007F4590"/>
    <w:rsid w:val="007F4DD3"/>
    <w:rsid w:val="007F54D1"/>
    <w:rsid w:val="007F576C"/>
    <w:rsid w:val="007F6471"/>
    <w:rsid w:val="007F6A5C"/>
    <w:rsid w:val="007F7A56"/>
    <w:rsid w:val="0080129C"/>
    <w:rsid w:val="00801446"/>
    <w:rsid w:val="00801B87"/>
    <w:rsid w:val="00801E2E"/>
    <w:rsid w:val="0080331C"/>
    <w:rsid w:val="00803F01"/>
    <w:rsid w:val="0080441E"/>
    <w:rsid w:val="00804DEF"/>
    <w:rsid w:val="00804E03"/>
    <w:rsid w:val="0080517E"/>
    <w:rsid w:val="00805AB4"/>
    <w:rsid w:val="00805B68"/>
    <w:rsid w:val="008064A0"/>
    <w:rsid w:val="00807840"/>
    <w:rsid w:val="00807C54"/>
    <w:rsid w:val="00810D3C"/>
    <w:rsid w:val="00810E68"/>
    <w:rsid w:val="008117AE"/>
    <w:rsid w:val="008117F5"/>
    <w:rsid w:val="00811BD7"/>
    <w:rsid w:val="00811F16"/>
    <w:rsid w:val="008125BA"/>
    <w:rsid w:val="0081336B"/>
    <w:rsid w:val="008135D2"/>
    <w:rsid w:val="00813C4E"/>
    <w:rsid w:val="008142D4"/>
    <w:rsid w:val="00814AAE"/>
    <w:rsid w:val="00814D3F"/>
    <w:rsid w:val="0081529B"/>
    <w:rsid w:val="0081531C"/>
    <w:rsid w:val="008154AC"/>
    <w:rsid w:val="0081786B"/>
    <w:rsid w:val="00818E55"/>
    <w:rsid w:val="0082047D"/>
    <w:rsid w:val="008215A4"/>
    <w:rsid w:val="00821DE1"/>
    <w:rsid w:val="00822E61"/>
    <w:rsid w:val="00824139"/>
    <w:rsid w:val="00824D7F"/>
    <w:rsid w:val="00825529"/>
    <w:rsid w:val="008255A4"/>
    <w:rsid w:val="00825878"/>
    <w:rsid w:val="00825F24"/>
    <w:rsid w:val="00826012"/>
    <w:rsid w:val="008267CB"/>
    <w:rsid w:val="008272C3"/>
    <w:rsid w:val="008274E8"/>
    <w:rsid w:val="008278AF"/>
    <w:rsid w:val="008278ED"/>
    <w:rsid w:val="00827937"/>
    <w:rsid w:val="00827B5F"/>
    <w:rsid w:val="00830C2B"/>
    <w:rsid w:val="008313F9"/>
    <w:rsid w:val="008333C0"/>
    <w:rsid w:val="00833471"/>
    <w:rsid w:val="0083379A"/>
    <w:rsid w:val="00835305"/>
    <w:rsid w:val="00835959"/>
    <w:rsid w:val="0083640D"/>
    <w:rsid w:val="00837C4A"/>
    <w:rsid w:val="00837F74"/>
    <w:rsid w:val="0084028A"/>
    <w:rsid w:val="00840321"/>
    <w:rsid w:val="0084081E"/>
    <w:rsid w:val="00840A43"/>
    <w:rsid w:val="00841CDF"/>
    <w:rsid w:val="00842635"/>
    <w:rsid w:val="00842922"/>
    <w:rsid w:val="008447A5"/>
    <w:rsid w:val="0084575F"/>
    <w:rsid w:val="00846270"/>
    <w:rsid w:val="00846B46"/>
    <w:rsid w:val="008474D3"/>
    <w:rsid w:val="008515D0"/>
    <w:rsid w:val="008526A2"/>
    <w:rsid w:val="00852839"/>
    <w:rsid w:val="008537AC"/>
    <w:rsid w:val="00853B95"/>
    <w:rsid w:val="00854799"/>
    <w:rsid w:val="008554CF"/>
    <w:rsid w:val="008559C0"/>
    <w:rsid w:val="00855E8C"/>
    <w:rsid w:val="00856562"/>
    <w:rsid w:val="00857425"/>
    <w:rsid w:val="008578A1"/>
    <w:rsid w:val="0086023E"/>
    <w:rsid w:val="00865AB2"/>
    <w:rsid w:val="00865BA4"/>
    <w:rsid w:val="0086698A"/>
    <w:rsid w:val="00866BFF"/>
    <w:rsid w:val="0086795B"/>
    <w:rsid w:val="00870B6B"/>
    <w:rsid w:val="0087115D"/>
    <w:rsid w:val="00872743"/>
    <w:rsid w:val="00874B68"/>
    <w:rsid w:val="0087551F"/>
    <w:rsid w:val="0087556C"/>
    <w:rsid w:val="00875B05"/>
    <w:rsid w:val="00875B79"/>
    <w:rsid w:val="00875EFE"/>
    <w:rsid w:val="00875FDB"/>
    <w:rsid w:val="00877503"/>
    <w:rsid w:val="00877C0A"/>
    <w:rsid w:val="008804FE"/>
    <w:rsid w:val="00880DFC"/>
    <w:rsid w:val="00881B34"/>
    <w:rsid w:val="00882EF0"/>
    <w:rsid w:val="00883880"/>
    <w:rsid w:val="00883BF9"/>
    <w:rsid w:val="00883CB2"/>
    <w:rsid w:val="0088485E"/>
    <w:rsid w:val="00884CF2"/>
    <w:rsid w:val="00884F53"/>
    <w:rsid w:val="00885976"/>
    <w:rsid w:val="00885A52"/>
    <w:rsid w:val="00885AFA"/>
    <w:rsid w:val="00885F07"/>
    <w:rsid w:val="00886451"/>
    <w:rsid w:val="00887179"/>
    <w:rsid w:val="008871B2"/>
    <w:rsid w:val="00890D80"/>
    <w:rsid w:val="008919EE"/>
    <w:rsid w:val="00891F9F"/>
    <w:rsid w:val="008938C4"/>
    <w:rsid w:val="008943DC"/>
    <w:rsid w:val="00895320"/>
    <w:rsid w:val="0089676B"/>
    <w:rsid w:val="008967DE"/>
    <w:rsid w:val="00896D18"/>
    <w:rsid w:val="008A07A3"/>
    <w:rsid w:val="008A0D3D"/>
    <w:rsid w:val="008A0D40"/>
    <w:rsid w:val="008A16D4"/>
    <w:rsid w:val="008A1A3C"/>
    <w:rsid w:val="008A2722"/>
    <w:rsid w:val="008A2B1B"/>
    <w:rsid w:val="008A2F88"/>
    <w:rsid w:val="008A30DD"/>
    <w:rsid w:val="008A42EC"/>
    <w:rsid w:val="008A475A"/>
    <w:rsid w:val="008A4CAA"/>
    <w:rsid w:val="008A5591"/>
    <w:rsid w:val="008A7071"/>
    <w:rsid w:val="008A70C0"/>
    <w:rsid w:val="008B06D7"/>
    <w:rsid w:val="008B130A"/>
    <w:rsid w:val="008B1804"/>
    <w:rsid w:val="008B1E48"/>
    <w:rsid w:val="008B2DA2"/>
    <w:rsid w:val="008B2E2F"/>
    <w:rsid w:val="008B3115"/>
    <w:rsid w:val="008B3121"/>
    <w:rsid w:val="008B3267"/>
    <w:rsid w:val="008B4435"/>
    <w:rsid w:val="008B49FE"/>
    <w:rsid w:val="008B598C"/>
    <w:rsid w:val="008B5F7B"/>
    <w:rsid w:val="008C03AA"/>
    <w:rsid w:val="008C03FF"/>
    <w:rsid w:val="008C141B"/>
    <w:rsid w:val="008C1616"/>
    <w:rsid w:val="008C2C87"/>
    <w:rsid w:val="008C31F8"/>
    <w:rsid w:val="008C3989"/>
    <w:rsid w:val="008C3BE8"/>
    <w:rsid w:val="008C4C02"/>
    <w:rsid w:val="008C554B"/>
    <w:rsid w:val="008C5E05"/>
    <w:rsid w:val="008C5F1A"/>
    <w:rsid w:val="008C64D5"/>
    <w:rsid w:val="008C6502"/>
    <w:rsid w:val="008C6B0B"/>
    <w:rsid w:val="008C77D8"/>
    <w:rsid w:val="008D0283"/>
    <w:rsid w:val="008D0CC2"/>
    <w:rsid w:val="008D1B92"/>
    <w:rsid w:val="008D2071"/>
    <w:rsid w:val="008D23A2"/>
    <w:rsid w:val="008D390A"/>
    <w:rsid w:val="008D46A0"/>
    <w:rsid w:val="008D4BD8"/>
    <w:rsid w:val="008D4F7A"/>
    <w:rsid w:val="008D5CD7"/>
    <w:rsid w:val="008D6306"/>
    <w:rsid w:val="008D7181"/>
    <w:rsid w:val="008D7709"/>
    <w:rsid w:val="008D7BF2"/>
    <w:rsid w:val="008D7FAF"/>
    <w:rsid w:val="008E013E"/>
    <w:rsid w:val="008E1BAA"/>
    <w:rsid w:val="008E2578"/>
    <w:rsid w:val="008E4130"/>
    <w:rsid w:val="008E41F9"/>
    <w:rsid w:val="008E488E"/>
    <w:rsid w:val="008E48AD"/>
    <w:rsid w:val="008E4BEF"/>
    <w:rsid w:val="008E5605"/>
    <w:rsid w:val="008E6404"/>
    <w:rsid w:val="008E77C0"/>
    <w:rsid w:val="008E7A6B"/>
    <w:rsid w:val="008F06DA"/>
    <w:rsid w:val="008F0775"/>
    <w:rsid w:val="008F11AC"/>
    <w:rsid w:val="008F130A"/>
    <w:rsid w:val="008F1BF6"/>
    <w:rsid w:val="008F1E8E"/>
    <w:rsid w:val="008F26DD"/>
    <w:rsid w:val="008F313E"/>
    <w:rsid w:val="008F4054"/>
    <w:rsid w:val="008F527B"/>
    <w:rsid w:val="008F5B19"/>
    <w:rsid w:val="008F7475"/>
    <w:rsid w:val="008F76E2"/>
    <w:rsid w:val="00900963"/>
    <w:rsid w:val="00900BC7"/>
    <w:rsid w:val="00900CAE"/>
    <w:rsid w:val="0090122F"/>
    <w:rsid w:val="009014C5"/>
    <w:rsid w:val="009015E8"/>
    <w:rsid w:val="009023D6"/>
    <w:rsid w:val="009038DF"/>
    <w:rsid w:val="00903D30"/>
    <w:rsid w:val="009048EB"/>
    <w:rsid w:val="00905BAA"/>
    <w:rsid w:val="00905E2D"/>
    <w:rsid w:val="00906276"/>
    <w:rsid w:val="009070FE"/>
    <w:rsid w:val="009104E9"/>
    <w:rsid w:val="00910B14"/>
    <w:rsid w:val="00911892"/>
    <w:rsid w:val="009119E8"/>
    <w:rsid w:val="00911FBD"/>
    <w:rsid w:val="009135E7"/>
    <w:rsid w:val="009139CD"/>
    <w:rsid w:val="00913D9D"/>
    <w:rsid w:val="00914465"/>
    <w:rsid w:val="00914867"/>
    <w:rsid w:val="00914FE4"/>
    <w:rsid w:val="00915977"/>
    <w:rsid w:val="00916054"/>
    <w:rsid w:val="00916231"/>
    <w:rsid w:val="0092037F"/>
    <w:rsid w:val="00920997"/>
    <w:rsid w:val="009211B7"/>
    <w:rsid w:val="00921465"/>
    <w:rsid w:val="00922609"/>
    <w:rsid w:val="00922E0E"/>
    <w:rsid w:val="00923030"/>
    <w:rsid w:val="009239E9"/>
    <w:rsid w:val="00923F91"/>
    <w:rsid w:val="0092795C"/>
    <w:rsid w:val="00927EF7"/>
    <w:rsid w:val="0093036B"/>
    <w:rsid w:val="00930636"/>
    <w:rsid w:val="00931E4E"/>
    <w:rsid w:val="0093235D"/>
    <w:rsid w:val="009326B7"/>
    <w:rsid w:val="00932966"/>
    <w:rsid w:val="009334D8"/>
    <w:rsid w:val="0093366E"/>
    <w:rsid w:val="0093476C"/>
    <w:rsid w:val="009347CD"/>
    <w:rsid w:val="00936454"/>
    <w:rsid w:val="0093674F"/>
    <w:rsid w:val="00936938"/>
    <w:rsid w:val="0093750E"/>
    <w:rsid w:val="009378C3"/>
    <w:rsid w:val="00937C7E"/>
    <w:rsid w:val="00940174"/>
    <w:rsid w:val="00940958"/>
    <w:rsid w:val="009411D7"/>
    <w:rsid w:val="009417FA"/>
    <w:rsid w:val="00942F37"/>
    <w:rsid w:val="0094343A"/>
    <w:rsid w:val="00944C9D"/>
    <w:rsid w:val="00944D07"/>
    <w:rsid w:val="009455AE"/>
    <w:rsid w:val="00946374"/>
    <w:rsid w:val="009525A2"/>
    <w:rsid w:val="00952A52"/>
    <w:rsid w:val="009532C6"/>
    <w:rsid w:val="00953E10"/>
    <w:rsid w:val="009545A3"/>
    <w:rsid w:val="00955512"/>
    <w:rsid w:val="00956594"/>
    <w:rsid w:val="00956F0F"/>
    <w:rsid w:val="009577DC"/>
    <w:rsid w:val="00957A11"/>
    <w:rsid w:val="00957D68"/>
    <w:rsid w:val="00960D21"/>
    <w:rsid w:val="00960EC1"/>
    <w:rsid w:val="00961221"/>
    <w:rsid w:val="0096159C"/>
    <w:rsid w:val="00961F7D"/>
    <w:rsid w:val="0096251A"/>
    <w:rsid w:val="00962764"/>
    <w:rsid w:val="00964DBE"/>
    <w:rsid w:val="0096555F"/>
    <w:rsid w:val="00965B9A"/>
    <w:rsid w:val="00965CCC"/>
    <w:rsid w:val="009661A7"/>
    <w:rsid w:val="00967EB4"/>
    <w:rsid w:val="00971B4D"/>
    <w:rsid w:val="00973B79"/>
    <w:rsid w:val="0097428B"/>
    <w:rsid w:val="0097488C"/>
    <w:rsid w:val="00974B66"/>
    <w:rsid w:val="00975B68"/>
    <w:rsid w:val="00975CD7"/>
    <w:rsid w:val="00975D45"/>
    <w:rsid w:val="00975E64"/>
    <w:rsid w:val="0097757A"/>
    <w:rsid w:val="00977C5F"/>
    <w:rsid w:val="00977D6F"/>
    <w:rsid w:val="009803A8"/>
    <w:rsid w:val="00981646"/>
    <w:rsid w:val="00981F52"/>
    <w:rsid w:val="009827CB"/>
    <w:rsid w:val="00982BDB"/>
    <w:rsid w:val="00983B04"/>
    <w:rsid w:val="00983EB6"/>
    <w:rsid w:val="00984F91"/>
    <w:rsid w:val="00985325"/>
    <w:rsid w:val="0098618E"/>
    <w:rsid w:val="009861A6"/>
    <w:rsid w:val="009862F9"/>
    <w:rsid w:val="0098660D"/>
    <w:rsid w:val="00987814"/>
    <w:rsid w:val="009879E1"/>
    <w:rsid w:val="00987C55"/>
    <w:rsid w:val="00987DF1"/>
    <w:rsid w:val="009901D0"/>
    <w:rsid w:val="00990302"/>
    <w:rsid w:val="00991358"/>
    <w:rsid w:val="00992A83"/>
    <w:rsid w:val="00992F20"/>
    <w:rsid w:val="00994039"/>
    <w:rsid w:val="00994C62"/>
    <w:rsid w:val="009950D5"/>
    <w:rsid w:val="00995DA1"/>
    <w:rsid w:val="009961D6"/>
    <w:rsid w:val="009966AA"/>
    <w:rsid w:val="00996C20"/>
    <w:rsid w:val="009972C0"/>
    <w:rsid w:val="00997709"/>
    <w:rsid w:val="009A03DB"/>
    <w:rsid w:val="009A16D8"/>
    <w:rsid w:val="009A27EB"/>
    <w:rsid w:val="009A361B"/>
    <w:rsid w:val="009A377D"/>
    <w:rsid w:val="009A3882"/>
    <w:rsid w:val="009A43B2"/>
    <w:rsid w:val="009A50B8"/>
    <w:rsid w:val="009A52B9"/>
    <w:rsid w:val="009A5715"/>
    <w:rsid w:val="009A5D59"/>
    <w:rsid w:val="009A6BD4"/>
    <w:rsid w:val="009A6D42"/>
    <w:rsid w:val="009A75EA"/>
    <w:rsid w:val="009B1B60"/>
    <w:rsid w:val="009B1C0E"/>
    <w:rsid w:val="009B1CCF"/>
    <w:rsid w:val="009B2D9B"/>
    <w:rsid w:val="009B37C3"/>
    <w:rsid w:val="009B4C8A"/>
    <w:rsid w:val="009B51B5"/>
    <w:rsid w:val="009B5841"/>
    <w:rsid w:val="009B692F"/>
    <w:rsid w:val="009B7340"/>
    <w:rsid w:val="009B7F76"/>
    <w:rsid w:val="009C0510"/>
    <w:rsid w:val="009C297D"/>
    <w:rsid w:val="009C3CF2"/>
    <w:rsid w:val="009C4232"/>
    <w:rsid w:val="009C471E"/>
    <w:rsid w:val="009C476F"/>
    <w:rsid w:val="009C4C3E"/>
    <w:rsid w:val="009C526E"/>
    <w:rsid w:val="009C6F41"/>
    <w:rsid w:val="009C756E"/>
    <w:rsid w:val="009C7CDB"/>
    <w:rsid w:val="009C7D66"/>
    <w:rsid w:val="009D0073"/>
    <w:rsid w:val="009D0131"/>
    <w:rsid w:val="009D191D"/>
    <w:rsid w:val="009D2505"/>
    <w:rsid w:val="009D3E75"/>
    <w:rsid w:val="009D580E"/>
    <w:rsid w:val="009D68C2"/>
    <w:rsid w:val="009D7162"/>
    <w:rsid w:val="009D776A"/>
    <w:rsid w:val="009E06E7"/>
    <w:rsid w:val="009E18F7"/>
    <w:rsid w:val="009E2EBA"/>
    <w:rsid w:val="009E3755"/>
    <w:rsid w:val="009E3C94"/>
    <w:rsid w:val="009E4147"/>
    <w:rsid w:val="009E486B"/>
    <w:rsid w:val="009E4996"/>
    <w:rsid w:val="009E4B19"/>
    <w:rsid w:val="009E4E4B"/>
    <w:rsid w:val="009E4FA7"/>
    <w:rsid w:val="009E571F"/>
    <w:rsid w:val="009E686F"/>
    <w:rsid w:val="009E72EE"/>
    <w:rsid w:val="009E7537"/>
    <w:rsid w:val="009E7CE4"/>
    <w:rsid w:val="009F0D84"/>
    <w:rsid w:val="009F0EE3"/>
    <w:rsid w:val="009F1052"/>
    <w:rsid w:val="009F12EE"/>
    <w:rsid w:val="009F141A"/>
    <w:rsid w:val="009F15CD"/>
    <w:rsid w:val="009F418C"/>
    <w:rsid w:val="009F571F"/>
    <w:rsid w:val="009F597A"/>
    <w:rsid w:val="009F6316"/>
    <w:rsid w:val="00A00C26"/>
    <w:rsid w:val="00A00CDC"/>
    <w:rsid w:val="00A00E4B"/>
    <w:rsid w:val="00A01454"/>
    <w:rsid w:val="00A036B8"/>
    <w:rsid w:val="00A038B1"/>
    <w:rsid w:val="00A040AA"/>
    <w:rsid w:val="00A0482E"/>
    <w:rsid w:val="00A04EBB"/>
    <w:rsid w:val="00A055A2"/>
    <w:rsid w:val="00A05905"/>
    <w:rsid w:val="00A066A5"/>
    <w:rsid w:val="00A067FA"/>
    <w:rsid w:val="00A06873"/>
    <w:rsid w:val="00A10D3B"/>
    <w:rsid w:val="00A1113A"/>
    <w:rsid w:val="00A11773"/>
    <w:rsid w:val="00A12046"/>
    <w:rsid w:val="00A122FF"/>
    <w:rsid w:val="00A12B74"/>
    <w:rsid w:val="00A151EC"/>
    <w:rsid w:val="00A155F6"/>
    <w:rsid w:val="00A15D22"/>
    <w:rsid w:val="00A174CE"/>
    <w:rsid w:val="00A17797"/>
    <w:rsid w:val="00A17B8C"/>
    <w:rsid w:val="00A205BE"/>
    <w:rsid w:val="00A20692"/>
    <w:rsid w:val="00A21C33"/>
    <w:rsid w:val="00A22518"/>
    <w:rsid w:val="00A2395A"/>
    <w:rsid w:val="00A2735A"/>
    <w:rsid w:val="00A27F7A"/>
    <w:rsid w:val="00A300AC"/>
    <w:rsid w:val="00A32160"/>
    <w:rsid w:val="00A349A2"/>
    <w:rsid w:val="00A34B9C"/>
    <w:rsid w:val="00A37BC8"/>
    <w:rsid w:val="00A37CA6"/>
    <w:rsid w:val="00A4067A"/>
    <w:rsid w:val="00A40A1D"/>
    <w:rsid w:val="00A41B44"/>
    <w:rsid w:val="00A420A0"/>
    <w:rsid w:val="00A42621"/>
    <w:rsid w:val="00A42E02"/>
    <w:rsid w:val="00A434CE"/>
    <w:rsid w:val="00A437FA"/>
    <w:rsid w:val="00A438C4"/>
    <w:rsid w:val="00A447D9"/>
    <w:rsid w:val="00A4497B"/>
    <w:rsid w:val="00A458E1"/>
    <w:rsid w:val="00A45A62"/>
    <w:rsid w:val="00A45C82"/>
    <w:rsid w:val="00A462B9"/>
    <w:rsid w:val="00A46D84"/>
    <w:rsid w:val="00A502FE"/>
    <w:rsid w:val="00A51172"/>
    <w:rsid w:val="00A51673"/>
    <w:rsid w:val="00A51E69"/>
    <w:rsid w:val="00A52403"/>
    <w:rsid w:val="00A52A3A"/>
    <w:rsid w:val="00A5330B"/>
    <w:rsid w:val="00A53BBB"/>
    <w:rsid w:val="00A54097"/>
    <w:rsid w:val="00A554E4"/>
    <w:rsid w:val="00A5629F"/>
    <w:rsid w:val="00A56CB8"/>
    <w:rsid w:val="00A56EEE"/>
    <w:rsid w:val="00A57215"/>
    <w:rsid w:val="00A60692"/>
    <w:rsid w:val="00A60A62"/>
    <w:rsid w:val="00A61174"/>
    <w:rsid w:val="00A622E4"/>
    <w:rsid w:val="00A627C5"/>
    <w:rsid w:val="00A640ED"/>
    <w:rsid w:val="00A663A1"/>
    <w:rsid w:val="00A671DE"/>
    <w:rsid w:val="00A678DE"/>
    <w:rsid w:val="00A67B87"/>
    <w:rsid w:val="00A70BB0"/>
    <w:rsid w:val="00A71960"/>
    <w:rsid w:val="00A71A53"/>
    <w:rsid w:val="00A71E95"/>
    <w:rsid w:val="00A73E7C"/>
    <w:rsid w:val="00A744B6"/>
    <w:rsid w:val="00A762CF"/>
    <w:rsid w:val="00A77014"/>
    <w:rsid w:val="00A8039B"/>
    <w:rsid w:val="00A82AC0"/>
    <w:rsid w:val="00A83935"/>
    <w:rsid w:val="00A83B7A"/>
    <w:rsid w:val="00A83E8B"/>
    <w:rsid w:val="00A84468"/>
    <w:rsid w:val="00A84B09"/>
    <w:rsid w:val="00A852FE"/>
    <w:rsid w:val="00A855C2"/>
    <w:rsid w:val="00A85A0E"/>
    <w:rsid w:val="00A86897"/>
    <w:rsid w:val="00A870A7"/>
    <w:rsid w:val="00A878B1"/>
    <w:rsid w:val="00A87C42"/>
    <w:rsid w:val="00A90C7F"/>
    <w:rsid w:val="00A91672"/>
    <w:rsid w:val="00A92B21"/>
    <w:rsid w:val="00A93051"/>
    <w:rsid w:val="00A930B3"/>
    <w:rsid w:val="00A9311B"/>
    <w:rsid w:val="00A932AC"/>
    <w:rsid w:val="00A93D93"/>
    <w:rsid w:val="00A94275"/>
    <w:rsid w:val="00A9488B"/>
    <w:rsid w:val="00A94A35"/>
    <w:rsid w:val="00A94C2B"/>
    <w:rsid w:val="00A94E5C"/>
    <w:rsid w:val="00A95765"/>
    <w:rsid w:val="00A958D5"/>
    <w:rsid w:val="00A96786"/>
    <w:rsid w:val="00A971E1"/>
    <w:rsid w:val="00A97493"/>
    <w:rsid w:val="00A97A39"/>
    <w:rsid w:val="00AA06F1"/>
    <w:rsid w:val="00AA0DCB"/>
    <w:rsid w:val="00AA1252"/>
    <w:rsid w:val="00AA19FD"/>
    <w:rsid w:val="00AA2727"/>
    <w:rsid w:val="00AA2EB8"/>
    <w:rsid w:val="00AA2F67"/>
    <w:rsid w:val="00AA35D5"/>
    <w:rsid w:val="00AA3CF0"/>
    <w:rsid w:val="00AA5386"/>
    <w:rsid w:val="00AA662A"/>
    <w:rsid w:val="00AB10D3"/>
    <w:rsid w:val="00AB113D"/>
    <w:rsid w:val="00AB1816"/>
    <w:rsid w:val="00AB2114"/>
    <w:rsid w:val="00AB29A1"/>
    <w:rsid w:val="00AB33D3"/>
    <w:rsid w:val="00AB343F"/>
    <w:rsid w:val="00AB38F5"/>
    <w:rsid w:val="00AB4215"/>
    <w:rsid w:val="00AB49AF"/>
    <w:rsid w:val="00AB5471"/>
    <w:rsid w:val="00AB5DC3"/>
    <w:rsid w:val="00AB6140"/>
    <w:rsid w:val="00AB7769"/>
    <w:rsid w:val="00AC01DA"/>
    <w:rsid w:val="00AC0263"/>
    <w:rsid w:val="00AC0A49"/>
    <w:rsid w:val="00AC1996"/>
    <w:rsid w:val="00AC2CFA"/>
    <w:rsid w:val="00AC3412"/>
    <w:rsid w:val="00AC4F8A"/>
    <w:rsid w:val="00AC7E32"/>
    <w:rsid w:val="00AD0044"/>
    <w:rsid w:val="00AD08D5"/>
    <w:rsid w:val="00AD1340"/>
    <w:rsid w:val="00AD175C"/>
    <w:rsid w:val="00AD37AA"/>
    <w:rsid w:val="00AD4C2B"/>
    <w:rsid w:val="00AD603E"/>
    <w:rsid w:val="00AD649F"/>
    <w:rsid w:val="00AD7487"/>
    <w:rsid w:val="00AD766A"/>
    <w:rsid w:val="00AD77E2"/>
    <w:rsid w:val="00AD7D04"/>
    <w:rsid w:val="00AD7D51"/>
    <w:rsid w:val="00AE24B0"/>
    <w:rsid w:val="00AE289E"/>
    <w:rsid w:val="00AE31BA"/>
    <w:rsid w:val="00AE6CA9"/>
    <w:rsid w:val="00AE6CE4"/>
    <w:rsid w:val="00AE722E"/>
    <w:rsid w:val="00AE7A61"/>
    <w:rsid w:val="00AE7B06"/>
    <w:rsid w:val="00AF01FD"/>
    <w:rsid w:val="00AF0CA6"/>
    <w:rsid w:val="00AF1244"/>
    <w:rsid w:val="00AF17EE"/>
    <w:rsid w:val="00AF27A4"/>
    <w:rsid w:val="00AF33CF"/>
    <w:rsid w:val="00AF3C4A"/>
    <w:rsid w:val="00AF439B"/>
    <w:rsid w:val="00AF4637"/>
    <w:rsid w:val="00AF49C4"/>
    <w:rsid w:val="00AF6554"/>
    <w:rsid w:val="00AF658E"/>
    <w:rsid w:val="00AF6BDE"/>
    <w:rsid w:val="00B00A48"/>
    <w:rsid w:val="00B00B14"/>
    <w:rsid w:val="00B01967"/>
    <w:rsid w:val="00B01989"/>
    <w:rsid w:val="00B019D6"/>
    <w:rsid w:val="00B01C4C"/>
    <w:rsid w:val="00B01D0E"/>
    <w:rsid w:val="00B0319D"/>
    <w:rsid w:val="00B03C0C"/>
    <w:rsid w:val="00B03C6A"/>
    <w:rsid w:val="00B03EEE"/>
    <w:rsid w:val="00B04511"/>
    <w:rsid w:val="00B04C2B"/>
    <w:rsid w:val="00B0515E"/>
    <w:rsid w:val="00B05950"/>
    <w:rsid w:val="00B119B9"/>
    <w:rsid w:val="00B11D7B"/>
    <w:rsid w:val="00B12922"/>
    <w:rsid w:val="00B12A78"/>
    <w:rsid w:val="00B1359D"/>
    <w:rsid w:val="00B14C95"/>
    <w:rsid w:val="00B16147"/>
    <w:rsid w:val="00B16A53"/>
    <w:rsid w:val="00B177EA"/>
    <w:rsid w:val="00B202FA"/>
    <w:rsid w:val="00B2069A"/>
    <w:rsid w:val="00B2157B"/>
    <w:rsid w:val="00B238E1"/>
    <w:rsid w:val="00B23AC2"/>
    <w:rsid w:val="00B23B06"/>
    <w:rsid w:val="00B24D11"/>
    <w:rsid w:val="00B24F43"/>
    <w:rsid w:val="00B252C5"/>
    <w:rsid w:val="00B258CB"/>
    <w:rsid w:val="00B258E1"/>
    <w:rsid w:val="00B25A94"/>
    <w:rsid w:val="00B26762"/>
    <w:rsid w:val="00B2684D"/>
    <w:rsid w:val="00B30455"/>
    <w:rsid w:val="00B308E3"/>
    <w:rsid w:val="00B3090A"/>
    <w:rsid w:val="00B3192A"/>
    <w:rsid w:val="00B32763"/>
    <w:rsid w:val="00B32A89"/>
    <w:rsid w:val="00B32C33"/>
    <w:rsid w:val="00B32C4C"/>
    <w:rsid w:val="00B32CEF"/>
    <w:rsid w:val="00B34E2A"/>
    <w:rsid w:val="00B35E3D"/>
    <w:rsid w:val="00B35F4E"/>
    <w:rsid w:val="00B361CE"/>
    <w:rsid w:val="00B36B23"/>
    <w:rsid w:val="00B36BD8"/>
    <w:rsid w:val="00B37160"/>
    <w:rsid w:val="00B371DE"/>
    <w:rsid w:val="00B37721"/>
    <w:rsid w:val="00B402A9"/>
    <w:rsid w:val="00B407D1"/>
    <w:rsid w:val="00B413FB"/>
    <w:rsid w:val="00B41F1C"/>
    <w:rsid w:val="00B42002"/>
    <w:rsid w:val="00B420F5"/>
    <w:rsid w:val="00B426EC"/>
    <w:rsid w:val="00B4368E"/>
    <w:rsid w:val="00B437AB"/>
    <w:rsid w:val="00B43D33"/>
    <w:rsid w:val="00B446A3"/>
    <w:rsid w:val="00B44DFC"/>
    <w:rsid w:val="00B47DAE"/>
    <w:rsid w:val="00B47E78"/>
    <w:rsid w:val="00B501DF"/>
    <w:rsid w:val="00B51633"/>
    <w:rsid w:val="00B5468C"/>
    <w:rsid w:val="00B54F03"/>
    <w:rsid w:val="00B5513F"/>
    <w:rsid w:val="00B55B56"/>
    <w:rsid w:val="00B5601A"/>
    <w:rsid w:val="00B563EB"/>
    <w:rsid w:val="00B5723E"/>
    <w:rsid w:val="00B574C8"/>
    <w:rsid w:val="00B57D02"/>
    <w:rsid w:val="00B60B6B"/>
    <w:rsid w:val="00B61A8A"/>
    <w:rsid w:val="00B61BEF"/>
    <w:rsid w:val="00B622FE"/>
    <w:rsid w:val="00B62B27"/>
    <w:rsid w:val="00B65878"/>
    <w:rsid w:val="00B663FE"/>
    <w:rsid w:val="00B66885"/>
    <w:rsid w:val="00B6733F"/>
    <w:rsid w:val="00B673C4"/>
    <w:rsid w:val="00B674C5"/>
    <w:rsid w:val="00B679E1"/>
    <w:rsid w:val="00B701AB"/>
    <w:rsid w:val="00B70A11"/>
    <w:rsid w:val="00B71A2A"/>
    <w:rsid w:val="00B73443"/>
    <w:rsid w:val="00B745FB"/>
    <w:rsid w:val="00B74C88"/>
    <w:rsid w:val="00B74EA0"/>
    <w:rsid w:val="00B74FAA"/>
    <w:rsid w:val="00B75579"/>
    <w:rsid w:val="00B75878"/>
    <w:rsid w:val="00B763A0"/>
    <w:rsid w:val="00B7694D"/>
    <w:rsid w:val="00B76957"/>
    <w:rsid w:val="00B76B7F"/>
    <w:rsid w:val="00B76D73"/>
    <w:rsid w:val="00B80332"/>
    <w:rsid w:val="00B80A17"/>
    <w:rsid w:val="00B826D4"/>
    <w:rsid w:val="00B8277A"/>
    <w:rsid w:val="00B84674"/>
    <w:rsid w:val="00B84A50"/>
    <w:rsid w:val="00B852CB"/>
    <w:rsid w:val="00B8551C"/>
    <w:rsid w:val="00B85BC4"/>
    <w:rsid w:val="00B86358"/>
    <w:rsid w:val="00B86485"/>
    <w:rsid w:val="00B86956"/>
    <w:rsid w:val="00B872F6"/>
    <w:rsid w:val="00B9112F"/>
    <w:rsid w:val="00B92089"/>
    <w:rsid w:val="00B9255E"/>
    <w:rsid w:val="00B92AC7"/>
    <w:rsid w:val="00B93DE6"/>
    <w:rsid w:val="00B94D96"/>
    <w:rsid w:val="00B963AD"/>
    <w:rsid w:val="00B96A94"/>
    <w:rsid w:val="00B976FC"/>
    <w:rsid w:val="00B97BEC"/>
    <w:rsid w:val="00B97D25"/>
    <w:rsid w:val="00B97EFB"/>
    <w:rsid w:val="00BA004C"/>
    <w:rsid w:val="00BA04B6"/>
    <w:rsid w:val="00BA0E41"/>
    <w:rsid w:val="00BA0F1C"/>
    <w:rsid w:val="00BA17DE"/>
    <w:rsid w:val="00BA1A96"/>
    <w:rsid w:val="00BA1DB0"/>
    <w:rsid w:val="00BA2295"/>
    <w:rsid w:val="00BA49D2"/>
    <w:rsid w:val="00BA4F91"/>
    <w:rsid w:val="00BA4FC5"/>
    <w:rsid w:val="00BA4FEA"/>
    <w:rsid w:val="00BA5541"/>
    <w:rsid w:val="00BA5979"/>
    <w:rsid w:val="00BA5F42"/>
    <w:rsid w:val="00BA6285"/>
    <w:rsid w:val="00BA7009"/>
    <w:rsid w:val="00BA7E5D"/>
    <w:rsid w:val="00BA9B15"/>
    <w:rsid w:val="00BB09DA"/>
    <w:rsid w:val="00BB0F68"/>
    <w:rsid w:val="00BB2250"/>
    <w:rsid w:val="00BB4DDC"/>
    <w:rsid w:val="00BB5624"/>
    <w:rsid w:val="00BB5A6E"/>
    <w:rsid w:val="00BC0C7C"/>
    <w:rsid w:val="00BC0E47"/>
    <w:rsid w:val="00BC220F"/>
    <w:rsid w:val="00BC34D4"/>
    <w:rsid w:val="00BC40A7"/>
    <w:rsid w:val="00BC5330"/>
    <w:rsid w:val="00BC675F"/>
    <w:rsid w:val="00BC6AA3"/>
    <w:rsid w:val="00BD0A5E"/>
    <w:rsid w:val="00BD14D3"/>
    <w:rsid w:val="00BD1836"/>
    <w:rsid w:val="00BD1BCF"/>
    <w:rsid w:val="00BD1DA6"/>
    <w:rsid w:val="00BD2F4C"/>
    <w:rsid w:val="00BD406D"/>
    <w:rsid w:val="00BD4509"/>
    <w:rsid w:val="00BD52E2"/>
    <w:rsid w:val="00BD5908"/>
    <w:rsid w:val="00BD6367"/>
    <w:rsid w:val="00BD6AA1"/>
    <w:rsid w:val="00BD6F3B"/>
    <w:rsid w:val="00BD7075"/>
    <w:rsid w:val="00BD7A91"/>
    <w:rsid w:val="00BE021B"/>
    <w:rsid w:val="00BE1756"/>
    <w:rsid w:val="00BE20C6"/>
    <w:rsid w:val="00BE2DAF"/>
    <w:rsid w:val="00BE4602"/>
    <w:rsid w:val="00BE6082"/>
    <w:rsid w:val="00BE6CA7"/>
    <w:rsid w:val="00BE76A2"/>
    <w:rsid w:val="00BE7B4B"/>
    <w:rsid w:val="00BE7C02"/>
    <w:rsid w:val="00BE7DE7"/>
    <w:rsid w:val="00BE7E0C"/>
    <w:rsid w:val="00BF0DD8"/>
    <w:rsid w:val="00BF1D6F"/>
    <w:rsid w:val="00BF2B07"/>
    <w:rsid w:val="00BF34C4"/>
    <w:rsid w:val="00BF3856"/>
    <w:rsid w:val="00BF3EB0"/>
    <w:rsid w:val="00BF3F1E"/>
    <w:rsid w:val="00BF4E57"/>
    <w:rsid w:val="00BF5300"/>
    <w:rsid w:val="00BF5B1A"/>
    <w:rsid w:val="00BF5F4A"/>
    <w:rsid w:val="00BF671E"/>
    <w:rsid w:val="00BF6A26"/>
    <w:rsid w:val="00BF6C30"/>
    <w:rsid w:val="00BF7392"/>
    <w:rsid w:val="00C00133"/>
    <w:rsid w:val="00C00349"/>
    <w:rsid w:val="00C02096"/>
    <w:rsid w:val="00C02125"/>
    <w:rsid w:val="00C032FD"/>
    <w:rsid w:val="00C0348A"/>
    <w:rsid w:val="00C03691"/>
    <w:rsid w:val="00C0386B"/>
    <w:rsid w:val="00C0447E"/>
    <w:rsid w:val="00C047EB"/>
    <w:rsid w:val="00C05460"/>
    <w:rsid w:val="00C055BB"/>
    <w:rsid w:val="00C059DD"/>
    <w:rsid w:val="00C065FD"/>
    <w:rsid w:val="00C06758"/>
    <w:rsid w:val="00C06B55"/>
    <w:rsid w:val="00C06ED6"/>
    <w:rsid w:val="00C070A1"/>
    <w:rsid w:val="00C1007A"/>
    <w:rsid w:val="00C10E52"/>
    <w:rsid w:val="00C110A1"/>
    <w:rsid w:val="00C11237"/>
    <w:rsid w:val="00C11CDD"/>
    <w:rsid w:val="00C11E15"/>
    <w:rsid w:val="00C126F6"/>
    <w:rsid w:val="00C1279D"/>
    <w:rsid w:val="00C13401"/>
    <w:rsid w:val="00C14730"/>
    <w:rsid w:val="00C14DB2"/>
    <w:rsid w:val="00C15EBF"/>
    <w:rsid w:val="00C1649D"/>
    <w:rsid w:val="00C169FC"/>
    <w:rsid w:val="00C179D7"/>
    <w:rsid w:val="00C201C5"/>
    <w:rsid w:val="00C20B1B"/>
    <w:rsid w:val="00C229F2"/>
    <w:rsid w:val="00C22AA7"/>
    <w:rsid w:val="00C23408"/>
    <w:rsid w:val="00C241EC"/>
    <w:rsid w:val="00C24EFE"/>
    <w:rsid w:val="00C25D62"/>
    <w:rsid w:val="00C2735C"/>
    <w:rsid w:val="00C3133D"/>
    <w:rsid w:val="00C34AB1"/>
    <w:rsid w:val="00C34B10"/>
    <w:rsid w:val="00C3513F"/>
    <w:rsid w:val="00C35A5B"/>
    <w:rsid w:val="00C360A2"/>
    <w:rsid w:val="00C3638F"/>
    <w:rsid w:val="00C37F0D"/>
    <w:rsid w:val="00C4049A"/>
    <w:rsid w:val="00C40A85"/>
    <w:rsid w:val="00C40ADB"/>
    <w:rsid w:val="00C40C4A"/>
    <w:rsid w:val="00C40D55"/>
    <w:rsid w:val="00C41512"/>
    <w:rsid w:val="00C4180D"/>
    <w:rsid w:val="00C434B1"/>
    <w:rsid w:val="00C436F9"/>
    <w:rsid w:val="00C4423D"/>
    <w:rsid w:val="00C45490"/>
    <w:rsid w:val="00C46BB9"/>
    <w:rsid w:val="00C46E21"/>
    <w:rsid w:val="00C47DCE"/>
    <w:rsid w:val="00C503EC"/>
    <w:rsid w:val="00C50501"/>
    <w:rsid w:val="00C50BD5"/>
    <w:rsid w:val="00C539C9"/>
    <w:rsid w:val="00C54463"/>
    <w:rsid w:val="00C54839"/>
    <w:rsid w:val="00C571FA"/>
    <w:rsid w:val="00C57AB3"/>
    <w:rsid w:val="00C60383"/>
    <w:rsid w:val="00C609E3"/>
    <w:rsid w:val="00C61134"/>
    <w:rsid w:val="00C6169D"/>
    <w:rsid w:val="00C619B0"/>
    <w:rsid w:val="00C62044"/>
    <w:rsid w:val="00C62DD2"/>
    <w:rsid w:val="00C62F51"/>
    <w:rsid w:val="00C6303E"/>
    <w:rsid w:val="00C635E4"/>
    <w:rsid w:val="00C635FC"/>
    <w:rsid w:val="00C638E8"/>
    <w:rsid w:val="00C64273"/>
    <w:rsid w:val="00C6473B"/>
    <w:rsid w:val="00C6775F"/>
    <w:rsid w:val="00C7036D"/>
    <w:rsid w:val="00C70FEA"/>
    <w:rsid w:val="00C71C83"/>
    <w:rsid w:val="00C72046"/>
    <w:rsid w:val="00C72AED"/>
    <w:rsid w:val="00C73B25"/>
    <w:rsid w:val="00C74745"/>
    <w:rsid w:val="00C74DCE"/>
    <w:rsid w:val="00C757FC"/>
    <w:rsid w:val="00C75A3E"/>
    <w:rsid w:val="00C762D0"/>
    <w:rsid w:val="00C76773"/>
    <w:rsid w:val="00C776A1"/>
    <w:rsid w:val="00C80830"/>
    <w:rsid w:val="00C8134B"/>
    <w:rsid w:val="00C81372"/>
    <w:rsid w:val="00C813B6"/>
    <w:rsid w:val="00C816DF"/>
    <w:rsid w:val="00C82B1A"/>
    <w:rsid w:val="00C82C63"/>
    <w:rsid w:val="00C841B7"/>
    <w:rsid w:val="00C85004"/>
    <w:rsid w:val="00C85482"/>
    <w:rsid w:val="00C854E9"/>
    <w:rsid w:val="00C86D85"/>
    <w:rsid w:val="00C87EFA"/>
    <w:rsid w:val="00C91256"/>
    <w:rsid w:val="00C93089"/>
    <w:rsid w:val="00C94AFE"/>
    <w:rsid w:val="00C96195"/>
    <w:rsid w:val="00C96A0A"/>
    <w:rsid w:val="00C97850"/>
    <w:rsid w:val="00CA0BF8"/>
    <w:rsid w:val="00CA2A9C"/>
    <w:rsid w:val="00CA2DC8"/>
    <w:rsid w:val="00CA320D"/>
    <w:rsid w:val="00CA628F"/>
    <w:rsid w:val="00CA6706"/>
    <w:rsid w:val="00CA6C12"/>
    <w:rsid w:val="00CA71D1"/>
    <w:rsid w:val="00CA7DEA"/>
    <w:rsid w:val="00CB01DD"/>
    <w:rsid w:val="00CB0B17"/>
    <w:rsid w:val="00CB1039"/>
    <w:rsid w:val="00CB19CD"/>
    <w:rsid w:val="00CB1AEB"/>
    <w:rsid w:val="00CB29CD"/>
    <w:rsid w:val="00CB4ED2"/>
    <w:rsid w:val="00CB69D3"/>
    <w:rsid w:val="00CC3067"/>
    <w:rsid w:val="00CC32AE"/>
    <w:rsid w:val="00CC3BE3"/>
    <w:rsid w:val="00CC40FC"/>
    <w:rsid w:val="00CC4110"/>
    <w:rsid w:val="00CC4247"/>
    <w:rsid w:val="00CC4A1C"/>
    <w:rsid w:val="00CC4C38"/>
    <w:rsid w:val="00CC6CF8"/>
    <w:rsid w:val="00CC7275"/>
    <w:rsid w:val="00CC73BA"/>
    <w:rsid w:val="00CD1A20"/>
    <w:rsid w:val="00CD33A7"/>
    <w:rsid w:val="00CD35D2"/>
    <w:rsid w:val="00CD3FE7"/>
    <w:rsid w:val="00CD5ECA"/>
    <w:rsid w:val="00CD60A9"/>
    <w:rsid w:val="00CD65EC"/>
    <w:rsid w:val="00CD6672"/>
    <w:rsid w:val="00CE1859"/>
    <w:rsid w:val="00CE2E99"/>
    <w:rsid w:val="00CE3159"/>
    <w:rsid w:val="00CE36BF"/>
    <w:rsid w:val="00CE3B3B"/>
    <w:rsid w:val="00CE3E1C"/>
    <w:rsid w:val="00CE5199"/>
    <w:rsid w:val="00CE6122"/>
    <w:rsid w:val="00CF0CCA"/>
    <w:rsid w:val="00CF1BCA"/>
    <w:rsid w:val="00CF2002"/>
    <w:rsid w:val="00CF21D8"/>
    <w:rsid w:val="00CF24DF"/>
    <w:rsid w:val="00CF2C1D"/>
    <w:rsid w:val="00CF49D5"/>
    <w:rsid w:val="00CF516E"/>
    <w:rsid w:val="00CF6092"/>
    <w:rsid w:val="00CF668B"/>
    <w:rsid w:val="00CF6837"/>
    <w:rsid w:val="00CF7BEC"/>
    <w:rsid w:val="00D009AF"/>
    <w:rsid w:val="00D01316"/>
    <w:rsid w:val="00D030C0"/>
    <w:rsid w:val="00D03164"/>
    <w:rsid w:val="00D061F4"/>
    <w:rsid w:val="00D0686F"/>
    <w:rsid w:val="00D071D3"/>
    <w:rsid w:val="00D10686"/>
    <w:rsid w:val="00D10B70"/>
    <w:rsid w:val="00D112CB"/>
    <w:rsid w:val="00D11764"/>
    <w:rsid w:val="00D11A46"/>
    <w:rsid w:val="00D11F3B"/>
    <w:rsid w:val="00D12B8A"/>
    <w:rsid w:val="00D1365A"/>
    <w:rsid w:val="00D13E71"/>
    <w:rsid w:val="00D13F7E"/>
    <w:rsid w:val="00D14C24"/>
    <w:rsid w:val="00D14EBB"/>
    <w:rsid w:val="00D150C8"/>
    <w:rsid w:val="00D155E3"/>
    <w:rsid w:val="00D1607D"/>
    <w:rsid w:val="00D16CBE"/>
    <w:rsid w:val="00D16E5B"/>
    <w:rsid w:val="00D17953"/>
    <w:rsid w:val="00D22681"/>
    <w:rsid w:val="00D2443F"/>
    <w:rsid w:val="00D25DC3"/>
    <w:rsid w:val="00D2602E"/>
    <w:rsid w:val="00D300D1"/>
    <w:rsid w:val="00D3018B"/>
    <w:rsid w:val="00D30BB0"/>
    <w:rsid w:val="00D33F37"/>
    <w:rsid w:val="00D344F6"/>
    <w:rsid w:val="00D34EAC"/>
    <w:rsid w:val="00D36888"/>
    <w:rsid w:val="00D42182"/>
    <w:rsid w:val="00D43B6E"/>
    <w:rsid w:val="00D44181"/>
    <w:rsid w:val="00D447CC"/>
    <w:rsid w:val="00D44A0B"/>
    <w:rsid w:val="00D44D5F"/>
    <w:rsid w:val="00D45DA1"/>
    <w:rsid w:val="00D46DD6"/>
    <w:rsid w:val="00D46FD0"/>
    <w:rsid w:val="00D47D49"/>
    <w:rsid w:val="00D47E58"/>
    <w:rsid w:val="00D50DF7"/>
    <w:rsid w:val="00D52597"/>
    <w:rsid w:val="00D543B6"/>
    <w:rsid w:val="00D54623"/>
    <w:rsid w:val="00D5592C"/>
    <w:rsid w:val="00D5699E"/>
    <w:rsid w:val="00D56E0D"/>
    <w:rsid w:val="00D5795B"/>
    <w:rsid w:val="00D60434"/>
    <w:rsid w:val="00D61240"/>
    <w:rsid w:val="00D6270A"/>
    <w:rsid w:val="00D6440D"/>
    <w:rsid w:val="00D64422"/>
    <w:rsid w:val="00D64550"/>
    <w:rsid w:val="00D6459B"/>
    <w:rsid w:val="00D65084"/>
    <w:rsid w:val="00D6561E"/>
    <w:rsid w:val="00D65B6B"/>
    <w:rsid w:val="00D6688F"/>
    <w:rsid w:val="00D66AA3"/>
    <w:rsid w:val="00D66E1B"/>
    <w:rsid w:val="00D6734A"/>
    <w:rsid w:val="00D6740C"/>
    <w:rsid w:val="00D67A23"/>
    <w:rsid w:val="00D67D82"/>
    <w:rsid w:val="00D70864"/>
    <w:rsid w:val="00D7142F"/>
    <w:rsid w:val="00D71777"/>
    <w:rsid w:val="00D71FFC"/>
    <w:rsid w:val="00D72135"/>
    <w:rsid w:val="00D72300"/>
    <w:rsid w:val="00D741BD"/>
    <w:rsid w:val="00D741FF"/>
    <w:rsid w:val="00D74F23"/>
    <w:rsid w:val="00D751BB"/>
    <w:rsid w:val="00D75606"/>
    <w:rsid w:val="00D75693"/>
    <w:rsid w:val="00D81081"/>
    <w:rsid w:val="00D810A8"/>
    <w:rsid w:val="00D81342"/>
    <w:rsid w:val="00D850B6"/>
    <w:rsid w:val="00D85528"/>
    <w:rsid w:val="00D8601D"/>
    <w:rsid w:val="00D9031D"/>
    <w:rsid w:val="00D907B7"/>
    <w:rsid w:val="00D919B8"/>
    <w:rsid w:val="00D91F37"/>
    <w:rsid w:val="00D926C7"/>
    <w:rsid w:val="00D926FF"/>
    <w:rsid w:val="00D92BD2"/>
    <w:rsid w:val="00D93F96"/>
    <w:rsid w:val="00D94E83"/>
    <w:rsid w:val="00D950FC"/>
    <w:rsid w:val="00D97187"/>
    <w:rsid w:val="00D9743E"/>
    <w:rsid w:val="00DA0508"/>
    <w:rsid w:val="00DA0562"/>
    <w:rsid w:val="00DA0C27"/>
    <w:rsid w:val="00DA12CD"/>
    <w:rsid w:val="00DA20BC"/>
    <w:rsid w:val="00DA298F"/>
    <w:rsid w:val="00DA3CDA"/>
    <w:rsid w:val="00DA60B6"/>
    <w:rsid w:val="00DA63EE"/>
    <w:rsid w:val="00DA6802"/>
    <w:rsid w:val="00DA6BBE"/>
    <w:rsid w:val="00DB11BB"/>
    <w:rsid w:val="00DB1733"/>
    <w:rsid w:val="00DB254A"/>
    <w:rsid w:val="00DB5108"/>
    <w:rsid w:val="00DB5133"/>
    <w:rsid w:val="00DB5163"/>
    <w:rsid w:val="00DB6200"/>
    <w:rsid w:val="00DB6A87"/>
    <w:rsid w:val="00DB7CEB"/>
    <w:rsid w:val="00DC0CA9"/>
    <w:rsid w:val="00DC0F66"/>
    <w:rsid w:val="00DC1432"/>
    <w:rsid w:val="00DC1B46"/>
    <w:rsid w:val="00DC28AF"/>
    <w:rsid w:val="00DC30B1"/>
    <w:rsid w:val="00DC3B7D"/>
    <w:rsid w:val="00DC3D78"/>
    <w:rsid w:val="00DC6235"/>
    <w:rsid w:val="00DC6C5A"/>
    <w:rsid w:val="00DC6D08"/>
    <w:rsid w:val="00DC7AF1"/>
    <w:rsid w:val="00DC7B91"/>
    <w:rsid w:val="00DD0ADD"/>
    <w:rsid w:val="00DD2665"/>
    <w:rsid w:val="00DD3778"/>
    <w:rsid w:val="00DD37CB"/>
    <w:rsid w:val="00DD38EE"/>
    <w:rsid w:val="00DD3BFB"/>
    <w:rsid w:val="00DD3FA8"/>
    <w:rsid w:val="00DD4940"/>
    <w:rsid w:val="00DD5B99"/>
    <w:rsid w:val="00DD6255"/>
    <w:rsid w:val="00DD7EB4"/>
    <w:rsid w:val="00DE0878"/>
    <w:rsid w:val="00DE0C25"/>
    <w:rsid w:val="00DE2273"/>
    <w:rsid w:val="00DE3914"/>
    <w:rsid w:val="00DE3EFA"/>
    <w:rsid w:val="00DE4B85"/>
    <w:rsid w:val="00DE64FB"/>
    <w:rsid w:val="00DE67B7"/>
    <w:rsid w:val="00DE6BFB"/>
    <w:rsid w:val="00DE6FF6"/>
    <w:rsid w:val="00DE76D7"/>
    <w:rsid w:val="00DE7B93"/>
    <w:rsid w:val="00DF027D"/>
    <w:rsid w:val="00DF16C4"/>
    <w:rsid w:val="00DF1DDA"/>
    <w:rsid w:val="00DF2FDD"/>
    <w:rsid w:val="00DF4C72"/>
    <w:rsid w:val="00DF5473"/>
    <w:rsid w:val="00DF6AD9"/>
    <w:rsid w:val="00E000FC"/>
    <w:rsid w:val="00E01AAA"/>
    <w:rsid w:val="00E01FAC"/>
    <w:rsid w:val="00E02EC1"/>
    <w:rsid w:val="00E02F74"/>
    <w:rsid w:val="00E02FF5"/>
    <w:rsid w:val="00E0368F"/>
    <w:rsid w:val="00E03DAF"/>
    <w:rsid w:val="00E05126"/>
    <w:rsid w:val="00E05A73"/>
    <w:rsid w:val="00E064A7"/>
    <w:rsid w:val="00E10D23"/>
    <w:rsid w:val="00E11F3F"/>
    <w:rsid w:val="00E122E0"/>
    <w:rsid w:val="00E12320"/>
    <w:rsid w:val="00E12FC8"/>
    <w:rsid w:val="00E12FEF"/>
    <w:rsid w:val="00E13306"/>
    <w:rsid w:val="00E13E88"/>
    <w:rsid w:val="00E14353"/>
    <w:rsid w:val="00E15000"/>
    <w:rsid w:val="00E159CD"/>
    <w:rsid w:val="00E16DE6"/>
    <w:rsid w:val="00E174E5"/>
    <w:rsid w:val="00E17D69"/>
    <w:rsid w:val="00E2029C"/>
    <w:rsid w:val="00E20CC3"/>
    <w:rsid w:val="00E21BD5"/>
    <w:rsid w:val="00E2201B"/>
    <w:rsid w:val="00E22B59"/>
    <w:rsid w:val="00E23947"/>
    <w:rsid w:val="00E23D60"/>
    <w:rsid w:val="00E24EA9"/>
    <w:rsid w:val="00E2518B"/>
    <w:rsid w:val="00E25B24"/>
    <w:rsid w:val="00E265FF"/>
    <w:rsid w:val="00E2666D"/>
    <w:rsid w:val="00E26B78"/>
    <w:rsid w:val="00E30D37"/>
    <w:rsid w:val="00E32A5F"/>
    <w:rsid w:val="00E335F2"/>
    <w:rsid w:val="00E336E5"/>
    <w:rsid w:val="00E34A9F"/>
    <w:rsid w:val="00E34B1A"/>
    <w:rsid w:val="00E363DA"/>
    <w:rsid w:val="00E37105"/>
    <w:rsid w:val="00E37283"/>
    <w:rsid w:val="00E373D4"/>
    <w:rsid w:val="00E37416"/>
    <w:rsid w:val="00E37840"/>
    <w:rsid w:val="00E40440"/>
    <w:rsid w:val="00E413C3"/>
    <w:rsid w:val="00E41563"/>
    <w:rsid w:val="00E42907"/>
    <w:rsid w:val="00E42C97"/>
    <w:rsid w:val="00E447DE"/>
    <w:rsid w:val="00E45246"/>
    <w:rsid w:val="00E458C8"/>
    <w:rsid w:val="00E45EDC"/>
    <w:rsid w:val="00E4654C"/>
    <w:rsid w:val="00E46F23"/>
    <w:rsid w:val="00E46FFE"/>
    <w:rsid w:val="00E47847"/>
    <w:rsid w:val="00E501CD"/>
    <w:rsid w:val="00E510C9"/>
    <w:rsid w:val="00E513CF"/>
    <w:rsid w:val="00E51642"/>
    <w:rsid w:val="00E525DA"/>
    <w:rsid w:val="00E53221"/>
    <w:rsid w:val="00E54A1C"/>
    <w:rsid w:val="00E54A6F"/>
    <w:rsid w:val="00E5524E"/>
    <w:rsid w:val="00E5651A"/>
    <w:rsid w:val="00E565E7"/>
    <w:rsid w:val="00E57271"/>
    <w:rsid w:val="00E57397"/>
    <w:rsid w:val="00E60DB4"/>
    <w:rsid w:val="00E618B3"/>
    <w:rsid w:val="00E61914"/>
    <w:rsid w:val="00E624A1"/>
    <w:rsid w:val="00E62527"/>
    <w:rsid w:val="00E62548"/>
    <w:rsid w:val="00E63283"/>
    <w:rsid w:val="00E63658"/>
    <w:rsid w:val="00E64A0C"/>
    <w:rsid w:val="00E656D4"/>
    <w:rsid w:val="00E65D98"/>
    <w:rsid w:val="00E66642"/>
    <w:rsid w:val="00E667D6"/>
    <w:rsid w:val="00E6764F"/>
    <w:rsid w:val="00E6771A"/>
    <w:rsid w:val="00E6E2BD"/>
    <w:rsid w:val="00E707FF"/>
    <w:rsid w:val="00E7255C"/>
    <w:rsid w:val="00E72A3F"/>
    <w:rsid w:val="00E72B76"/>
    <w:rsid w:val="00E72EF3"/>
    <w:rsid w:val="00E72F22"/>
    <w:rsid w:val="00E7386A"/>
    <w:rsid w:val="00E738A6"/>
    <w:rsid w:val="00E74400"/>
    <w:rsid w:val="00E74580"/>
    <w:rsid w:val="00E7575E"/>
    <w:rsid w:val="00E76FFD"/>
    <w:rsid w:val="00E800DF"/>
    <w:rsid w:val="00E80285"/>
    <w:rsid w:val="00E805D2"/>
    <w:rsid w:val="00E80B08"/>
    <w:rsid w:val="00E80BA2"/>
    <w:rsid w:val="00E8174D"/>
    <w:rsid w:val="00E821F7"/>
    <w:rsid w:val="00E82A96"/>
    <w:rsid w:val="00E82FBC"/>
    <w:rsid w:val="00E83DF1"/>
    <w:rsid w:val="00E842FA"/>
    <w:rsid w:val="00E84D99"/>
    <w:rsid w:val="00E8735B"/>
    <w:rsid w:val="00E9376A"/>
    <w:rsid w:val="00E96021"/>
    <w:rsid w:val="00E96798"/>
    <w:rsid w:val="00E96945"/>
    <w:rsid w:val="00E96E95"/>
    <w:rsid w:val="00E973C8"/>
    <w:rsid w:val="00EA0E63"/>
    <w:rsid w:val="00EA10E2"/>
    <w:rsid w:val="00EA1AF3"/>
    <w:rsid w:val="00EA1E18"/>
    <w:rsid w:val="00EA2151"/>
    <w:rsid w:val="00EA325B"/>
    <w:rsid w:val="00EA35C1"/>
    <w:rsid w:val="00EA3D31"/>
    <w:rsid w:val="00EA4528"/>
    <w:rsid w:val="00EA4DE0"/>
    <w:rsid w:val="00EA5204"/>
    <w:rsid w:val="00EA64BA"/>
    <w:rsid w:val="00EA7D7C"/>
    <w:rsid w:val="00EB03B2"/>
    <w:rsid w:val="00EB0BE0"/>
    <w:rsid w:val="00EB158C"/>
    <w:rsid w:val="00EB2648"/>
    <w:rsid w:val="00EB295F"/>
    <w:rsid w:val="00EB34B7"/>
    <w:rsid w:val="00EB46F7"/>
    <w:rsid w:val="00EB537D"/>
    <w:rsid w:val="00EB562B"/>
    <w:rsid w:val="00EB56C9"/>
    <w:rsid w:val="00EB6C08"/>
    <w:rsid w:val="00EB6C41"/>
    <w:rsid w:val="00EB7A74"/>
    <w:rsid w:val="00EC01F3"/>
    <w:rsid w:val="00EC0568"/>
    <w:rsid w:val="00EC0A7D"/>
    <w:rsid w:val="00EC0EB4"/>
    <w:rsid w:val="00EC1716"/>
    <w:rsid w:val="00EC21A6"/>
    <w:rsid w:val="00EC2597"/>
    <w:rsid w:val="00EC26AC"/>
    <w:rsid w:val="00EC2C37"/>
    <w:rsid w:val="00EC34DA"/>
    <w:rsid w:val="00EC4D04"/>
    <w:rsid w:val="00EC4D54"/>
    <w:rsid w:val="00EC4DE7"/>
    <w:rsid w:val="00EC4F9A"/>
    <w:rsid w:val="00EC6B79"/>
    <w:rsid w:val="00ED1A3E"/>
    <w:rsid w:val="00ED2B4F"/>
    <w:rsid w:val="00ED3D6E"/>
    <w:rsid w:val="00ED3F8A"/>
    <w:rsid w:val="00ED4BE1"/>
    <w:rsid w:val="00ED5755"/>
    <w:rsid w:val="00ED5761"/>
    <w:rsid w:val="00ED6B59"/>
    <w:rsid w:val="00ED6BA1"/>
    <w:rsid w:val="00ED71EE"/>
    <w:rsid w:val="00EE17AC"/>
    <w:rsid w:val="00EE1C36"/>
    <w:rsid w:val="00EE4D12"/>
    <w:rsid w:val="00EE5F83"/>
    <w:rsid w:val="00EE603B"/>
    <w:rsid w:val="00EE64EC"/>
    <w:rsid w:val="00EE685E"/>
    <w:rsid w:val="00EF039C"/>
    <w:rsid w:val="00EF03C5"/>
    <w:rsid w:val="00EF14BF"/>
    <w:rsid w:val="00EF3443"/>
    <w:rsid w:val="00EF3E29"/>
    <w:rsid w:val="00EF44BD"/>
    <w:rsid w:val="00EF48E0"/>
    <w:rsid w:val="00EF539A"/>
    <w:rsid w:val="00EF6301"/>
    <w:rsid w:val="00EF6C6D"/>
    <w:rsid w:val="00EF79C9"/>
    <w:rsid w:val="00EF7AAD"/>
    <w:rsid w:val="00EF7DDA"/>
    <w:rsid w:val="00F00196"/>
    <w:rsid w:val="00F00D17"/>
    <w:rsid w:val="00F0110D"/>
    <w:rsid w:val="00F02016"/>
    <w:rsid w:val="00F035CD"/>
    <w:rsid w:val="00F03D6C"/>
    <w:rsid w:val="00F048AC"/>
    <w:rsid w:val="00F06CD1"/>
    <w:rsid w:val="00F07479"/>
    <w:rsid w:val="00F0773E"/>
    <w:rsid w:val="00F1096B"/>
    <w:rsid w:val="00F11561"/>
    <w:rsid w:val="00F13722"/>
    <w:rsid w:val="00F16E67"/>
    <w:rsid w:val="00F20846"/>
    <w:rsid w:val="00F21140"/>
    <w:rsid w:val="00F21635"/>
    <w:rsid w:val="00F21C09"/>
    <w:rsid w:val="00F22279"/>
    <w:rsid w:val="00F2374C"/>
    <w:rsid w:val="00F2482E"/>
    <w:rsid w:val="00F24E55"/>
    <w:rsid w:val="00F25E8E"/>
    <w:rsid w:val="00F269A4"/>
    <w:rsid w:val="00F276A3"/>
    <w:rsid w:val="00F279BA"/>
    <w:rsid w:val="00F312F1"/>
    <w:rsid w:val="00F312FE"/>
    <w:rsid w:val="00F31B5B"/>
    <w:rsid w:val="00F32E85"/>
    <w:rsid w:val="00F34040"/>
    <w:rsid w:val="00F35B72"/>
    <w:rsid w:val="00F35C7E"/>
    <w:rsid w:val="00F35D62"/>
    <w:rsid w:val="00F36774"/>
    <w:rsid w:val="00F36844"/>
    <w:rsid w:val="00F36AC3"/>
    <w:rsid w:val="00F36BE7"/>
    <w:rsid w:val="00F37C9D"/>
    <w:rsid w:val="00F40B11"/>
    <w:rsid w:val="00F415C8"/>
    <w:rsid w:val="00F42884"/>
    <w:rsid w:val="00F42E08"/>
    <w:rsid w:val="00F43361"/>
    <w:rsid w:val="00F434DF"/>
    <w:rsid w:val="00F4428B"/>
    <w:rsid w:val="00F45061"/>
    <w:rsid w:val="00F4511E"/>
    <w:rsid w:val="00F45C00"/>
    <w:rsid w:val="00F468B2"/>
    <w:rsid w:val="00F46D7B"/>
    <w:rsid w:val="00F47163"/>
    <w:rsid w:val="00F505B8"/>
    <w:rsid w:val="00F50D73"/>
    <w:rsid w:val="00F50FED"/>
    <w:rsid w:val="00F51A64"/>
    <w:rsid w:val="00F51CFB"/>
    <w:rsid w:val="00F529F5"/>
    <w:rsid w:val="00F531BF"/>
    <w:rsid w:val="00F56028"/>
    <w:rsid w:val="00F57C61"/>
    <w:rsid w:val="00F57D8A"/>
    <w:rsid w:val="00F57E73"/>
    <w:rsid w:val="00F61136"/>
    <w:rsid w:val="00F61358"/>
    <w:rsid w:val="00F61C97"/>
    <w:rsid w:val="00F6304A"/>
    <w:rsid w:val="00F63261"/>
    <w:rsid w:val="00F64E4D"/>
    <w:rsid w:val="00F654E2"/>
    <w:rsid w:val="00F6550A"/>
    <w:rsid w:val="00F65C77"/>
    <w:rsid w:val="00F66808"/>
    <w:rsid w:val="00F701B2"/>
    <w:rsid w:val="00F70FC6"/>
    <w:rsid w:val="00F710B6"/>
    <w:rsid w:val="00F713C9"/>
    <w:rsid w:val="00F71603"/>
    <w:rsid w:val="00F717D6"/>
    <w:rsid w:val="00F71871"/>
    <w:rsid w:val="00F71A20"/>
    <w:rsid w:val="00F71F27"/>
    <w:rsid w:val="00F721FA"/>
    <w:rsid w:val="00F729BA"/>
    <w:rsid w:val="00F72FA8"/>
    <w:rsid w:val="00F730FB"/>
    <w:rsid w:val="00F73F13"/>
    <w:rsid w:val="00F7464D"/>
    <w:rsid w:val="00F756B9"/>
    <w:rsid w:val="00F75817"/>
    <w:rsid w:val="00F75F7B"/>
    <w:rsid w:val="00F76274"/>
    <w:rsid w:val="00F765B2"/>
    <w:rsid w:val="00F76CA1"/>
    <w:rsid w:val="00F80EE9"/>
    <w:rsid w:val="00F81007"/>
    <w:rsid w:val="00F81C43"/>
    <w:rsid w:val="00F82980"/>
    <w:rsid w:val="00F834D0"/>
    <w:rsid w:val="00F83D4F"/>
    <w:rsid w:val="00F843F7"/>
    <w:rsid w:val="00F85902"/>
    <w:rsid w:val="00F85A92"/>
    <w:rsid w:val="00F86794"/>
    <w:rsid w:val="00F86BD0"/>
    <w:rsid w:val="00F87227"/>
    <w:rsid w:val="00F87407"/>
    <w:rsid w:val="00F87798"/>
    <w:rsid w:val="00F90582"/>
    <w:rsid w:val="00F90AE8"/>
    <w:rsid w:val="00F914F1"/>
    <w:rsid w:val="00F91666"/>
    <w:rsid w:val="00F91D98"/>
    <w:rsid w:val="00F92073"/>
    <w:rsid w:val="00F925CC"/>
    <w:rsid w:val="00F93D1D"/>
    <w:rsid w:val="00F93FCE"/>
    <w:rsid w:val="00F94494"/>
    <w:rsid w:val="00F947B5"/>
    <w:rsid w:val="00F94FCE"/>
    <w:rsid w:val="00F96405"/>
    <w:rsid w:val="00F96431"/>
    <w:rsid w:val="00F97039"/>
    <w:rsid w:val="00FA15AC"/>
    <w:rsid w:val="00FA1881"/>
    <w:rsid w:val="00FA20B9"/>
    <w:rsid w:val="00FA260C"/>
    <w:rsid w:val="00FA3487"/>
    <w:rsid w:val="00FA3954"/>
    <w:rsid w:val="00FA3DDA"/>
    <w:rsid w:val="00FA43F5"/>
    <w:rsid w:val="00FA4C4B"/>
    <w:rsid w:val="00FA4F50"/>
    <w:rsid w:val="00FA525E"/>
    <w:rsid w:val="00FA528B"/>
    <w:rsid w:val="00FA591A"/>
    <w:rsid w:val="00FA65AB"/>
    <w:rsid w:val="00FA6F0F"/>
    <w:rsid w:val="00FA749F"/>
    <w:rsid w:val="00FB043E"/>
    <w:rsid w:val="00FB0535"/>
    <w:rsid w:val="00FB141A"/>
    <w:rsid w:val="00FB15C2"/>
    <w:rsid w:val="00FB184D"/>
    <w:rsid w:val="00FB26A3"/>
    <w:rsid w:val="00FB276A"/>
    <w:rsid w:val="00FB2928"/>
    <w:rsid w:val="00FB4174"/>
    <w:rsid w:val="00FB41F9"/>
    <w:rsid w:val="00FB4A40"/>
    <w:rsid w:val="00FB4DBC"/>
    <w:rsid w:val="00FB504B"/>
    <w:rsid w:val="00FB5066"/>
    <w:rsid w:val="00FB5541"/>
    <w:rsid w:val="00FB5631"/>
    <w:rsid w:val="00FC0905"/>
    <w:rsid w:val="00FC2EC5"/>
    <w:rsid w:val="00FC3447"/>
    <w:rsid w:val="00FC34B6"/>
    <w:rsid w:val="00FC3ABB"/>
    <w:rsid w:val="00FC3DA1"/>
    <w:rsid w:val="00FC508C"/>
    <w:rsid w:val="00FC5A3F"/>
    <w:rsid w:val="00FC7E33"/>
    <w:rsid w:val="00FD0B9A"/>
    <w:rsid w:val="00FD138F"/>
    <w:rsid w:val="00FD1FD1"/>
    <w:rsid w:val="00FD3E21"/>
    <w:rsid w:val="00FD5569"/>
    <w:rsid w:val="00FD6662"/>
    <w:rsid w:val="00FD6741"/>
    <w:rsid w:val="00FD7527"/>
    <w:rsid w:val="00FE3797"/>
    <w:rsid w:val="00FE39D0"/>
    <w:rsid w:val="00FE3D4B"/>
    <w:rsid w:val="00FE438F"/>
    <w:rsid w:val="00FE44F9"/>
    <w:rsid w:val="00FE488F"/>
    <w:rsid w:val="00FE51C6"/>
    <w:rsid w:val="00FE7F14"/>
    <w:rsid w:val="00FF0EF5"/>
    <w:rsid w:val="00FF147A"/>
    <w:rsid w:val="00FF2A81"/>
    <w:rsid w:val="00FF36B9"/>
    <w:rsid w:val="00FF3B5A"/>
    <w:rsid w:val="00FF4777"/>
    <w:rsid w:val="00FF5273"/>
    <w:rsid w:val="00FF59AB"/>
    <w:rsid w:val="00FF5A3D"/>
    <w:rsid w:val="00FF5D6A"/>
    <w:rsid w:val="00FF6BF5"/>
    <w:rsid w:val="00FF724C"/>
    <w:rsid w:val="00FF728D"/>
    <w:rsid w:val="00FF72C0"/>
    <w:rsid w:val="011F3A1C"/>
    <w:rsid w:val="012206AC"/>
    <w:rsid w:val="0126A016"/>
    <w:rsid w:val="012C2358"/>
    <w:rsid w:val="013F7068"/>
    <w:rsid w:val="01445615"/>
    <w:rsid w:val="02048F1B"/>
    <w:rsid w:val="020CE5BD"/>
    <w:rsid w:val="02143648"/>
    <w:rsid w:val="021DBC0A"/>
    <w:rsid w:val="022F3790"/>
    <w:rsid w:val="022F52DC"/>
    <w:rsid w:val="023B5131"/>
    <w:rsid w:val="02461D59"/>
    <w:rsid w:val="027B3F79"/>
    <w:rsid w:val="02A6EE57"/>
    <w:rsid w:val="02ABE1AB"/>
    <w:rsid w:val="02BE7BFB"/>
    <w:rsid w:val="02E67E47"/>
    <w:rsid w:val="030EDB80"/>
    <w:rsid w:val="032727E7"/>
    <w:rsid w:val="0336D45B"/>
    <w:rsid w:val="0341E858"/>
    <w:rsid w:val="035C60CF"/>
    <w:rsid w:val="039B2615"/>
    <w:rsid w:val="03C019FE"/>
    <w:rsid w:val="0438622B"/>
    <w:rsid w:val="04398588"/>
    <w:rsid w:val="0442BBF5"/>
    <w:rsid w:val="0443F35A"/>
    <w:rsid w:val="0447B732"/>
    <w:rsid w:val="045EFB11"/>
    <w:rsid w:val="04863E57"/>
    <w:rsid w:val="049AEEBD"/>
    <w:rsid w:val="04B16D75"/>
    <w:rsid w:val="04C65C94"/>
    <w:rsid w:val="04E2CE6F"/>
    <w:rsid w:val="04E5DEE9"/>
    <w:rsid w:val="04F8C469"/>
    <w:rsid w:val="05000471"/>
    <w:rsid w:val="0513584D"/>
    <w:rsid w:val="05189EBD"/>
    <w:rsid w:val="05522F50"/>
    <w:rsid w:val="055F14BE"/>
    <w:rsid w:val="0588DEBB"/>
    <w:rsid w:val="058D4F1A"/>
    <w:rsid w:val="05965205"/>
    <w:rsid w:val="059D2730"/>
    <w:rsid w:val="05B2E03B"/>
    <w:rsid w:val="05BF4E1C"/>
    <w:rsid w:val="05DFDC6E"/>
    <w:rsid w:val="060C2342"/>
    <w:rsid w:val="0633A751"/>
    <w:rsid w:val="06390E24"/>
    <w:rsid w:val="064565BD"/>
    <w:rsid w:val="0648078A"/>
    <w:rsid w:val="065EA307"/>
    <w:rsid w:val="066404DD"/>
    <w:rsid w:val="067628F7"/>
    <w:rsid w:val="06812526"/>
    <w:rsid w:val="06C927F2"/>
    <w:rsid w:val="06D142D0"/>
    <w:rsid w:val="0724F867"/>
    <w:rsid w:val="07269973"/>
    <w:rsid w:val="073280FA"/>
    <w:rsid w:val="073B4DE2"/>
    <w:rsid w:val="0748C12D"/>
    <w:rsid w:val="074C5D3C"/>
    <w:rsid w:val="0765FCFC"/>
    <w:rsid w:val="07757C63"/>
    <w:rsid w:val="0784668A"/>
    <w:rsid w:val="078F3057"/>
    <w:rsid w:val="079F2775"/>
    <w:rsid w:val="07CBC615"/>
    <w:rsid w:val="081C39E0"/>
    <w:rsid w:val="0823367E"/>
    <w:rsid w:val="085DA6CF"/>
    <w:rsid w:val="0876D4A8"/>
    <w:rsid w:val="0882D491"/>
    <w:rsid w:val="0883A577"/>
    <w:rsid w:val="08CD0BDA"/>
    <w:rsid w:val="08D6D4F5"/>
    <w:rsid w:val="08DF8CE2"/>
    <w:rsid w:val="08F37927"/>
    <w:rsid w:val="08FBBBD4"/>
    <w:rsid w:val="090B6F53"/>
    <w:rsid w:val="090D1330"/>
    <w:rsid w:val="0913B00A"/>
    <w:rsid w:val="091E6BDA"/>
    <w:rsid w:val="093198B1"/>
    <w:rsid w:val="0945A4A8"/>
    <w:rsid w:val="09605EDD"/>
    <w:rsid w:val="09867D7A"/>
    <w:rsid w:val="09A351AF"/>
    <w:rsid w:val="09A51651"/>
    <w:rsid w:val="09B27B57"/>
    <w:rsid w:val="09C6D36C"/>
    <w:rsid w:val="09D6566A"/>
    <w:rsid w:val="09DA0C63"/>
    <w:rsid w:val="09DC2EC6"/>
    <w:rsid w:val="09EE283C"/>
    <w:rsid w:val="0A0648E7"/>
    <w:rsid w:val="0A31DB55"/>
    <w:rsid w:val="0A4E8EE5"/>
    <w:rsid w:val="0A775686"/>
    <w:rsid w:val="0A99AE25"/>
    <w:rsid w:val="0AA8C70C"/>
    <w:rsid w:val="0AB89739"/>
    <w:rsid w:val="0ADCAF05"/>
    <w:rsid w:val="0AEC17E9"/>
    <w:rsid w:val="0AF98D04"/>
    <w:rsid w:val="0AFB5742"/>
    <w:rsid w:val="0B28FEE6"/>
    <w:rsid w:val="0B5A426C"/>
    <w:rsid w:val="0B60EBF4"/>
    <w:rsid w:val="0B62F6AD"/>
    <w:rsid w:val="0B6BCF5A"/>
    <w:rsid w:val="0B71491D"/>
    <w:rsid w:val="0B72B2B2"/>
    <w:rsid w:val="0B9B09FE"/>
    <w:rsid w:val="0BA5CD4D"/>
    <w:rsid w:val="0BD08433"/>
    <w:rsid w:val="0BDDA717"/>
    <w:rsid w:val="0BE92D16"/>
    <w:rsid w:val="0BEA3022"/>
    <w:rsid w:val="0BF17FD7"/>
    <w:rsid w:val="0C054E39"/>
    <w:rsid w:val="0C0BD426"/>
    <w:rsid w:val="0C323939"/>
    <w:rsid w:val="0C3CBDD0"/>
    <w:rsid w:val="0C4E14D0"/>
    <w:rsid w:val="0C50DBE5"/>
    <w:rsid w:val="0C576C2C"/>
    <w:rsid w:val="0C5C4D44"/>
    <w:rsid w:val="0C6E7204"/>
    <w:rsid w:val="0C7280E5"/>
    <w:rsid w:val="0C7530B8"/>
    <w:rsid w:val="0C9AE8AB"/>
    <w:rsid w:val="0CC50D23"/>
    <w:rsid w:val="0CEF5D10"/>
    <w:rsid w:val="0D072AC8"/>
    <w:rsid w:val="0D0DF72C"/>
    <w:rsid w:val="0D46C991"/>
    <w:rsid w:val="0D4F1324"/>
    <w:rsid w:val="0D4F9B05"/>
    <w:rsid w:val="0D52CAC5"/>
    <w:rsid w:val="0D6BB10D"/>
    <w:rsid w:val="0D862FA7"/>
    <w:rsid w:val="0D88673A"/>
    <w:rsid w:val="0D9E5A2F"/>
    <w:rsid w:val="0DA494CB"/>
    <w:rsid w:val="0DA6C7C0"/>
    <w:rsid w:val="0DB12395"/>
    <w:rsid w:val="0DB1B9C7"/>
    <w:rsid w:val="0DD163E4"/>
    <w:rsid w:val="0DD88FD3"/>
    <w:rsid w:val="0DDEB80E"/>
    <w:rsid w:val="0DDEFBBB"/>
    <w:rsid w:val="0DF2DA48"/>
    <w:rsid w:val="0E0A2BE5"/>
    <w:rsid w:val="0E23509A"/>
    <w:rsid w:val="0E3441CF"/>
    <w:rsid w:val="0E3782A0"/>
    <w:rsid w:val="0E901C3A"/>
    <w:rsid w:val="0EA62055"/>
    <w:rsid w:val="0EB410F5"/>
    <w:rsid w:val="0EB93513"/>
    <w:rsid w:val="0ED43396"/>
    <w:rsid w:val="0EE1CDC3"/>
    <w:rsid w:val="0F39E9B7"/>
    <w:rsid w:val="0F521A47"/>
    <w:rsid w:val="0F571FDB"/>
    <w:rsid w:val="0F59F79E"/>
    <w:rsid w:val="0F5E4156"/>
    <w:rsid w:val="0F5E6E5A"/>
    <w:rsid w:val="0F70CA1F"/>
    <w:rsid w:val="0F7BD3D3"/>
    <w:rsid w:val="0F82AD3E"/>
    <w:rsid w:val="0F8C0C0D"/>
    <w:rsid w:val="0F9B0E51"/>
    <w:rsid w:val="0FA72954"/>
    <w:rsid w:val="0FD5F6FB"/>
    <w:rsid w:val="0FEAD3D3"/>
    <w:rsid w:val="100FBF29"/>
    <w:rsid w:val="104DBDFC"/>
    <w:rsid w:val="105DD025"/>
    <w:rsid w:val="108B8C32"/>
    <w:rsid w:val="109EF869"/>
    <w:rsid w:val="10A4DCE1"/>
    <w:rsid w:val="10A99621"/>
    <w:rsid w:val="10AED1B4"/>
    <w:rsid w:val="10C0E40D"/>
    <w:rsid w:val="10ED5FCF"/>
    <w:rsid w:val="110F6F37"/>
    <w:rsid w:val="111FF616"/>
    <w:rsid w:val="113130ED"/>
    <w:rsid w:val="1154968D"/>
    <w:rsid w:val="1163CAE1"/>
    <w:rsid w:val="116E2394"/>
    <w:rsid w:val="11B84C5B"/>
    <w:rsid w:val="11D81AFE"/>
    <w:rsid w:val="11F5FED0"/>
    <w:rsid w:val="11FEF8BF"/>
    <w:rsid w:val="122D8562"/>
    <w:rsid w:val="125F8A22"/>
    <w:rsid w:val="128756E4"/>
    <w:rsid w:val="128D1D9E"/>
    <w:rsid w:val="129268CD"/>
    <w:rsid w:val="129837AF"/>
    <w:rsid w:val="129C82F4"/>
    <w:rsid w:val="12B3D7C1"/>
    <w:rsid w:val="12B986B6"/>
    <w:rsid w:val="12DD9960"/>
    <w:rsid w:val="12E1FA14"/>
    <w:rsid w:val="12F1D056"/>
    <w:rsid w:val="1304E184"/>
    <w:rsid w:val="1313BADC"/>
    <w:rsid w:val="1331AC52"/>
    <w:rsid w:val="133FC9B7"/>
    <w:rsid w:val="1353B219"/>
    <w:rsid w:val="137206EF"/>
    <w:rsid w:val="138185D8"/>
    <w:rsid w:val="13853C15"/>
    <w:rsid w:val="138927D4"/>
    <w:rsid w:val="139C6BDB"/>
    <w:rsid w:val="13A9BD81"/>
    <w:rsid w:val="13AAF044"/>
    <w:rsid w:val="13B46F79"/>
    <w:rsid w:val="13C7ADFF"/>
    <w:rsid w:val="13CE60FF"/>
    <w:rsid w:val="13EACC81"/>
    <w:rsid w:val="1408D844"/>
    <w:rsid w:val="140D91FD"/>
    <w:rsid w:val="140D9C0E"/>
    <w:rsid w:val="1424CC7D"/>
    <w:rsid w:val="14256DE1"/>
    <w:rsid w:val="142BAD9F"/>
    <w:rsid w:val="14358F7A"/>
    <w:rsid w:val="14406E1B"/>
    <w:rsid w:val="145E627B"/>
    <w:rsid w:val="146F0A8E"/>
    <w:rsid w:val="148AE347"/>
    <w:rsid w:val="14922280"/>
    <w:rsid w:val="14B0C19E"/>
    <w:rsid w:val="14C4E070"/>
    <w:rsid w:val="14E148C6"/>
    <w:rsid w:val="14E7D815"/>
    <w:rsid w:val="14E9341E"/>
    <w:rsid w:val="14ED07A9"/>
    <w:rsid w:val="1529FD88"/>
    <w:rsid w:val="154969BB"/>
    <w:rsid w:val="156A02B5"/>
    <w:rsid w:val="15785B92"/>
    <w:rsid w:val="1583C74E"/>
    <w:rsid w:val="1591418C"/>
    <w:rsid w:val="15921EA8"/>
    <w:rsid w:val="159CB15A"/>
    <w:rsid w:val="15B7DF71"/>
    <w:rsid w:val="15B9B5ED"/>
    <w:rsid w:val="15DC5287"/>
    <w:rsid w:val="161DB4AF"/>
    <w:rsid w:val="161F9109"/>
    <w:rsid w:val="163B26A5"/>
    <w:rsid w:val="164B6134"/>
    <w:rsid w:val="16565FC0"/>
    <w:rsid w:val="1669AACF"/>
    <w:rsid w:val="166B008F"/>
    <w:rsid w:val="167F57FC"/>
    <w:rsid w:val="1685047F"/>
    <w:rsid w:val="16CCB71D"/>
    <w:rsid w:val="16CE3DAB"/>
    <w:rsid w:val="1710746C"/>
    <w:rsid w:val="171A75F6"/>
    <w:rsid w:val="1755C936"/>
    <w:rsid w:val="175CE299"/>
    <w:rsid w:val="1761F947"/>
    <w:rsid w:val="177009B1"/>
    <w:rsid w:val="17748D03"/>
    <w:rsid w:val="1774EBE0"/>
    <w:rsid w:val="177E30AD"/>
    <w:rsid w:val="17ACD1A7"/>
    <w:rsid w:val="17B10A83"/>
    <w:rsid w:val="17D45A55"/>
    <w:rsid w:val="17E287C9"/>
    <w:rsid w:val="17EA5DC5"/>
    <w:rsid w:val="180E229D"/>
    <w:rsid w:val="182407AF"/>
    <w:rsid w:val="1826B49F"/>
    <w:rsid w:val="1826EAF0"/>
    <w:rsid w:val="18475C82"/>
    <w:rsid w:val="184B49ED"/>
    <w:rsid w:val="18526AA9"/>
    <w:rsid w:val="1876D274"/>
    <w:rsid w:val="18900889"/>
    <w:rsid w:val="18A21A8A"/>
    <w:rsid w:val="19060F50"/>
    <w:rsid w:val="1909BF37"/>
    <w:rsid w:val="1940C074"/>
    <w:rsid w:val="194514EC"/>
    <w:rsid w:val="19553F98"/>
    <w:rsid w:val="19611918"/>
    <w:rsid w:val="19697C1E"/>
    <w:rsid w:val="197CC413"/>
    <w:rsid w:val="197CE4DC"/>
    <w:rsid w:val="19D6DC28"/>
    <w:rsid w:val="1A0EB4F6"/>
    <w:rsid w:val="1A118DAB"/>
    <w:rsid w:val="1A1EFAA8"/>
    <w:rsid w:val="1A245FEF"/>
    <w:rsid w:val="1A24E8EB"/>
    <w:rsid w:val="1A44A6FA"/>
    <w:rsid w:val="1A4E9745"/>
    <w:rsid w:val="1A57DE99"/>
    <w:rsid w:val="1A58A77C"/>
    <w:rsid w:val="1A6EEFB6"/>
    <w:rsid w:val="1AB1F207"/>
    <w:rsid w:val="1ACAA3A3"/>
    <w:rsid w:val="1ADB2638"/>
    <w:rsid w:val="1B00BA1D"/>
    <w:rsid w:val="1B083893"/>
    <w:rsid w:val="1B190A8D"/>
    <w:rsid w:val="1B53D7D5"/>
    <w:rsid w:val="1B884A95"/>
    <w:rsid w:val="1B9C0258"/>
    <w:rsid w:val="1BB2ADC9"/>
    <w:rsid w:val="1BBF7F1F"/>
    <w:rsid w:val="1BCA4FC9"/>
    <w:rsid w:val="1BD0B8B1"/>
    <w:rsid w:val="1BD19256"/>
    <w:rsid w:val="1BE84084"/>
    <w:rsid w:val="1BF6F123"/>
    <w:rsid w:val="1C2AB198"/>
    <w:rsid w:val="1C4317FE"/>
    <w:rsid w:val="1C5997DA"/>
    <w:rsid w:val="1CCB2F19"/>
    <w:rsid w:val="1CCB768B"/>
    <w:rsid w:val="1CCDD34B"/>
    <w:rsid w:val="1CCE1708"/>
    <w:rsid w:val="1CD0ACE3"/>
    <w:rsid w:val="1CEE8051"/>
    <w:rsid w:val="1CF6AB96"/>
    <w:rsid w:val="1D0111C8"/>
    <w:rsid w:val="1D0BB165"/>
    <w:rsid w:val="1D122991"/>
    <w:rsid w:val="1D130CD6"/>
    <w:rsid w:val="1D2D6560"/>
    <w:rsid w:val="1D45DF83"/>
    <w:rsid w:val="1D4E423A"/>
    <w:rsid w:val="1D5FA593"/>
    <w:rsid w:val="1D645AC0"/>
    <w:rsid w:val="1D921D80"/>
    <w:rsid w:val="1D986926"/>
    <w:rsid w:val="1D9F20ED"/>
    <w:rsid w:val="1DA0134A"/>
    <w:rsid w:val="1DA99467"/>
    <w:rsid w:val="1DBBFDE3"/>
    <w:rsid w:val="1DC575C0"/>
    <w:rsid w:val="1DD202C3"/>
    <w:rsid w:val="1DE278BB"/>
    <w:rsid w:val="1E0F3E53"/>
    <w:rsid w:val="1E2B1860"/>
    <w:rsid w:val="1E4D5C60"/>
    <w:rsid w:val="1E4D6339"/>
    <w:rsid w:val="1E734658"/>
    <w:rsid w:val="1E81CBCD"/>
    <w:rsid w:val="1EBFEB57"/>
    <w:rsid w:val="1EC0CF51"/>
    <w:rsid w:val="1EC210EA"/>
    <w:rsid w:val="1ECA40B9"/>
    <w:rsid w:val="1ECFC946"/>
    <w:rsid w:val="1EFDA47C"/>
    <w:rsid w:val="1F2FE59B"/>
    <w:rsid w:val="1F4A573C"/>
    <w:rsid w:val="1F4C32B1"/>
    <w:rsid w:val="1F5F39EA"/>
    <w:rsid w:val="1F653BEA"/>
    <w:rsid w:val="1FA885DF"/>
    <w:rsid w:val="1FCAC43A"/>
    <w:rsid w:val="1FED1827"/>
    <w:rsid w:val="1FEF4DB9"/>
    <w:rsid w:val="1FEF7848"/>
    <w:rsid w:val="202A3B89"/>
    <w:rsid w:val="20321E81"/>
    <w:rsid w:val="204A80E1"/>
    <w:rsid w:val="20670232"/>
    <w:rsid w:val="208C50CF"/>
    <w:rsid w:val="209B0F4A"/>
    <w:rsid w:val="20B6FAD8"/>
    <w:rsid w:val="20D6B323"/>
    <w:rsid w:val="20D806DA"/>
    <w:rsid w:val="20EC2914"/>
    <w:rsid w:val="212D08FD"/>
    <w:rsid w:val="214FF8B7"/>
    <w:rsid w:val="2189B4C7"/>
    <w:rsid w:val="21A7E30A"/>
    <w:rsid w:val="21BD5F78"/>
    <w:rsid w:val="21C85C9E"/>
    <w:rsid w:val="21D96A03"/>
    <w:rsid w:val="21E07490"/>
    <w:rsid w:val="21EE3EC8"/>
    <w:rsid w:val="21FF4F6E"/>
    <w:rsid w:val="22063E8F"/>
    <w:rsid w:val="2210B476"/>
    <w:rsid w:val="22245022"/>
    <w:rsid w:val="2230AE40"/>
    <w:rsid w:val="225B51AF"/>
    <w:rsid w:val="225E89BD"/>
    <w:rsid w:val="22602F05"/>
    <w:rsid w:val="2261ED8D"/>
    <w:rsid w:val="22766757"/>
    <w:rsid w:val="227CC60C"/>
    <w:rsid w:val="22937922"/>
    <w:rsid w:val="22B79E87"/>
    <w:rsid w:val="22BDE219"/>
    <w:rsid w:val="22E541C2"/>
    <w:rsid w:val="22E6FE2A"/>
    <w:rsid w:val="23396ABF"/>
    <w:rsid w:val="236BE03D"/>
    <w:rsid w:val="23774955"/>
    <w:rsid w:val="237BA859"/>
    <w:rsid w:val="238978BB"/>
    <w:rsid w:val="23935C7A"/>
    <w:rsid w:val="23961644"/>
    <w:rsid w:val="23BD1FEF"/>
    <w:rsid w:val="23CFE0E3"/>
    <w:rsid w:val="23D670D6"/>
    <w:rsid w:val="24106EF2"/>
    <w:rsid w:val="2431D1B7"/>
    <w:rsid w:val="244034AB"/>
    <w:rsid w:val="244E8C7A"/>
    <w:rsid w:val="245D1C01"/>
    <w:rsid w:val="2464A9BF"/>
    <w:rsid w:val="2497B65B"/>
    <w:rsid w:val="24A45743"/>
    <w:rsid w:val="24CC12CA"/>
    <w:rsid w:val="24FC6E3D"/>
    <w:rsid w:val="25082826"/>
    <w:rsid w:val="250C2A22"/>
    <w:rsid w:val="2517B5FC"/>
    <w:rsid w:val="2529C5B8"/>
    <w:rsid w:val="252F2CDB"/>
    <w:rsid w:val="2533CBED"/>
    <w:rsid w:val="25417D5C"/>
    <w:rsid w:val="254F1307"/>
    <w:rsid w:val="25547578"/>
    <w:rsid w:val="2572CB58"/>
    <w:rsid w:val="257E267A"/>
    <w:rsid w:val="258D59DC"/>
    <w:rsid w:val="2594F0F7"/>
    <w:rsid w:val="25B18FC7"/>
    <w:rsid w:val="25CA7D54"/>
    <w:rsid w:val="25D2485E"/>
    <w:rsid w:val="263A8FDF"/>
    <w:rsid w:val="267E9916"/>
    <w:rsid w:val="26B0C343"/>
    <w:rsid w:val="26B542D7"/>
    <w:rsid w:val="26B561C5"/>
    <w:rsid w:val="26B57FCE"/>
    <w:rsid w:val="26BB8FB5"/>
    <w:rsid w:val="26C71B11"/>
    <w:rsid w:val="26DCBBD4"/>
    <w:rsid w:val="26EEFE5D"/>
    <w:rsid w:val="26F6A79C"/>
    <w:rsid w:val="26F91067"/>
    <w:rsid w:val="270661B5"/>
    <w:rsid w:val="27173922"/>
    <w:rsid w:val="27317541"/>
    <w:rsid w:val="27514B8E"/>
    <w:rsid w:val="27584F41"/>
    <w:rsid w:val="2762079C"/>
    <w:rsid w:val="27687C3F"/>
    <w:rsid w:val="27A7167F"/>
    <w:rsid w:val="27C8E3AA"/>
    <w:rsid w:val="27CC2BDA"/>
    <w:rsid w:val="27CE45B4"/>
    <w:rsid w:val="27D9E83C"/>
    <w:rsid w:val="27F57C73"/>
    <w:rsid w:val="283D9D50"/>
    <w:rsid w:val="286091BB"/>
    <w:rsid w:val="286EBB23"/>
    <w:rsid w:val="28A9E4E8"/>
    <w:rsid w:val="28EA02F4"/>
    <w:rsid w:val="2917EA29"/>
    <w:rsid w:val="2926E00B"/>
    <w:rsid w:val="294501CF"/>
    <w:rsid w:val="295C9F6C"/>
    <w:rsid w:val="298A44E9"/>
    <w:rsid w:val="298BD079"/>
    <w:rsid w:val="299CA9B5"/>
    <w:rsid w:val="29A5EEA7"/>
    <w:rsid w:val="29A850CE"/>
    <w:rsid w:val="29B11346"/>
    <w:rsid w:val="29B2177D"/>
    <w:rsid w:val="29B8FCBA"/>
    <w:rsid w:val="29BADA36"/>
    <w:rsid w:val="29D8B026"/>
    <w:rsid w:val="29EC6D67"/>
    <w:rsid w:val="29F98CA6"/>
    <w:rsid w:val="29FD2D72"/>
    <w:rsid w:val="29FDE367"/>
    <w:rsid w:val="2A1266C0"/>
    <w:rsid w:val="2A21D29B"/>
    <w:rsid w:val="2A25A300"/>
    <w:rsid w:val="2A35FE7E"/>
    <w:rsid w:val="2A781F41"/>
    <w:rsid w:val="2AB7ABD8"/>
    <w:rsid w:val="2AB89FBA"/>
    <w:rsid w:val="2AC4925F"/>
    <w:rsid w:val="2ADDC9CC"/>
    <w:rsid w:val="2B09C6A3"/>
    <w:rsid w:val="2B0F7311"/>
    <w:rsid w:val="2B10F128"/>
    <w:rsid w:val="2B52CE15"/>
    <w:rsid w:val="2B70DEDA"/>
    <w:rsid w:val="2B92872D"/>
    <w:rsid w:val="2BBE24F6"/>
    <w:rsid w:val="2BD46A19"/>
    <w:rsid w:val="2BDCC9F2"/>
    <w:rsid w:val="2BFBBCBD"/>
    <w:rsid w:val="2C09A129"/>
    <w:rsid w:val="2C16E031"/>
    <w:rsid w:val="2C33F524"/>
    <w:rsid w:val="2C45DD62"/>
    <w:rsid w:val="2C48947C"/>
    <w:rsid w:val="2C4ACE75"/>
    <w:rsid w:val="2C522D4F"/>
    <w:rsid w:val="2C5A5809"/>
    <w:rsid w:val="2C619A96"/>
    <w:rsid w:val="2C78CC87"/>
    <w:rsid w:val="2C806325"/>
    <w:rsid w:val="2C9B3608"/>
    <w:rsid w:val="2CABB11A"/>
    <w:rsid w:val="2D0D4371"/>
    <w:rsid w:val="2D1C657F"/>
    <w:rsid w:val="2D349B63"/>
    <w:rsid w:val="2D7E06BF"/>
    <w:rsid w:val="2DA3C4D1"/>
    <w:rsid w:val="2DAE10EC"/>
    <w:rsid w:val="2DC29A74"/>
    <w:rsid w:val="2DC900FB"/>
    <w:rsid w:val="2E08A662"/>
    <w:rsid w:val="2E0B96FD"/>
    <w:rsid w:val="2E0C2096"/>
    <w:rsid w:val="2E5304C1"/>
    <w:rsid w:val="2E5B390A"/>
    <w:rsid w:val="2E5DECED"/>
    <w:rsid w:val="2E5E3978"/>
    <w:rsid w:val="2E61BF6F"/>
    <w:rsid w:val="2E98AC5C"/>
    <w:rsid w:val="2EA89713"/>
    <w:rsid w:val="2EB9DB80"/>
    <w:rsid w:val="2EECEB93"/>
    <w:rsid w:val="2EF5F52F"/>
    <w:rsid w:val="2F10B913"/>
    <w:rsid w:val="2F18FF49"/>
    <w:rsid w:val="2F2689D5"/>
    <w:rsid w:val="2F289893"/>
    <w:rsid w:val="2F35CDA4"/>
    <w:rsid w:val="2F72CF6C"/>
    <w:rsid w:val="2FA4A6F6"/>
    <w:rsid w:val="2FD2D414"/>
    <w:rsid w:val="2FDA11CE"/>
    <w:rsid w:val="2FDEBB1C"/>
    <w:rsid w:val="30068BD6"/>
    <w:rsid w:val="30386D44"/>
    <w:rsid w:val="304AC107"/>
    <w:rsid w:val="304B13E8"/>
    <w:rsid w:val="305B61ED"/>
    <w:rsid w:val="307B868B"/>
    <w:rsid w:val="309342D5"/>
    <w:rsid w:val="30C090C6"/>
    <w:rsid w:val="30C0BC97"/>
    <w:rsid w:val="30E3875D"/>
    <w:rsid w:val="30FBE871"/>
    <w:rsid w:val="3143A026"/>
    <w:rsid w:val="3159870D"/>
    <w:rsid w:val="3165A489"/>
    <w:rsid w:val="316800F5"/>
    <w:rsid w:val="31CA4838"/>
    <w:rsid w:val="31D64919"/>
    <w:rsid w:val="31D9A2B7"/>
    <w:rsid w:val="31F8B90E"/>
    <w:rsid w:val="3200D524"/>
    <w:rsid w:val="325FCFB3"/>
    <w:rsid w:val="326C7C1A"/>
    <w:rsid w:val="3271E22B"/>
    <w:rsid w:val="32790F70"/>
    <w:rsid w:val="327CC39C"/>
    <w:rsid w:val="327DE341"/>
    <w:rsid w:val="32A16393"/>
    <w:rsid w:val="32C42553"/>
    <w:rsid w:val="32D5C8BB"/>
    <w:rsid w:val="32E2EA93"/>
    <w:rsid w:val="32F443AB"/>
    <w:rsid w:val="32F4849E"/>
    <w:rsid w:val="33012AF6"/>
    <w:rsid w:val="33202604"/>
    <w:rsid w:val="334180EE"/>
    <w:rsid w:val="334C144F"/>
    <w:rsid w:val="334FF977"/>
    <w:rsid w:val="3355FFAC"/>
    <w:rsid w:val="33662EE1"/>
    <w:rsid w:val="337759D4"/>
    <w:rsid w:val="337A62AA"/>
    <w:rsid w:val="339F725D"/>
    <w:rsid w:val="33B60553"/>
    <w:rsid w:val="340DF9F2"/>
    <w:rsid w:val="3413ABC6"/>
    <w:rsid w:val="34170AE0"/>
    <w:rsid w:val="342614D2"/>
    <w:rsid w:val="34397876"/>
    <w:rsid w:val="3441922C"/>
    <w:rsid w:val="3461D335"/>
    <w:rsid w:val="346A02EE"/>
    <w:rsid w:val="346BAFDC"/>
    <w:rsid w:val="34960680"/>
    <w:rsid w:val="349ECBAD"/>
    <w:rsid w:val="34B86B34"/>
    <w:rsid w:val="34BA68DD"/>
    <w:rsid w:val="34BAB930"/>
    <w:rsid w:val="34C1717B"/>
    <w:rsid w:val="34D0D9E2"/>
    <w:rsid w:val="34DA7A67"/>
    <w:rsid w:val="34EE1562"/>
    <w:rsid w:val="35030139"/>
    <w:rsid w:val="35121FCF"/>
    <w:rsid w:val="35160550"/>
    <w:rsid w:val="3529A8CC"/>
    <w:rsid w:val="352EB5E8"/>
    <w:rsid w:val="35471118"/>
    <w:rsid w:val="35B5B6E2"/>
    <w:rsid w:val="35C1529E"/>
    <w:rsid w:val="35E37A60"/>
    <w:rsid w:val="35E7C611"/>
    <w:rsid w:val="363F594D"/>
    <w:rsid w:val="364352B6"/>
    <w:rsid w:val="3699B5E3"/>
    <w:rsid w:val="36ACFF1D"/>
    <w:rsid w:val="36C0E590"/>
    <w:rsid w:val="36CA8649"/>
    <w:rsid w:val="36D1BF01"/>
    <w:rsid w:val="36D98BCD"/>
    <w:rsid w:val="36E78640"/>
    <w:rsid w:val="36EA5B9B"/>
    <w:rsid w:val="36F8182D"/>
    <w:rsid w:val="3706F2DE"/>
    <w:rsid w:val="37164119"/>
    <w:rsid w:val="371D29CF"/>
    <w:rsid w:val="3726F2E7"/>
    <w:rsid w:val="37275204"/>
    <w:rsid w:val="3732C3F0"/>
    <w:rsid w:val="374D0D73"/>
    <w:rsid w:val="374D2E5C"/>
    <w:rsid w:val="37501D65"/>
    <w:rsid w:val="375D7A62"/>
    <w:rsid w:val="376C9122"/>
    <w:rsid w:val="3776CFAB"/>
    <w:rsid w:val="379475E4"/>
    <w:rsid w:val="37B7D47F"/>
    <w:rsid w:val="37B90711"/>
    <w:rsid w:val="37D8BD84"/>
    <w:rsid w:val="37FB8E82"/>
    <w:rsid w:val="38086A56"/>
    <w:rsid w:val="380FDF3F"/>
    <w:rsid w:val="381F01DE"/>
    <w:rsid w:val="381FBF47"/>
    <w:rsid w:val="3847E713"/>
    <w:rsid w:val="3852C7BA"/>
    <w:rsid w:val="3868AFFB"/>
    <w:rsid w:val="386C9B55"/>
    <w:rsid w:val="387C244A"/>
    <w:rsid w:val="388B940E"/>
    <w:rsid w:val="3891952C"/>
    <w:rsid w:val="38C5F47D"/>
    <w:rsid w:val="38E494EE"/>
    <w:rsid w:val="39070A83"/>
    <w:rsid w:val="392821C0"/>
    <w:rsid w:val="3946FA38"/>
    <w:rsid w:val="394E3700"/>
    <w:rsid w:val="39535D98"/>
    <w:rsid w:val="3953ED74"/>
    <w:rsid w:val="395812A9"/>
    <w:rsid w:val="39748C95"/>
    <w:rsid w:val="3999613F"/>
    <w:rsid w:val="399B490C"/>
    <w:rsid w:val="39A0FCC9"/>
    <w:rsid w:val="39A81492"/>
    <w:rsid w:val="39CE5A4D"/>
    <w:rsid w:val="3A09C3F5"/>
    <w:rsid w:val="3A2948EA"/>
    <w:rsid w:val="3A4C686D"/>
    <w:rsid w:val="3A7360FB"/>
    <w:rsid w:val="3A7655C0"/>
    <w:rsid w:val="3A7FD75A"/>
    <w:rsid w:val="3A8786C0"/>
    <w:rsid w:val="3AA77E49"/>
    <w:rsid w:val="3AC3876B"/>
    <w:rsid w:val="3ADF0CAD"/>
    <w:rsid w:val="3AE5DCC3"/>
    <w:rsid w:val="3AEC6818"/>
    <w:rsid w:val="3AF346AE"/>
    <w:rsid w:val="3AF9E629"/>
    <w:rsid w:val="3AFA37E0"/>
    <w:rsid w:val="3B15005B"/>
    <w:rsid w:val="3B26F480"/>
    <w:rsid w:val="3B60B40D"/>
    <w:rsid w:val="3B6DFD34"/>
    <w:rsid w:val="3B710A1D"/>
    <w:rsid w:val="3BA67561"/>
    <w:rsid w:val="3BB18CEB"/>
    <w:rsid w:val="3BB49229"/>
    <w:rsid w:val="3BDCEDB5"/>
    <w:rsid w:val="3BDD52E6"/>
    <w:rsid w:val="3C3E4398"/>
    <w:rsid w:val="3C48FACD"/>
    <w:rsid w:val="3C7415C6"/>
    <w:rsid w:val="3C97E137"/>
    <w:rsid w:val="3C9A7B8E"/>
    <w:rsid w:val="3C9C740C"/>
    <w:rsid w:val="3CA8551C"/>
    <w:rsid w:val="3CB01517"/>
    <w:rsid w:val="3CBEE6D3"/>
    <w:rsid w:val="3CEDC224"/>
    <w:rsid w:val="3D0E90CA"/>
    <w:rsid w:val="3D36639B"/>
    <w:rsid w:val="3D3708F1"/>
    <w:rsid w:val="3D585010"/>
    <w:rsid w:val="3D698AE7"/>
    <w:rsid w:val="3D7EB783"/>
    <w:rsid w:val="3D85C9BA"/>
    <w:rsid w:val="3D94CC2C"/>
    <w:rsid w:val="3D9DD4B1"/>
    <w:rsid w:val="3DA81847"/>
    <w:rsid w:val="3DB6C8B6"/>
    <w:rsid w:val="3DCB6AA6"/>
    <w:rsid w:val="3DE1FFD0"/>
    <w:rsid w:val="3E0A18EF"/>
    <w:rsid w:val="3E0D56CC"/>
    <w:rsid w:val="3E1F4EE1"/>
    <w:rsid w:val="3E244FD0"/>
    <w:rsid w:val="3E3A7EAD"/>
    <w:rsid w:val="3E82B9FD"/>
    <w:rsid w:val="3E93AE8A"/>
    <w:rsid w:val="3E94F113"/>
    <w:rsid w:val="3EA0BCC5"/>
    <w:rsid w:val="3EB0BB39"/>
    <w:rsid w:val="3EBBBA3D"/>
    <w:rsid w:val="3ED72026"/>
    <w:rsid w:val="3EF4889E"/>
    <w:rsid w:val="3EFDA81A"/>
    <w:rsid w:val="3F270079"/>
    <w:rsid w:val="3F39AB6E"/>
    <w:rsid w:val="3F3D2FB0"/>
    <w:rsid w:val="3F4403D1"/>
    <w:rsid w:val="3F4E20B6"/>
    <w:rsid w:val="3F772472"/>
    <w:rsid w:val="3F77FCE6"/>
    <w:rsid w:val="3F825B13"/>
    <w:rsid w:val="3FAAD581"/>
    <w:rsid w:val="3FBF7404"/>
    <w:rsid w:val="3FEB029B"/>
    <w:rsid w:val="3FEE3747"/>
    <w:rsid w:val="40034EF3"/>
    <w:rsid w:val="4004890E"/>
    <w:rsid w:val="401B5A57"/>
    <w:rsid w:val="402BA18B"/>
    <w:rsid w:val="403F2B1D"/>
    <w:rsid w:val="404CB53E"/>
    <w:rsid w:val="405933FA"/>
    <w:rsid w:val="40728099"/>
    <w:rsid w:val="40AB128E"/>
    <w:rsid w:val="40B1C783"/>
    <w:rsid w:val="40C75493"/>
    <w:rsid w:val="40E4368F"/>
    <w:rsid w:val="40E5BE7B"/>
    <w:rsid w:val="40F5AD17"/>
    <w:rsid w:val="40FBA57A"/>
    <w:rsid w:val="41031AC2"/>
    <w:rsid w:val="410D87E6"/>
    <w:rsid w:val="412A4101"/>
    <w:rsid w:val="413CAB2F"/>
    <w:rsid w:val="417D2ECD"/>
    <w:rsid w:val="41ED0D53"/>
    <w:rsid w:val="420342FB"/>
    <w:rsid w:val="4204F599"/>
    <w:rsid w:val="4209DEF4"/>
    <w:rsid w:val="420D2910"/>
    <w:rsid w:val="4228D1BC"/>
    <w:rsid w:val="4243F3DF"/>
    <w:rsid w:val="424A7DAC"/>
    <w:rsid w:val="424ADC31"/>
    <w:rsid w:val="42560818"/>
    <w:rsid w:val="425FC308"/>
    <w:rsid w:val="42A75294"/>
    <w:rsid w:val="42DBF895"/>
    <w:rsid w:val="42E7F1D3"/>
    <w:rsid w:val="4314BDC9"/>
    <w:rsid w:val="4315A3D6"/>
    <w:rsid w:val="43379BB2"/>
    <w:rsid w:val="43506EC1"/>
    <w:rsid w:val="4355E0EE"/>
    <w:rsid w:val="43689958"/>
    <w:rsid w:val="436D758E"/>
    <w:rsid w:val="436E05B4"/>
    <w:rsid w:val="43B0CEF9"/>
    <w:rsid w:val="43C99134"/>
    <w:rsid w:val="43CAA304"/>
    <w:rsid w:val="43D5EE31"/>
    <w:rsid w:val="4403FF02"/>
    <w:rsid w:val="440BE700"/>
    <w:rsid w:val="4412681E"/>
    <w:rsid w:val="4417877C"/>
    <w:rsid w:val="44223605"/>
    <w:rsid w:val="442367ED"/>
    <w:rsid w:val="442F05FB"/>
    <w:rsid w:val="4441D423"/>
    <w:rsid w:val="4442D3C4"/>
    <w:rsid w:val="444D73CB"/>
    <w:rsid w:val="446AD986"/>
    <w:rsid w:val="44715C95"/>
    <w:rsid w:val="4475CB65"/>
    <w:rsid w:val="448EDC29"/>
    <w:rsid w:val="449167EF"/>
    <w:rsid w:val="449BF7A6"/>
    <w:rsid w:val="44ADF675"/>
    <w:rsid w:val="44BC3BF4"/>
    <w:rsid w:val="44E813EB"/>
    <w:rsid w:val="44FA9089"/>
    <w:rsid w:val="4500E955"/>
    <w:rsid w:val="457F48C4"/>
    <w:rsid w:val="458B5EC4"/>
    <w:rsid w:val="4595D5FD"/>
    <w:rsid w:val="45A4A1A2"/>
    <w:rsid w:val="45B3171B"/>
    <w:rsid w:val="45E0B3F1"/>
    <w:rsid w:val="462C56FB"/>
    <w:rsid w:val="463F575C"/>
    <w:rsid w:val="46716532"/>
    <w:rsid w:val="468B2195"/>
    <w:rsid w:val="46DBC42C"/>
    <w:rsid w:val="46EF9BDB"/>
    <w:rsid w:val="46F7D321"/>
    <w:rsid w:val="47106D2D"/>
    <w:rsid w:val="4718320A"/>
    <w:rsid w:val="47437745"/>
    <w:rsid w:val="474FC5D7"/>
    <w:rsid w:val="475D88FA"/>
    <w:rsid w:val="476AB3F5"/>
    <w:rsid w:val="4772C13A"/>
    <w:rsid w:val="47917311"/>
    <w:rsid w:val="47BD931F"/>
    <w:rsid w:val="47D0BC09"/>
    <w:rsid w:val="47E1D7C8"/>
    <w:rsid w:val="47E3C531"/>
    <w:rsid w:val="4829DE55"/>
    <w:rsid w:val="48340318"/>
    <w:rsid w:val="4846C180"/>
    <w:rsid w:val="48652615"/>
    <w:rsid w:val="4878F27F"/>
    <w:rsid w:val="4883FFA9"/>
    <w:rsid w:val="489B5AA6"/>
    <w:rsid w:val="48B0CBEE"/>
    <w:rsid w:val="48BE3015"/>
    <w:rsid w:val="48C8D205"/>
    <w:rsid w:val="48CF4841"/>
    <w:rsid w:val="48D5223E"/>
    <w:rsid w:val="48D6FB3E"/>
    <w:rsid w:val="48F712D7"/>
    <w:rsid w:val="4901CF79"/>
    <w:rsid w:val="4911236D"/>
    <w:rsid w:val="4922B0D4"/>
    <w:rsid w:val="49714633"/>
    <w:rsid w:val="498630A3"/>
    <w:rsid w:val="49A04D3C"/>
    <w:rsid w:val="49B4D94F"/>
    <w:rsid w:val="49BC0514"/>
    <w:rsid w:val="49BC431B"/>
    <w:rsid w:val="49CCAD02"/>
    <w:rsid w:val="49CE01AC"/>
    <w:rsid w:val="49CE1CFB"/>
    <w:rsid w:val="49D4AD6B"/>
    <w:rsid w:val="49D74BC1"/>
    <w:rsid w:val="49DA5F55"/>
    <w:rsid w:val="49E0E3B5"/>
    <w:rsid w:val="4A07B72B"/>
    <w:rsid w:val="4A3E18C1"/>
    <w:rsid w:val="4A3EB8FC"/>
    <w:rsid w:val="4A3F21B9"/>
    <w:rsid w:val="4A50B60B"/>
    <w:rsid w:val="4A6ACD4C"/>
    <w:rsid w:val="4A7EAC55"/>
    <w:rsid w:val="4A85BEB6"/>
    <w:rsid w:val="4A8B6062"/>
    <w:rsid w:val="4A9EDADC"/>
    <w:rsid w:val="4AD2CCA5"/>
    <w:rsid w:val="4ADE99FE"/>
    <w:rsid w:val="4B27DF95"/>
    <w:rsid w:val="4B3753C9"/>
    <w:rsid w:val="4B44816B"/>
    <w:rsid w:val="4B527C31"/>
    <w:rsid w:val="4B52B1C6"/>
    <w:rsid w:val="4B6614EA"/>
    <w:rsid w:val="4B6FA393"/>
    <w:rsid w:val="4B72FED5"/>
    <w:rsid w:val="4B798EA0"/>
    <w:rsid w:val="4B836C76"/>
    <w:rsid w:val="4BBEE5C8"/>
    <w:rsid w:val="4BE4446B"/>
    <w:rsid w:val="4C0CBE60"/>
    <w:rsid w:val="4C155AA7"/>
    <w:rsid w:val="4C1C216A"/>
    <w:rsid w:val="4C1FABA6"/>
    <w:rsid w:val="4C2E8E2D"/>
    <w:rsid w:val="4C38A794"/>
    <w:rsid w:val="4C44D21F"/>
    <w:rsid w:val="4C4B4EE0"/>
    <w:rsid w:val="4C63D2B3"/>
    <w:rsid w:val="4C6440BF"/>
    <w:rsid w:val="4C680527"/>
    <w:rsid w:val="4C68B48E"/>
    <w:rsid w:val="4C88CE17"/>
    <w:rsid w:val="4CA5D6A8"/>
    <w:rsid w:val="4CAC4DF3"/>
    <w:rsid w:val="4CD86C4C"/>
    <w:rsid w:val="4CE32F55"/>
    <w:rsid w:val="4CF90D94"/>
    <w:rsid w:val="4D18F41A"/>
    <w:rsid w:val="4D1CBFBE"/>
    <w:rsid w:val="4D46DEBA"/>
    <w:rsid w:val="4D72F46C"/>
    <w:rsid w:val="4D7A8E15"/>
    <w:rsid w:val="4D7CCB4E"/>
    <w:rsid w:val="4DEF4722"/>
    <w:rsid w:val="4DF96561"/>
    <w:rsid w:val="4E033D5A"/>
    <w:rsid w:val="4E06A702"/>
    <w:rsid w:val="4E0A7880"/>
    <w:rsid w:val="4E4341F1"/>
    <w:rsid w:val="4E5B14C8"/>
    <w:rsid w:val="4E62F4CE"/>
    <w:rsid w:val="4E69DCD0"/>
    <w:rsid w:val="4E81BC10"/>
    <w:rsid w:val="4E8C6918"/>
    <w:rsid w:val="4E98A0BA"/>
    <w:rsid w:val="4E9BD176"/>
    <w:rsid w:val="4EA60CA1"/>
    <w:rsid w:val="4EA9D190"/>
    <w:rsid w:val="4EADD9FE"/>
    <w:rsid w:val="4EAEA9E8"/>
    <w:rsid w:val="4EAED734"/>
    <w:rsid w:val="4EC4C21A"/>
    <w:rsid w:val="4EC4D5D4"/>
    <w:rsid w:val="4F01EDC9"/>
    <w:rsid w:val="4F39EE9A"/>
    <w:rsid w:val="4F43FCF2"/>
    <w:rsid w:val="4F803D55"/>
    <w:rsid w:val="4F88E783"/>
    <w:rsid w:val="4FAC35AF"/>
    <w:rsid w:val="4FC26923"/>
    <w:rsid w:val="4FC2A31F"/>
    <w:rsid w:val="4FCD1750"/>
    <w:rsid w:val="4FDE4201"/>
    <w:rsid w:val="4FE6AA40"/>
    <w:rsid w:val="5006E96F"/>
    <w:rsid w:val="500ACA5C"/>
    <w:rsid w:val="500BA928"/>
    <w:rsid w:val="5011694B"/>
    <w:rsid w:val="502D14B6"/>
    <w:rsid w:val="5034E05A"/>
    <w:rsid w:val="503588D2"/>
    <w:rsid w:val="504FE1F1"/>
    <w:rsid w:val="50734126"/>
    <w:rsid w:val="5079C6A0"/>
    <w:rsid w:val="507CE06C"/>
    <w:rsid w:val="50843235"/>
    <w:rsid w:val="50897369"/>
    <w:rsid w:val="50A30DBE"/>
    <w:rsid w:val="50BDD67E"/>
    <w:rsid w:val="50D28DDF"/>
    <w:rsid w:val="51552640"/>
    <w:rsid w:val="515B0841"/>
    <w:rsid w:val="515F8CA8"/>
    <w:rsid w:val="516EFE03"/>
    <w:rsid w:val="51748BDA"/>
    <w:rsid w:val="51901519"/>
    <w:rsid w:val="51D4D2D5"/>
    <w:rsid w:val="51D5F6CE"/>
    <w:rsid w:val="51E91EAD"/>
    <w:rsid w:val="51EBCDFA"/>
    <w:rsid w:val="51FD6528"/>
    <w:rsid w:val="52071726"/>
    <w:rsid w:val="521028D3"/>
    <w:rsid w:val="5215DA7B"/>
    <w:rsid w:val="523F03B4"/>
    <w:rsid w:val="52520463"/>
    <w:rsid w:val="525668DD"/>
    <w:rsid w:val="5286C0E9"/>
    <w:rsid w:val="529511CC"/>
    <w:rsid w:val="52953FA1"/>
    <w:rsid w:val="52978614"/>
    <w:rsid w:val="529D1190"/>
    <w:rsid w:val="52A6F21A"/>
    <w:rsid w:val="52C63225"/>
    <w:rsid w:val="52E36C29"/>
    <w:rsid w:val="52F8EAFC"/>
    <w:rsid w:val="52F9259A"/>
    <w:rsid w:val="530863B7"/>
    <w:rsid w:val="5326E6BD"/>
    <w:rsid w:val="532C608F"/>
    <w:rsid w:val="53A452BB"/>
    <w:rsid w:val="53B85A29"/>
    <w:rsid w:val="53BD41EA"/>
    <w:rsid w:val="53F58692"/>
    <w:rsid w:val="54184D30"/>
    <w:rsid w:val="541D0930"/>
    <w:rsid w:val="5426A887"/>
    <w:rsid w:val="545AF4FC"/>
    <w:rsid w:val="5470B6A4"/>
    <w:rsid w:val="5472ABEC"/>
    <w:rsid w:val="5484F53C"/>
    <w:rsid w:val="54A7151D"/>
    <w:rsid w:val="54AD4FC2"/>
    <w:rsid w:val="54B18553"/>
    <w:rsid w:val="54B601FA"/>
    <w:rsid w:val="54E801DF"/>
    <w:rsid w:val="54F28D7B"/>
    <w:rsid w:val="5516B692"/>
    <w:rsid w:val="553BF272"/>
    <w:rsid w:val="55AB4B26"/>
    <w:rsid w:val="55DF89DA"/>
    <w:rsid w:val="55F29D20"/>
    <w:rsid w:val="560B2305"/>
    <w:rsid w:val="562F551F"/>
    <w:rsid w:val="563AF7F8"/>
    <w:rsid w:val="56436CF1"/>
    <w:rsid w:val="564CF227"/>
    <w:rsid w:val="56A25B68"/>
    <w:rsid w:val="56B33073"/>
    <w:rsid w:val="56B93AA5"/>
    <w:rsid w:val="56D76FD8"/>
    <w:rsid w:val="56DCAFF0"/>
    <w:rsid w:val="56DE2C52"/>
    <w:rsid w:val="56E48870"/>
    <w:rsid w:val="56F70A65"/>
    <w:rsid w:val="5706C3C3"/>
    <w:rsid w:val="5706D25A"/>
    <w:rsid w:val="570DDE9E"/>
    <w:rsid w:val="57152CC7"/>
    <w:rsid w:val="572A43D1"/>
    <w:rsid w:val="574DA5AD"/>
    <w:rsid w:val="57C7A370"/>
    <w:rsid w:val="57D4E3A9"/>
    <w:rsid w:val="5817636E"/>
    <w:rsid w:val="5820E832"/>
    <w:rsid w:val="5821FE23"/>
    <w:rsid w:val="582921F8"/>
    <w:rsid w:val="58460B5B"/>
    <w:rsid w:val="584EFEAF"/>
    <w:rsid w:val="5857F73A"/>
    <w:rsid w:val="58A1F92D"/>
    <w:rsid w:val="58DC0B6F"/>
    <w:rsid w:val="58E984EE"/>
    <w:rsid w:val="5901883E"/>
    <w:rsid w:val="591E1B6F"/>
    <w:rsid w:val="593472F8"/>
    <w:rsid w:val="59349CF3"/>
    <w:rsid w:val="59366B66"/>
    <w:rsid w:val="593AC418"/>
    <w:rsid w:val="594080E8"/>
    <w:rsid w:val="5945B4F7"/>
    <w:rsid w:val="59476062"/>
    <w:rsid w:val="594F505F"/>
    <w:rsid w:val="598097E3"/>
    <w:rsid w:val="5981751E"/>
    <w:rsid w:val="59928DD6"/>
    <w:rsid w:val="5A183287"/>
    <w:rsid w:val="5A26D615"/>
    <w:rsid w:val="5A2F93A6"/>
    <w:rsid w:val="5A33C8B9"/>
    <w:rsid w:val="5A602729"/>
    <w:rsid w:val="5A61C94C"/>
    <w:rsid w:val="5A6A472F"/>
    <w:rsid w:val="5A8AF5C5"/>
    <w:rsid w:val="5AB08C85"/>
    <w:rsid w:val="5AB26808"/>
    <w:rsid w:val="5AB2FAFD"/>
    <w:rsid w:val="5AB41849"/>
    <w:rsid w:val="5ABE1FA6"/>
    <w:rsid w:val="5AC11342"/>
    <w:rsid w:val="5AC1D845"/>
    <w:rsid w:val="5ADF0ED2"/>
    <w:rsid w:val="5AFBA6DB"/>
    <w:rsid w:val="5B31E0FB"/>
    <w:rsid w:val="5B391D3F"/>
    <w:rsid w:val="5B3E0D26"/>
    <w:rsid w:val="5B59CC5E"/>
    <w:rsid w:val="5B5DFB65"/>
    <w:rsid w:val="5B8C9FE1"/>
    <w:rsid w:val="5B9657D1"/>
    <w:rsid w:val="5BAD1581"/>
    <w:rsid w:val="5BCA8241"/>
    <w:rsid w:val="5BCA86E4"/>
    <w:rsid w:val="5BD7AAE5"/>
    <w:rsid w:val="5BE6B2E3"/>
    <w:rsid w:val="5BEA6AC2"/>
    <w:rsid w:val="5BF2974C"/>
    <w:rsid w:val="5BF3FC12"/>
    <w:rsid w:val="5C1C0A02"/>
    <w:rsid w:val="5C2BF01D"/>
    <w:rsid w:val="5C2F74AA"/>
    <w:rsid w:val="5C38BEC0"/>
    <w:rsid w:val="5C4D59A6"/>
    <w:rsid w:val="5C5710A7"/>
    <w:rsid w:val="5C6F6E98"/>
    <w:rsid w:val="5C91A2A5"/>
    <w:rsid w:val="5C97C24F"/>
    <w:rsid w:val="5CB19B41"/>
    <w:rsid w:val="5CB477CC"/>
    <w:rsid w:val="5CCCE982"/>
    <w:rsid w:val="5CD97ADE"/>
    <w:rsid w:val="5CDEEEE5"/>
    <w:rsid w:val="5D0F4DB1"/>
    <w:rsid w:val="5D0F6445"/>
    <w:rsid w:val="5D1FADF0"/>
    <w:rsid w:val="5D7CE616"/>
    <w:rsid w:val="5D7E9F04"/>
    <w:rsid w:val="5D8CC198"/>
    <w:rsid w:val="5D997017"/>
    <w:rsid w:val="5D9F7EAD"/>
    <w:rsid w:val="5DA0576A"/>
    <w:rsid w:val="5DE2E167"/>
    <w:rsid w:val="5DE6FCFE"/>
    <w:rsid w:val="5E0718E1"/>
    <w:rsid w:val="5E3CBC8C"/>
    <w:rsid w:val="5E407A8B"/>
    <w:rsid w:val="5E497D18"/>
    <w:rsid w:val="5E5A05DC"/>
    <w:rsid w:val="5E5B9348"/>
    <w:rsid w:val="5E61B24D"/>
    <w:rsid w:val="5E76954B"/>
    <w:rsid w:val="5EA2C32C"/>
    <w:rsid w:val="5EFFF1A9"/>
    <w:rsid w:val="5F03D60A"/>
    <w:rsid w:val="5F175722"/>
    <w:rsid w:val="5F1DBB81"/>
    <w:rsid w:val="5F289B73"/>
    <w:rsid w:val="5F38A973"/>
    <w:rsid w:val="5F76B6DE"/>
    <w:rsid w:val="5F7EA8AA"/>
    <w:rsid w:val="5FAC52C4"/>
    <w:rsid w:val="5FAED86C"/>
    <w:rsid w:val="5FCD5CED"/>
    <w:rsid w:val="5FF9DF3E"/>
    <w:rsid w:val="601E2931"/>
    <w:rsid w:val="601F2BC5"/>
    <w:rsid w:val="6028A0B5"/>
    <w:rsid w:val="602F7A9B"/>
    <w:rsid w:val="60451F6D"/>
    <w:rsid w:val="6048F930"/>
    <w:rsid w:val="60629852"/>
    <w:rsid w:val="606BB237"/>
    <w:rsid w:val="6070154F"/>
    <w:rsid w:val="607A2F13"/>
    <w:rsid w:val="608B594C"/>
    <w:rsid w:val="608C31D5"/>
    <w:rsid w:val="608E86FF"/>
    <w:rsid w:val="608F310D"/>
    <w:rsid w:val="60BAC2EE"/>
    <w:rsid w:val="60C0944A"/>
    <w:rsid w:val="60C49622"/>
    <w:rsid w:val="60CA0587"/>
    <w:rsid w:val="60E422A2"/>
    <w:rsid w:val="60E6D808"/>
    <w:rsid w:val="610BD8D6"/>
    <w:rsid w:val="61435142"/>
    <w:rsid w:val="615FBD53"/>
    <w:rsid w:val="616976A3"/>
    <w:rsid w:val="6195AF9F"/>
    <w:rsid w:val="61A5DCCF"/>
    <w:rsid w:val="61AF9D41"/>
    <w:rsid w:val="61CEA175"/>
    <w:rsid w:val="61D4F3E6"/>
    <w:rsid w:val="6216BA3A"/>
    <w:rsid w:val="62186504"/>
    <w:rsid w:val="62296131"/>
    <w:rsid w:val="623BB273"/>
    <w:rsid w:val="62502EEB"/>
    <w:rsid w:val="6250F0C1"/>
    <w:rsid w:val="627746D9"/>
    <w:rsid w:val="627B883E"/>
    <w:rsid w:val="627D3201"/>
    <w:rsid w:val="62C09B0E"/>
    <w:rsid w:val="62C758B2"/>
    <w:rsid w:val="63197B00"/>
    <w:rsid w:val="6326BCE1"/>
    <w:rsid w:val="63791A2C"/>
    <w:rsid w:val="63925E89"/>
    <w:rsid w:val="639F31AC"/>
    <w:rsid w:val="63AE851C"/>
    <w:rsid w:val="63B84B49"/>
    <w:rsid w:val="63C0E1B7"/>
    <w:rsid w:val="63D755F6"/>
    <w:rsid w:val="63F2C3C8"/>
    <w:rsid w:val="6445E3D8"/>
    <w:rsid w:val="64693888"/>
    <w:rsid w:val="646C4E11"/>
    <w:rsid w:val="646DA278"/>
    <w:rsid w:val="648E7FC7"/>
    <w:rsid w:val="64986B37"/>
    <w:rsid w:val="64B42804"/>
    <w:rsid w:val="64B6FE14"/>
    <w:rsid w:val="64BF941A"/>
    <w:rsid w:val="64E0F1D1"/>
    <w:rsid w:val="652E5581"/>
    <w:rsid w:val="654F659C"/>
    <w:rsid w:val="65587FBB"/>
    <w:rsid w:val="6560BA58"/>
    <w:rsid w:val="65862BCA"/>
    <w:rsid w:val="65916835"/>
    <w:rsid w:val="65AF52C8"/>
    <w:rsid w:val="65C29BE1"/>
    <w:rsid w:val="65C7364A"/>
    <w:rsid w:val="65CC05A3"/>
    <w:rsid w:val="65D46D10"/>
    <w:rsid w:val="65D6A0BB"/>
    <w:rsid w:val="65D774E0"/>
    <w:rsid w:val="65D91323"/>
    <w:rsid w:val="65DB1CFB"/>
    <w:rsid w:val="65E5E319"/>
    <w:rsid w:val="65FD2F98"/>
    <w:rsid w:val="664FF865"/>
    <w:rsid w:val="666A441F"/>
    <w:rsid w:val="666C31EA"/>
    <w:rsid w:val="668A6334"/>
    <w:rsid w:val="66909046"/>
    <w:rsid w:val="66969CC3"/>
    <w:rsid w:val="669C378A"/>
    <w:rsid w:val="66DD34C5"/>
    <w:rsid w:val="66E6ACAD"/>
    <w:rsid w:val="66E744E8"/>
    <w:rsid w:val="67254D50"/>
    <w:rsid w:val="67513541"/>
    <w:rsid w:val="675C72AE"/>
    <w:rsid w:val="6763B6C1"/>
    <w:rsid w:val="67975628"/>
    <w:rsid w:val="679853E5"/>
    <w:rsid w:val="679AD151"/>
    <w:rsid w:val="67CD6D5D"/>
    <w:rsid w:val="67D9AD25"/>
    <w:rsid w:val="67F4D9A9"/>
    <w:rsid w:val="67F7F7B8"/>
    <w:rsid w:val="6825AD14"/>
    <w:rsid w:val="682E56CD"/>
    <w:rsid w:val="68664EDD"/>
    <w:rsid w:val="6874C37A"/>
    <w:rsid w:val="68B4C197"/>
    <w:rsid w:val="68D7E25D"/>
    <w:rsid w:val="68D9F93C"/>
    <w:rsid w:val="6902C474"/>
    <w:rsid w:val="690EAFA9"/>
    <w:rsid w:val="691E400C"/>
    <w:rsid w:val="693FBF34"/>
    <w:rsid w:val="6948A390"/>
    <w:rsid w:val="695E4E89"/>
    <w:rsid w:val="69680C5F"/>
    <w:rsid w:val="69721016"/>
    <w:rsid w:val="69760C82"/>
    <w:rsid w:val="69763D29"/>
    <w:rsid w:val="6983A270"/>
    <w:rsid w:val="6988BC84"/>
    <w:rsid w:val="69898F9C"/>
    <w:rsid w:val="69AE1813"/>
    <w:rsid w:val="69B1AE6D"/>
    <w:rsid w:val="69DCAC76"/>
    <w:rsid w:val="69E9A731"/>
    <w:rsid w:val="6A1BD6A2"/>
    <w:rsid w:val="6A1DCBAC"/>
    <w:rsid w:val="6A28410B"/>
    <w:rsid w:val="6A28A6B2"/>
    <w:rsid w:val="6A34430B"/>
    <w:rsid w:val="6A3B9F8A"/>
    <w:rsid w:val="6A3F7F8E"/>
    <w:rsid w:val="6A48DEF9"/>
    <w:rsid w:val="6A4E36AD"/>
    <w:rsid w:val="6A779EF7"/>
    <w:rsid w:val="6A99E834"/>
    <w:rsid w:val="6AA5A004"/>
    <w:rsid w:val="6ABB08C0"/>
    <w:rsid w:val="6AC94639"/>
    <w:rsid w:val="6AE1677C"/>
    <w:rsid w:val="6AFB93C7"/>
    <w:rsid w:val="6B1381CA"/>
    <w:rsid w:val="6B348894"/>
    <w:rsid w:val="6B55DCB3"/>
    <w:rsid w:val="6B60A72D"/>
    <w:rsid w:val="6B65AC36"/>
    <w:rsid w:val="6B82629B"/>
    <w:rsid w:val="6BA4EC40"/>
    <w:rsid w:val="6BA682D7"/>
    <w:rsid w:val="6BB60128"/>
    <w:rsid w:val="6BD07EE2"/>
    <w:rsid w:val="6BDCF825"/>
    <w:rsid w:val="6BF5DA2A"/>
    <w:rsid w:val="6C071501"/>
    <w:rsid w:val="6C1ADB25"/>
    <w:rsid w:val="6C294427"/>
    <w:rsid w:val="6C42693F"/>
    <w:rsid w:val="6C42B85E"/>
    <w:rsid w:val="6C48F288"/>
    <w:rsid w:val="6C5A1F99"/>
    <w:rsid w:val="6C686EBC"/>
    <w:rsid w:val="6C6D52AE"/>
    <w:rsid w:val="6C9BD26E"/>
    <w:rsid w:val="6CA9C289"/>
    <w:rsid w:val="6CB76B34"/>
    <w:rsid w:val="6CBFA7F0"/>
    <w:rsid w:val="6CF3F6C4"/>
    <w:rsid w:val="6CF5816A"/>
    <w:rsid w:val="6D06B133"/>
    <w:rsid w:val="6D084A7E"/>
    <w:rsid w:val="6D089B3C"/>
    <w:rsid w:val="6D1443C3"/>
    <w:rsid w:val="6D22E3DC"/>
    <w:rsid w:val="6D3ABE41"/>
    <w:rsid w:val="6D4CD482"/>
    <w:rsid w:val="6D5A0FF4"/>
    <w:rsid w:val="6D74BE40"/>
    <w:rsid w:val="6D798BB0"/>
    <w:rsid w:val="6D90C640"/>
    <w:rsid w:val="6D91AA8B"/>
    <w:rsid w:val="6DA0165E"/>
    <w:rsid w:val="6DA13BE6"/>
    <w:rsid w:val="6DB38401"/>
    <w:rsid w:val="6DBF2545"/>
    <w:rsid w:val="6DC0994E"/>
    <w:rsid w:val="6DC24EF3"/>
    <w:rsid w:val="6DC8A256"/>
    <w:rsid w:val="6DF65AE4"/>
    <w:rsid w:val="6E133057"/>
    <w:rsid w:val="6E193A89"/>
    <w:rsid w:val="6E41EF9A"/>
    <w:rsid w:val="6E569B92"/>
    <w:rsid w:val="6E755604"/>
    <w:rsid w:val="6E863828"/>
    <w:rsid w:val="6E998F4C"/>
    <w:rsid w:val="6F0B99BF"/>
    <w:rsid w:val="6F116AC5"/>
    <w:rsid w:val="6F2E6F68"/>
    <w:rsid w:val="6F312137"/>
    <w:rsid w:val="6F457B1D"/>
    <w:rsid w:val="6F618F31"/>
    <w:rsid w:val="6F80F8CF"/>
    <w:rsid w:val="6F8189FD"/>
    <w:rsid w:val="6FA71175"/>
    <w:rsid w:val="6FE5EE69"/>
    <w:rsid w:val="6FE93FC7"/>
    <w:rsid w:val="6FFB59B2"/>
    <w:rsid w:val="700403B4"/>
    <w:rsid w:val="70112665"/>
    <w:rsid w:val="7018CD1F"/>
    <w:rsid w:val="704EF292"/>
    <w:rsid w:val="70540F31"/>
    <w:rsid w:val="7069F093"/>
    <w:rsid w:val="70785D63"/>
    <w:rsid w:val="7094AA5D"/>
    <w:rsid w:val="70AA3C8D"/>
    <w:rsid w:val="70C2CEB5"/>
    <w:rsid w:val="70CF8186"/>
    <w:rsid w:val="70E6D507"/>
    <w:rsid w:val="70F50F5D"/>
    <w:rsid w:val="70F52F9D"/>
    <w:rsid w:val="7103EAA8"/>
    <w:rsid w:val="711A0DFC"/>
    <w:rsid w:val="711CE308"/>
    <w:rsid w:val="712890EE"/>
    <w:rsid w:val="7141CF54"/>
    <w:rsid w:val="715848ED"/>
    <w:rsid w:val="71785AB2"/>
    <w:rsid w:val="718B6AA5"/>
    <w:rsid w:val="718E9918"/>
    <w:rsid w:val="71AA3A03"/>
    <w:rsid w:val="71ABD369"/>
    <w:rsid w:val="71C0AC90"/>
    <w:rsid w:val="71C9EDD8"/>
    <w:rsid w:val="71DC48D2"/>
    <w:rsid w:val="71E6CEF8"/>
    <w:rsid w:val="71FF81EB"/>
    <w:rsid w:val="7207D36B"/>
    <w:rsid w:val="720A09F3"/>
    <w:rsid w:val="723C8724"/>
    <w:rsid w:val="72487AD6"/>
    <w:rsid w:val="72527DC7"/>
    <w:rsid w:val="72765685"/>
    <w:rsid w:val="72824EE6"/>
    <w:rsid w:val="72948F89"/>
    <w:rsid w:val="72A1DA8B"/>
    <w:rsid w:val="72A48C59"/>
    <w:rsid w:val="72A5E50D"/>
    <w:rsid w:val="72BDC02A"/>
    <w:rsid w:val="72D061B7"/>
    <w:rsid w:val="72E51A18"/>
    <w:rsid w:val="72E89637"/>
    <w:rsid w:val="72F61F22"/>
    <w:rsid w:val="73017403"/>
    <w:rsid w:val="730C7355"/>
    <w:rsid w:val="7315DD47"/>
    <w:rsid w:val="7328A7B9"/>
    <w:rsid w:val="732C8FC9"/>
    <w:rsid w:val="733DE236"/>
    <w:rsid w:val="73472B53"/>
    <w:rsid w:val="7361E5A5"/>
    <w:rsid w:val="73859A22"/>
    <w:rsid w:val="739DA72A"/>
    <w:rsid w:val="73AE88CC"/>
    <w:rsid w:val="73C3FB45"/>
    <w:rsid w:val="73CDDA0C"/>
    <w:rsid w:val="73E9B281"/>
    <w:rsid w:val="73F89972"/>
    <w:rsid w:val="740C77E5"/>
    <w:rsid w:val="741EDA8F"/>
    <w:rsid w:val="74329860"/>
    <w:rsid w:val="745BC741"/>
    <w:rsid w:val="746F1742"/>
    <w:rsid w:val="74746060"/>
    <w:rsid w:val="74945B4D"/>
    <w:rsid w:val="74A06745"/>
    <w:rsid w:val="74A89FB9"/>
    <w:rsid w:val="74B5A278"/>
    <w:rsid w:val="74BE9C67"/>
    <w:rsid w:val="74D0B0B3"/>
    <w:rsid w:val="74D5D5E3"/>
    <w:rsid w:val="74F88023"/>
    <w:rsid w:val="74FF7721"/>
    <w:rsid w:val="7531E0F8"/>
    <w:rsid w:val="7534660B"/>
    <w:rsid w:val="7562EB2F"/>
    <w:rsid w:val="7576F4F4"/>
    <w:rsid w:val="75A3A23A"/>
    <w:rsid w:val="75BCCB9E"/>
    <w:rsid w:val="75BEA71E"/>
    <w:rsid w:val="75D0B946"/>
    <w:rsid w:val="75F28E37"/>
    <w:rsid w:val="75F74B19"/>
    <w:rsid w:val="7608EB55"/>
    <w:rsid w:val="763E59F3"/>
    <w:rsid w:val="764C3B88"/>
    <w:rsid w:val="76780205"/>
    <w:rsid w:val="767D1617"/>
    <w:rsid w:val="76A589DB"/>
    <w:rsid w:val="76DDBD62"/>
    <w:rsid w:val="76F831CE"/>
    <w:rsid w:val="76F8BA80"/>
    <w:rsid w:val="76FAC2BF"/>
    <w:rsid w:val="7754FA7B"/>
    <w:rsid w:val="775D122E"/>
    <w:rsid w:val="77834C7F"/>
    <w:rsid w:val="77CF97DF"/>
    <w:rsid w:val="77ED433A"/>
    <w:rsid w:val="77F2FDBA"/>
    <w:rsid w:val="77F3557A"/>
    <w:rsid w:val="78096005"/>
    <w:rsid w:val="782482E6"/>
    <w:rsid w:val="7835DBE0"/>
    <w:rsid w:val="7849BDA7"/>
    <w:rsid w:val="785238AD"/>
    <w:rsid w:val="787F6632"/>
    <w:rsid w:val="7880A831"/>
    <w:rsid w:val="78826045"/>
    <w:rsid w:val="78931605"/>
    <w:rsid w:val="78DFBCB2"/>
    <w:rsid w:val="78EE28CE"/>
    <w:rsid w:val="791CFE15"/>
    <w:rsid w:val="79229C85"/>
    <w:rsid w:val="793A7B84"/>
    <w:rsid w:val="794D48E9"/>
    <w:rsid w:val="794ED1CF"/>
    <w:rsid w:val="79642C11"/>
    <w:rsid w:val="7975384B"/>
    <w:rsid w:val="7981B240"/>
    <w:rsid w:val="799A7C5C"/>
    <w:rsid w:val="79B1AC90"/>
    <w:rsid w:val="79B2482E"/>
    <w:rsid w:val="79C2CD4C"/>
    <w:rsid w:val="79C38577"/>
    <w:rsid w:val="79C523D1"/>
    <w:rsid w:val="79D8ECCA"/>
    <w:rsid w:val="79EC8EAF"/>
    <w:rsid w:val="79F531EA"/>
    <w:rsid w:val="79FB6D38"/>
    <w:rsid w:val="7A00A83E"/>
    <w:rsid w:val="7A1DAAF1"/>
    <w:rsid w:val="7A2FD261"/>
    <w:rsid w:val="7A6D6726"/>
    <w:rsid w:val="7A6DE21B"/>
    <w:rsid w:val="7A94753E"/>
    <w:rsid w:val="7A9806D7"/>
    <w:rsid w:val="7AFB24C6"/>
    <w:rsid w:val="7B0E8500"/>
    <w:rsid w:val="7B138522"/>
    <w:rsid w:val="7B138E4D"/>
    <w:rsid w:val="7B20528C"/>
    <w:rsid w:val="7B2287CC"/>
    <w:rsid w:val="7B25E1D5"/>
    <w:rsid w:val="7B41C1C3"/>
    <w:rsid w:val="7B41C464"/>
    <w:rsid w:val="7B499998"/>
    <w:rsid w:val="7B7D9384"/>
    <w:rsid w:val="7BADFA08"/>
    <w:rsid w:val="7BB37390"/>
    <w:rsid w:val="7BBE2898"/>
    <w:rsid w:val="7C1427E8"/>
    <w:rsid w:val="7C1615B1"/>
    <w:rsid w:val="7C2D5045"/>
    <w:rsid w:val="7C4F5BFA"/>
    <w:rsid w:val="7C538460"/>
    <w:rsid w:val="7C5AB2A0"/>
    <w:rsid w:val="7C5C11FD"/>
    <w:rsid w:val="7C6118BA"/>
    <w:rsid w:val="7C670D65"/>
    <w:rsid w:val="7CA038A8"/>
    <w:rsid w:val="7CB7A2FC"/>
    <w:rsid w:val="7CBADB65"/>
    <w:rsid w:val="7CC010E8"/>
    <w:rsid w:val="7CD907D9"/>
    <w:rsid w:val="7D10B708"/>
    <w:rsid w:val="7D3D5D92"/>
    <w:rsid w:val="7D47A925"/>
    <w:rsid w:val="7D5D9B0E"/>
    <w:rsid w:val="7DA2BE67"/>
    <w:rsid w:val="7DAED790"/>
    <w:rsid w:val="7DB56F78"/>
    <w:rsid w:val="7DB6BC25"/>
    <w:rsid w:val="7DB9092C"/>
    <w:rsid w:val="7DC920A6"/>
    <w:rsid w:val="7DD56109"/>
    <w:rsid w:val="7DFD41C2"/>
    <w:rsid w:val="7E090830"/>
    <w:rsid w:val="7E0A9F38"/>
    <w:rsid w:val="7E10BAD2"/>
    <w:rsid w:val="7E15ED9A"/>
    <w:rsid w:val="7E174025"/>
    <w:rsid w:val="7E38AD31"/>
    <w:rsid w:val="7E441DF7"/>
    <w:rsid w:val="7E57E8C0"/>
    <w:rsid w:val="7E634979"/>
    <w:rsid w:val="7E952871"/>
    <w:rsid w:val="7E95D6F5"/>
    <w:rsid w:val="7E977BEF"/>
    <w:rsid w:val="7EB50831"/>
    <w:rsid w:val="7EBB3476"/>
    <w:rsid w:val="7EC2DE9F"/>
    <w:rsid w:val="7EC90DB0"/>
    <w:rsid w:val="7EF3FE30"/>
    <w:rsid w:val="7F0D6C8B"/>
    <w:rsid w:val="7F347909"/>
    <w:rsid w:val="7F4CF36A"/>
    <w:rsid w:val="7F54D98D"/>
    <w:rsid w:val="7F563A69"/>
    <w:rsid w:val="7F612F1F"/>
    <w:rsid w:val="7F6B42F5"/>
    <w:rsid w:val="7F86437D"/>
    <w:rsid w:val="7F8F90A9"/>
    <w:rsid w:val="7F927DED"/>
    <w:rsid w:val="7F989468"/>
    <w:rsid w:val="7F9D8603"/>
    <w:rsid w:val="7FFDB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8170F"/>
  <w15:docId w15:val="{03E11B41-17D6-40C4-A74C-A59614E9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9F2D4" w:themeColor="text2" w:themeTint="BF"/>
        <w:sz w:val="24"/>
        <w:szCs w:val="24"/>
        <w:lang w:val="fr-FR" w:eastAsia="ja-JP" w:bidi="fr-F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0"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4 Accent 1" w:uiPriority="49"/>
    <w:lsdException w:name="Grid Table 4 Accent 5" w:uiPriority="49"/>
  </w:latentStyles>
  <w:style w:type="paragraph" w:default="1" w:styleId="Normal">
    <w:name w:val="Normal"/>
    <w:qFormat/>
    <w:rsid w:val="00F63261"/>
    <w:rPr>
      <w:rFonts w:ascii="Arial" w:hAnsi="Arial"/>
      <w:color w:val="22211F" w:themeColor="text1"/>
      <w:lang w:val="en-GB"/>
    </w:rPr>
  </w:style>
  <w:style w:type="paragraph" w:styleId="Titre1">
    <w:name w:val="heading 1"/>
    <w:basedOn w:val="Normal"/>
    <w:next w:val="Normal"/>
    <w:link w:val="Titre1Car2"/>
    <w:uiPriority w:val="9"/>
    <w:qFormat/>
    <w:rsid w:val="00F63261"/>
    <w:pPr>
      <w:keepNext/>
      <w:keepLines/>
      <w:numPr>
        <w:numId w:val="16"/>
      </w:numPr>
      <w:spacing w:after="480" w:line="240" w:lineRule="auto"/>
      <w:contextualSpacing/>
      <w:outlineLvl w:val="0"/>
    </w:pPr>
    <w:rPr>
      <w:rFonts w:eastAsiaTheme="majorEastAsia" w:cs="Arial (Titres CS)"/>
      <w:b/>
      <w:color w:val="0ED8B8"/>
      <w:sz w:val="48"/>
      <w:szCs w:val="32"/>
    </w:rPr>
  </w:style>
  <w:style w:type="paragraph" w:styleId="Titre2">
    <w:name w:val="heading 2"/>
    <w:basedOn w:val="Normal"/>
    <w:next w:val="Normal"/>
    <w:link w:val="Titre2Car2"/>
    <w:uiPriority w:val="9"/>
    <w:unhideWhenUsed/>
    <w:qFormat/>
    <w:rsid w:val="00F63261"/>
    <w:pPr>
      <w:keepNext/>
      <w:keepLines/>
      <w:numPr>
        <w:ilvl w:val="1"/>
        <w:numId w:val="16"/>
      </w:numPr>
      <w:spacing w:before="280" w:after="40" w:line="240" w:lineRule="auto"/>
      <w:contextualSpacing/>
      <w:outlineLvl w:val="1"/>
    </w:pPr>
    <w:rPr>
      <w:rFonts w:asciiTheme="majorHAnsi" w:hAnsiTheme="majorHAnsi" w:cs="Arial (Titres CS)"/>
      <w:b/>
      <w:color w:val="0ED8B8"/>
      <w:sz w:val="32"/>
      <w:szCs w:val="26"/>
    </w:rPr>
  </w:style>
  <w:style w:type="paragraph" w:styleId="Titre3">
    <w:name w:val="heading 3"/>
    <w:basedOn w:val="Normal"/>
    <w:next w:val="Normal"/>
    <w:link w:val="Titre3Car2"/>
    <w:uiPriority w:val="9"/>
    <w:unhideWhenUsed/>
    <w:qFormat/>
    <w:rsid w:val="00F63261"/>
    <w:pPr>
      <w:keepNext/>
      <w:keepLines/>
      <w:numPr>
        <w:ilvl w:val="2"/>
        <w:numId w:val="16"/>
      </w:numPr>
      <w:spacing w:before="280" w:after="40"/>
      <w:contextualSpacing/>
      <w:outlineLvl w:val="2"/>
    </w:pPr>
    <w:rPr>
      <w:rFonts w:eastAsiaTheme="majorEastAsia" w:cstheme="majorBidi"/>
      <w:b/>
      <w:color w:val="auto"/>
      <w:sz w:val="28"/>
    </w:rPr>
  </w:style>
  <w:style w:type="paragraph" w:styleId="Titre4">
    <w:name w:val="heading 4"/>
    <w:basedOn w:val="Normal"/>
    <w:next w:val="Normal"/>
    <w:link w:val="Titre4Car2"/>
    <w:uiPriority w:val="9"/>
    <w:unhideWhenUsed/>
    <w:qFormat/>
    <w:rsid w:val="00F63261"/>
    <w:pPr>
      <w:keepNext/>
      <w:keepLines/>
      <w:numPr>
        <w:ilvl w:val="3"/>
        <w:numId w:val="16"/>
      </w:numPr>
      <w:spacing w:before="280" w:after="40"/>
      <w:contextualSpacing/>
      <w:outlineLvl w:val="3"/>
    </w:pPr>
    <w:rPr>
      <w:rFonts w:eastAsiaTheme="majorEastAsia" w:cstheme="majorBidi"/>
      <w:b/>
      <w:iCs/>
    </w:rPr>
  </w:style>
  <w:style w:type="paragraph" w:styleId="Titre5">
    <w:name w:val="heading 5"/>
    <w:basedOn w:val="Normal"/>
    <w:next w:val="Normal"/>
    <w:link w:val="Titre5Car2"/>
    <w:uiPriority w:val="9"/>
    <w:unhideWhenUsed/>
    <w:qFormat/>
    <w:rsid w:val="00F63261"/>
    <w:pPr>
      <w:keepNext/>
      <w:keepLines/>
      <w:numPr>
        <w:ilvl w:val="4"/>
        <w:numId w:val="16"/>
      </w:numPr>
      <w:spacing w:before="280" w:after="40"/>
      <w:outlineLvl w:val="4"/>
    </w:pPr>
    <w:rPr>
      <w:rFonts w:eastAsiaTheme="majorEastAsia" w:cstheme="majorBidi"/>
      <w:u w:val="single"/>
    </w:rPr>
  </w:style>
  <w:style w:type="paragraph" w:styleId="Titre6">
    <w:name w:val="heading 6"/>
    <w:basedOn w:val="Normal"/>
    <w:next w:val="Normal"/>
    <w:link w:val="Titre6Car2"/>
    <w:uiPriority w:val="9"/>
    <w:unhideWhenUsed/>
    <w:qFormat/>
    <w:rsid w:val="00F63261"/>
    <w:pPr>
      <w:keepNext/>
      <w:keepLines/>
      <w:numPr>
        <w:ilvl w:val="5"/>
        <w:numId w:val="16"/>
      </w:numPr>
      <w:spacing w:before="280" w:after="40"/>
      <w:contextualSpacing/>
      <w:outlineLvl w:val="5"/>
    </w:pPr>
    <w:rPr>
      <w:rFonts w:asciiTheme="majorHAnsi" w:eastAsiaTheme="majorEastAsia" w:hAnsiTheme="majorHAnsi" w:cs="Arial (Titres CS)"/>
      <w:color w:val="808080" w:themeColor="background1" w:themeShade="80"/>
      <w:sz w:val="22"/>
      <w:szCs w:val="22"/>
      <w:lang w:eastAsia="en-US" w:bidi="ar-SA"/>
    </w:rPr>
  </w:style>
  <w:style w:type="paragraph" w:styleId="Titre7">
    <w:name w:val="heading 7"/>
    <w:basedOn w:val="Normal"/>
    <w:next w:val="Normal"/>
    <w:link w:val="Titre7Car2"/>
    <w:uiPriority w:val="9"/>
    <w:unhideWhenUsed/>
    <w:qFormat/>
    <w:rsid w:val="00F63261"/>
    <w:pPr>
      <w:keepNext/>
      <w:keepLines/>
      <w:numPr>
        <w:ilvl w:val="6"/>
        <w:numId w:val="16"/>
      </w:numPr>
      <w:spacing w:before="40" w:after="0"/>
      <w:outlineLvl w:val="6"/>
    </w:pPr>
    <w:rPr>
      <w:rFonts w:asciiTheme="majorHAnsi" w:eastAsiaTheme="majorEastAsia" w:hAnsiTheme="majorHAnsi" w:cstheme="majorBidi"/>
      <w:i/>
      <w:iCs/>
      <w:color w:val="10100F" w:themeColor="accent1" w:themeShade="7F"/>
    </w:rPr>
  </w:style>
  <w:style w:type="paragraph" w:styleId="Titre8">
    <w:name w:val="heading 8"/>
    <w:basedOn w:val="Normal"/>
    <w:next w:val="Normal"/>
    <w:link w:val="Titre8Car2"/>
    <w:uiPriority w:val="9"/>
    <w:unhideWhenUsed/>
    <w:qFormat/>
    <w:rsid w:val="00F63261"/>
    <w:pPr>
      <w:keepNext/>
      <w:keepLines/>
      <w:numPr>
        <w:ilvl w:val="7"/>
        <w:numId w:val="16"/>
      </w:numPr>
      <w:spacing w:before="40" w:after="0"/>
      <w:outlineLvl w:val="7"/>
    </w:pPr>
    <w:rPr>
      <w:rFonts w:asciiTheme="majorHAnsi" w:eastAsiaTheme="majorEastAsia" w:hAnsiTheme="majorHAnsi" w:cstheme="majorBidi"/>
      <w:color w:val="45433F" w:themeColor="text1" w:themeTint="D8"/>
      <w:sz w:val="21"/>
      <w:szCs w:val="21"/>
    </w:rPr>
  </w:style>
  <w:style w:type="paragraph" w:styleId="Titre9">
    <w:name w:val="heading 9"/>
    <w:basedOn w:val="Normal"/>
    <w:next w:val="Normal"/>
    <w:link w:val="Titre9Car2"/>
    <w:uiPriority w:val="9"/>
    <w:unhideWhenUsed/>
    <w:qFormat/>
    <w:rsid w:val="00F63261"/>
    <w:pPr>
      <w:keepNext/>
      <w:keepLines/>
      <w:numPr>
        <w:ilvl w:val="8"/>
        <w:numId w:val="16"/>
      </w:numPr>
      <w:spacing w:before="40" w:after="0"/>
      <w:outlineLvl w:val="8"/>
    </w:pPr>
    <w:rPr>
      <w:rFonts w:asciiTheme="majorHAnsi" w:eastAsiaTheme="majorEastAsia" w:hAnsiTheme="majorHAnsi" w:cstheme="majorBidi"/>
      <w:i/>
      <w:iCs/>
      <w:color w:val="45433F"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sid w:val="00B80A17"/>
    <w:rPr>
      <w:rFonts w:ascii="Arial" w:eastAsiaTheme="majorEastAsia" w:hAnsi="Arial" w:cs="Arial (Titres CS)"/>
      <w:b/>
      <w:color w:val="0ED8B8"/>
      <w:sz w:val="48"/>
      <w:szCs w:val="32"/>
      <w:lang w:val="en-GB"/>
    </w:rPr>
  </w:style>
  <w:style w:type="character" w:customStyle="1" w:styleId="Titre2Car">
    <w:name w:val="Titre 2 Car"/>
    <w:basedOn w:val="Policepardfaut"/>
    <w:uiPriority w:val="9"/>
    <w:rsid w:val="00B80A17"/>
    <w:rPr>
      <w:rFonts w:asciiTheme="majorHAnsi" w:hAnsiTheme="majorHAnsi" w:cs="Arial (Titres CS)"/>
      <w:b/>
      <w:color w:val="0ED8B8"/>
      <w:sz w:val="32"/>
      <w:szCs w:val="26"/>
      <w:lang w:val="en-GB"/>
    </w:rPr>
  </w:style>
  <w:style w:type="paragraph" w:styleId="Listepuces">
    <w:name w:val="List Bullet"/>
    <w:basedOn w:val="Normal"/>
    <w:uiPriority w:val="12"/>
    <w:qFormat/>
    <w:rsid w:val="113130ED"/>
    <w:pPr>
      <w:numPr>
        <w:numId w:val="3"/>
      </w:numPr>
    </w:pPr>
  </w:style>
  <w:style w:type="character" w:styleId="Textedelespacerserv">
    <w:name w:val="Placeholder Text"/>
    <w:basedOn w:val="Policepardfaut"/>
    <w:uiPriority w:val="99"/>
    <w:semiHidden/>
    <w:rsid w:val="00CF7BEC"/>
    <w:rPr>
      <w:color w:val="808080"/>
    </w:rPr>
  </w:style>
  <w:style w:type="paragraph" w:styleId="Citation">
    <w:name w:val="Quote"/>
    <w:basedOn w:val="Normal"/>
    <w:next w:val="Normal"/>
    <w:link w:val="CitationCar"/>
    <w:uiPriority w:val="10"/>
    <w:qFormat/>
    <w:rsid w:val="113130ED"/>
    <w:pPr>
      <w:spacing w:before="420" w:after="480"/>
      <w:contextualSpacing/>
    </w:pPr>
    <w:rPr>
      <w:b/>
      <w:bCs/>
      <w:color w:val="0ED8B8" w:themeColor="accent5"/>
      <w:sz w:val="48"/>
      <w:szCs w:val="48"/>
    </w:rPr>
  </w:style>
  <w:style w:type="character" w:customStyle="1" w:styleId="CitationCar">
    <w:name w:val="Citation Car"/>
    <w:basedOn w:val="Policepardfaut"/>
    <w:link w:val="Citation"/>
    <w:uiPriority w:val="10"/>
    <w:rsid w:val="113130ED"/>
    <w:rPr>
      <w:rFonts w:ascii="Arial" w:eastAsiaTheme="minorEastAsia" w:hAnsi="Arial" w:cstheme="minorBidi"/>
      <w:b/>
      <w:bCs/>
      <w:noProof w:val="0"/>
      <w:color w:val="0ED8B8" w:themeColor="accent5"/>
      <w:sz w:val="48"/>
      <w:szCs w:val="48"/>
      <w:lang w:val="en-GB"/>
    </w:rPr>
  </w:style>
  <w:style w:type="table" w:styleId="Grilledutableau">
    <w:name w:val="Table Grid"/>
    <w:basedOn w:val="TableauNormal"/>
    <w:uiPriority w:val="39"/>
    <w:rsid w:val="00F63261"/>
    <w:pPr>
      <w:spacing w:after="0" w:line="240" w:lineRule="auto"/>
    </w:pPr>
    <w:rPr>
      <w:color w:val="auto"/>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uiPriority w:val="9"/>
    <w:rsid w:val="00B80A17"/>
    <w:rPr>
      <w:rFonts w:ascii="Arial" w:eastAsiaTheme="majorEastAsia" w:hAnsi="Arial" w:cstheme="majorBidi"/>
      <w:b/>
      <w:color w:val="auto"/>
      <w:sz w:val="28"/>
      <w:lang w:val="en-GB"/>
    </w:rPr>
  </w:style>
  <w:style w:type="character" w:customStyle="1" w:styleId="Titre4Car">
    <w:name w:val="Titre 4 Car"/>
    <w:basedOn w:val="Policepardfaut"/>
    <w:uiPriority w:val="9"/>
    <w:rsid w:val="00B80A17"/>
    <w:rPr>
      <w:rFonts w:ascii="Arial" w:eastAsiaTheme="majorEastAsia" w:hAnsi="Arial" w:cstheme="majorBidi"/>
      <w:b/>
      <w:iCs/>
      <w:color w:val="22211F" w:themeColor="text1"/>
      <w:lang w:val="en-GB"/>
    </w:rPr>
  </w:style>
  <w:style w:type="character" w:customStyle="1" w:styleId="Titre5Car">
    <w:name w:val="Titre 5 Car"/>
    <w:basedOn w:val="Policepardfaut"/>
    <w:uiPriority w:val="9"/>
    <w:rsid w:val="00B80A17"/>
    <w:rPr>
      <w:rFonts w:ascii="Arial" w:eastAsiaTheme="majorEastAsia" w:hAnsi="Arial" w:cstheme="majorBidi"/>
      <w:color w:val="22211F" w:themeColor="text1"/>
      <w:u w:val="single"/>
      <w:lang w:val="en-GB"/>
    </w:rPr>
  </w:style>
  <w:style w:type="character" w:customStyle="1" w:styleId="Titre6Car">
    <w:name w:val="Titre 6 Car"/>
    <w:basedOn w:val="Policepardfaut"/>
    <w:uiPriority w:val="9"/>
    <w:rsid w:val="00B80A17"/>
    <w:rPr>
      <w:rFonts w:asciiTheme="majorHAnsi" w:eastAsiaTheme="majorEastAsia" w:hAnsiTheme="majorHAnsi" w:cs="Arial (Titres CS)"/>
      <w:color w:val="808080" w:themeColor="background1" w:themeShade="80"/>
      <w:sz w:val="22"/>
      <w:szCs w:val="22"/>
      <w:lang w:val="en-GB" w:eastAsia="en-US" w:bidi="ar-SA"/>
    </w:rPr>
  </w:style>
  <w:style w:type="character" w:customStyle="1" w:styleId="Titre7Car">
    <w:name w:val="Titre 7 Car"/>
    <w:basedOn w:val="Policepardfaut"/>
    <w:uiPriority w:val="9"/>
    <w:rsid w:val="00B80A17"/>
    <w:rPr>
      <w:rFonts w:asciiTheme="majorHAnsi" w:eastAsiaTheme="majorEastAsia" w:hAnsiTheme="majorHAnsi" w:cstheme="majorBidi"/>
      <w:i/>
      <w:iCs/>
      <w:color w:val="10100F" w:themeColor="accent1" w:themeShade="7F"/>
      <w:lang w:val="en-GB"/>
    </w:rPr>
  </w:style>
  <w:style w:type="character" w:customStyle="1" w:styleId="Titre8Car">
    <w:name w:val="Titre 8 Car"/>
    <w:basedOn w:val="Policepardfaut"/>
    <w:uiPriority w:val="9"/>
    <w:rsid w:val="00B80A17"/>
    <w:rPr>
      <w:rFonts w:asciiTheme="majorHAnsi" w:eastAsiaTheme="majorEastAsia" w:hAnsiTheme="majorHAnsi" w:cstheme="majorBidi"/>
      <w:color w:val="45433F" w:themeColor="text1" w:themeTint="D8"/>
      <w:sz w:val="21"/>
      <w:szCs w:val="21"/>
      <w:lang w:val="en-GB"/>
    </w:rPr>
  </w:style>
  <w:style w:type="paragraph" w:styleId="Index3">
    <w:name w:val="index 3"/>
    <w:basedOn w:val="Normal"/>
    <w:next w:val="Normal"/>
    <w:uiPriority w:val="99"/>
    <w:semiHidden/>
    <w:unhideWhenUsed/>
    <w:rsid w:val="113130ED"/>
    <w:pPr>
      <w:spacing w:before="317" w:after="317"/>
      <w:ind w:left="720" w:hanging="245"/>
      <w:contextualSpacing/>
    </w:pPr>
    <w:rPr>
      <w:b/>
      <w:bCs/>
      <w:color w:val="0ED8B8" w:themeColor="accent5"/>
    </w:rPr>
  </w:style>
  <w:style w:type="character" w:customStyle="1" w:styleId="Titre9Car">
    <w:name w:val="Titre 9 Car"/>
    <w:basedOn w:val="Policepardfaut"/>
    <w:uiPriority w:val="9"/>
    <w:rsid w:val="00B80A17"/>
    <w:rPr>
      <w:rFonts w:asciiTheme="majorHAnsi" w:eastAsiaTheme="majorEastAsia" w:hAnsiTheme="majorHAnsi" w:cstheme="majorBidi"/>
      <w:i/>
      <w:iCs/>
      <w:color w:val="45433F" w:themeColor="text1" w:themeTint="D8"/>
      <w:sz w:val="21"/>
      <w:szCs w:val="21"/>
      <w:lang w:val="en-GB"/>
    </w:rPr>
  </w:style>
  <w:style w:type="character" w:styleId="Accentuation">
    <w:name w:val="Emphasis"/>
    <w:basedOn w:val="Policepardfaut"/>
    <w:uiPriority w:val="20"/>
    <w:qFormat/>
    <w:rsid w:val="00CF7BEC"/>
    <w:rPr>
      <w:b w:val="0"/>
      <w:i w:val="0"/>
      <w:iCs/>
      <w:color w:val="0ED8B8" w:themeColor="text2"/>
    </w:rPr>
  </w:style>
  <w:style w:type="paragraph" w:styleId="Citationintense">
    <w:name w:val="Intense Quote"/>
    <w:basedOn w:val="Normal"/>
    <w:next w:val="Normal"/>
    <w:link w:val="CitationintenseCar"/>
    <w:uiPriority w:val="30"/>
    <w:semiHidden/>
    <w:unhideWhenUsed/>
    <w:qFormat/>
    <w:rsid w:val="113130ED"/>
    <w:pPr>
      <w:spacing w:before="320" w:after="320"/>
      <w:contextualSpacing/>
    </w:pPr>
    <w:rPr>
      <w:b/>
      <w:bCs/>
      <w:i/>
      <w:iCs/>
      <w:color w:val="0ED8B8" w:themeColor="accent5"/>
      <w:sz w:val="54"/>
      <w:szCs w:val="54"/>
    </w:rPr>
  </w:style>
  <w:style w:type="character" w:customStyle="1" w:styleId="CitationintenseCar">
    <w:name w:val="Citation intense Car"/>
    <w:basedOn w:val="Policepardfaut"/>
    <w:link w:val="Citationintense"/>
    <w:uiPriority w:val="30"/>
    <w:semiHidden/>
    <w:rsid w:val="113130ED"/>
    <w:rPr>
      <w:rFonts w:ascii="Arial" w:eastAsiaTheme="minorEastAsia" w:hAnsi="Arial" w:cstheme="minorBidi"/>
      <w:b/>
      <w:bCs/>
      <w:i/>
      <w:iCs/>
      <w:noProof w:val="0"/>
      <w:color w:val="0ED8B8" w:themeColor="accent5"/>
      <w:sz w:val="54"/>
      <w:szCs w:val="54"/>
      <w:lang w:val="en-GB"/>
    </w:rPr>
  </w:style>
  <w:style w:type="paragraph" w:styleId="Paragraphedeliste">
    <w:name w:val="List Paragraph"/>
    <w:basedOn w:val="Normal"/>
    <w:link w:val="ParagraphedelisteCar"/>
    <w:uiPriority w:val="34"/>
    <w:qFormat/>
    <w:rsid w:val="00F63261"/>
    <w:pPr>
      <w:ind w:left="720"/>
      <w:contextualSpacing/>
    </w:pPr>
  </w:style>
  <w:style w:type="paragraph" w:styleId="Lgende">
    <w:name w:val="caption"/>
    <w:basedOn w:val="Normal"/>
    <w:next w:val="Normal"/>
    <w:uiPriority w:val="35"/>
    <w:unhideWhenUsed/>
    <w:qFormat/>
    <w:rsid w:val="00F63261"/>
    <w:pPr>
      <w:spacing w:line="240" w:lineRule="auto"/>
    </w:pPr>
    <w:rPr>
      <w:i/>
      <w:iCs/>
      <w:color w:val="0ED8B8" w:themeColor="text2"/>
      <w:sz w:val="18"/>
      <w:szCs w:val="18"/>
    </w:rPr>
  </w:style>
  <w:style w:type="paragraph" w:styleId="En-ttedetabledesmatires">
    <w:name w:val="TOC Heading"/>
    <w:basedOn w:val="Normal"/>
    <w:next w:val="Normal"/>
    <w:uiPriority w:val="39"/>
    <w:unhideWhenUsed/>
    <w:qFormat/>
    <w:rsid w:val="00F63261"/>
    <w:pPr>
      <w:spacing w:before="1200" w:after="400" w:line="259" w:lineRule="auto"/>
    </w:pPr>
    <w:rPr>
      <w:rFonts w:cstheme="majorBidi"/>
      <w:b/>
      <w:caps/>
      <w:color w:val="auto"/>
      <w:sz w:val="48"/>
      <w:lang w:val="fr-FR" w:eastAsia="fr-FR" w:bidi="ar-SA"/>
    </w:rPr>
  </w:style>
  <w:style w:type="paragraph" w:styleId="Pieddepage">
    <w:name w:val="footer"/>
    <w:basedOn w:val="Normal"/>
    <w:link w:val="PieddepageCar2"/>
    <w:uiPriority w:val="99"/>
    <w:unhideWhenUsed/>
    <w:rsid w:val="00F63261"/>
    <w:pPr>
      <w:tabs>
        <w:tab w:val="center" w:pos="4536"/>
        <w:tab w:val="right" w:pos="9072"/>
      </w:tabs>
      <w:spacing w:after="0" w:line="240" w:lineRule="auto"/>
    </w:pPr>
  </w:style>
  <w:style w:type="character" w:customStyle="1" w:styleId="PieddepageCar">
    <w:name w:val="Pied de page Car"/>
    <w:basedOn w:val="Policepardfaut"/>
    <w:uiPriority w:val="99"/>
    <w:rsid w:val="00B80A17"/>
    <w:rPr>
      <w:rFonts w:ascii="Arial" w:hAnsi="Arial"/>
      <w:color w:val="22211F" w:themeColor="text1"/>
      <w:lang w:val="en-GB"/>
    </w:rPr>
  </w:style>
  <w:style w:type="paragraph" w:styleId="Textedebulles">
    <w:name w:val="Balloon Text"/>
    <w:basedOn w:val="Normal"/>
    <w:link w:val="TextedebullesCar"/>
    <w:uiPriority w:val="99"/>
    <w:semiHidden/>
    <w:unhideWhenUsed/>
    <w:rsid w:val="113130ED"/>
    <w:pPr>
      <w:spacing w:after="0"/>
    </w:pPr>
    <w:rPr>
      <w:rFonts w:ascii="Segoe UI" w:eastAsiaTheme="minorEastAsia" w:hAnsi="Segoe UI" w:cs="Segoe UI"/>
      <w:sz w:val="18"/>
      <w:szCs w:val="18"/>
    </w:rPr>
  </w:style>
  <w:style w:type="character" w:customStyle="1" w:styleId="TextedebullesCar">
    <w:name w:val="Texte de bulles Car"/>
    <w:basedOn w:val="Policepardfaut"/>
    <w:link w:val="Textedebulles"/>
    <w:uiPriority w:val="99"/>
    <w:semiHidden/>
    <w:rsid w:val="113130ED"/>
    <w:rPr>
      <w:rFonts w:ascii="Segoe UI" w:eastAsiaTheme="minorEastAsia" w:hAnsi="Segoe UI" w:cs="Segoe UI"/>
      <w:noProof w:val="0"/>
      <w:color w:val="22211F" w:themeColor="accent4"/>
      <w:sz w:val="18"/>
      <w:szCs w:val="18"/>
      <w:lang w:val="en-GB"/>
    </w:rPr>
  </w:style>
  <w:style w:type="character" w:styleId="Emphaseintense">
    <w:name w:val="Intense Emphasis"/>
    <w:basedOn w:val="Policepardfaut"/>
    <w:uiPriority w:val="21"/>
    <w:semiHidden/>
    <w:unhideWhenUsed/>
    <w:qFormat/>
    <w:rsid w:val="00CF7BEC"/>
    <w:rPr>
      <w:b/>
      <w:i/>
      <w:iCs/>
      <w:caps/>
      <w:smallCaps w:val="0"/>
      <w:color w:val="0ED8B8" w:themeColor="text2"/>
    </w:rPr>
  </w:style>
  <w:style w:type="character" w:styleId="Rfrenceintense">
    <w:name w:val="Intense Reference"/>
    <w:basedOn w:val="Policepardfaut"/>
    <w:uiPriority w:val="32"/>
    <w:semiHidden/>
    <w:unhideWhenUsed/>
    <w:qFormat/>
    <w:rsid w:val="00CF7BEC"/>
    <w:rPr>
      <w:b/>
      <w:bCs/>
      <w:caps/>
      <w:smallCaps w:val="0"/>
      <w:color w:val="11EFCB" w:themeColor="text2" w:themeTint="E6"/>
      <w:spacing w:val="0"/>
    </w:rPr>
  </w:style>
  <w:style w:type="character" w:styleId="lev">
    <w:name w:val="Strong"/>
    <w:basedOn w:val="Policepardfaut"/>
    <w:uiPriority w:val="22"/>
    <w:unhideWhenUsed/>
    <w:qFormat/>
    <w:rsid w:val="00CF7BEC"/>
    <w:rPr>
      <w:b/>
      <w:bCs/>
      <w:color w:val="0ED8B8" w:themeColor="text2"/>
    </w:rPr>
  </w:style>
  <w:style w:type="character" w:styleId="Emphaseple">
    <w:name w:val="Subtle Emphasis"/>
    <w:basedOn w:val="Policepardfaut"/>
    <w:uiPriority w:val="19"/>
    <w:semiHidden/>
    <w:unhideWhenUsed/>
    <w:qFormat/>
    <w:rsid w:val="00CF7BEC"/>
    <w:rPr>
      <w:i/>
      <w:iCs/>
      <w:color w:val="39F2D4" w:themeColor="text2" w:themeTint="BF"/>
    </w:rPr>
  </w:style>
  <w:style w:type="character" w:styleId="Rfrenceple">
    <w:name w:val="Subtle Reference"/>
    <w:aliases w:val="legende"/>
    <w:basedOn w:val="Policepardfaut"/>
    <w:uiPriority w:val="31"/>
    <w:unhideWhenUsed/>
    <w:qFormat/>
    <w:rsid w:val="00CF7BEC"/>
    <w:rPr>
      <w:caps/>
      <w:smallCaps w:val="0"/>
      <w:color w:val="39F2D4" w:themeColor="text2" w:themeTint="BF"/>
    </w:rPr>
  </w:style>
  <w:style w:type="character" w:styleId="Titredulivre">
    <w:name w:val="Book Title"/>
    <w:basedOn w:val="Policepardfaut"/>
    <w:uiPriority w:val="33"/>
    <w:semiHidden/>
    <w:unhideWhenUsed/>
    <w:qFormat/>
    <w:rsid w:val="00CF7BEC"/>
    <w:rPr>
      <w:b w:val="0"/>
      <w:bCs/>
      <w:i/>
      <w:iCs/>
      <w:color w:val="11EFCB" w:themeColor="text2" w:themeTint="E6"/>
      <w:spacing w:val="0"/>
    </w:rPr>
  </w:style>
  <w:style w:type="paragraph" w:styleId="Titre">
    <w:name w:val="Title"/>
    <w:basedOn w:val="Normal"/>
    <w:next w:val="Sous-titre"/>
    <w:link w:val="TitreCar2"/>
    <w:autoRedefine/>
    <w:uiPriority w:val="1"/>
    <w:qFormat/>
    <w:rsid w:val="00F63261"/>
    <w:pPr>
      <w:spacing w:after="120" w:line="240" w:lineRule="auto"/>
      <w:contextualSpacing/>
    </w:pPr>
    <w:rPr>
      <w:rFonts w:eastAsiaTheme="majorEastAsia" w:cstheme="majorBidi"/>
      <w:b/>
      <w:caps/>
      <w:color w:val="0ED8B8"/>
      <w:kern w:val="28"/>
      <w:sz w:val="84"/>
      <w:szCs w:val="56"/>
      <w:lang w:val="fr-FR" w:eastAsia="fr-FR" w:bidi="ar-SA"/>
    </w:rPr>
  </w:style>
  <w:style w:type="character" w:customStyle="1" w:styleId="TitreCar">
    <w:name w:val="Titre Car"/>
    <w:basedOn w:val="Policepardfaut"/>
    <w:uiPriority w:val="1"/>
    <w:rsid w:val="00B80A17"/>
    <w:rPr>
      <w:rFonts w:ascii="Arial" w:eastAsiaTheme="majorEastAsia" w:hAnsi="Arial" w:cstheme="majorBidi"/>
      <w:b/>
      <w:caps/>
      <w:color w:val="0ED8B8"/>
      <w:kern w:val="28"/>
      <w:sz w:val="84"/>
      <w:szCs w:val="56"/>
      <w:lang w:eastAsia="fr-FR" w:bidi="ar-SA"/>
    </w:rPr>
  </w:style>
  <w:style w:type="paragraph" w:styleId="Sous-titre">
    <w:name w:val="Subtitle"/>
    <w:basedOn w:val="Normal"/>
    <w:next w:val="Normal"/>
    <w:link w:val="Sous-titreCar2"/>
    <w:uiPriority w:val="11"/>
    <w:qFormat/>
    <w:rsid w:val="00F63261"/>
    <w:pPr>
      <w:numPr>
        <w:ilvl w:val="1"/>
      </w:numPr>
    </w:pPr>
    <w:rPr>
      <w:rFonts w:eastAsiaTheme="minorEastAsia"/>
      <w:b/>
      <w:caps/>
      <w:color w:val="auto"/>
      <w:spacing w:val="15"/>
      <w:sz w:val="36"/>
    </w:rPr>
  </w:style>
  <w:style w:type="character" w:customStyle="1" w:styleId="Sous-titreCar">
    <w:name w:val="Sous-titre Car"/>
    <w:basedOn w:val="Policepardfaut"/>
    <w:uiPriority w:val="11"/>
    <w:rsid w:val="00B80A17"/>
    <w:rPr>
      <w:rFonts w:ascii="Arial" w:eastAsiaTheme="minorEastAsia" w:hAnsi="Arial"/>
      <w:b/>
      <w:caps/>
      <w:color w:val="auto"/>
      <w:spacing w:val="15"/>
      <w:sz w:val="36"/>
      <w:lang w:val="en-GB"/>
    </w:rPr>
  </w:style>
  <w:style w:type="paragraph" w:styleId="TM1">
    <w:name w:val="toc 1"/>
    <w:basedOn w:val="Normal"/>
    <w:next w:val="Normal"/>
    <w:autoRedefine/>
    <w:uiPriority w:val="39"/>
    <w:unhideWhenUsed/>
    <w:qFormat/>
    <w:rsid w:val="00735089"/>
    <w:pPr>
      <w:tabs>
        <w:tab w:val="left" w:pos="351"/>
        <w:tab w:val="right" w:pos="10450"/>
      </w:tabs>
      <w:spacing w:before="600" w:after="0" w:line="259" w:lineRule="auto"/>
    </w:pPr>
    <w:rPr>
      <w:b/>
      <w:color w:val="0ED8B8"/>
      <w:sz w:val="20"/>
    </w:rPr>
  </w:style>
  <w:style w:type="paragraph" w:styleId="TM2">
    <w:name w:val="toc 2"/>
    <w:basedOn w:val="Normal"/>
    <w:next w:val="Normal"/>
    <w:autoRedefine/>
    <w:uiPriority w:val="39"/>
    <w:unhideWhenUsed/>
    <w:qFormat/>
    <w:rsid w:val="00F63261"/>
    <w:pPr>
      <w:spacing w:after="0" w:line="240" w:lineRule="auto"/>
    </w:pPr>
    <w:rPr>
      <w:b/>
      <w:sz w:val="20"/>
    </w:rPr>
  </w:style>
  <w:style w:type="table" w:customStyle="1" w:styleId="Generaltable">
    <w:name w:val="General table"/>
    <w:basedOn w:val="TableauNormal"/>
    <w:uiPriority w:val="99"/>
    <w:rsid w:val="00CF7BEC"/>
    <w:pPr>
      <w:spacing w:after="0" w:line="240" w:lineRule="auto"/>
    </w:pPr>
    <w:tblPr>
      <w:tblStyleRowBandSize w:val="1"/>
      <w:tblStyleColBandSize w:val="1"/>
      <w:tblInd w:w="0" w:type="dxa"/>
      <w:tblBorders>
        <w:insideH w:val="single" w:sz="8" w:space="0" w:color="BCFAF0"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0ED8B8"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22211F"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sid w:val="113130ED"/>
    <w:pPr>
      <w:spacing w:after="0"/>
    </w:pPr>
    <w:rPr>
      <w:b/>
      <w:bCs/>
      <w:color w:val="0ED8B8" w:themeColor="accent5"/>
    </w:rPr>
  </w:style>
  <w:style w:type="paragraph" w:styleId="En-tte">
    <w:name w:val="header"/>
    <w:basedOn w:val="Normal"/>
    <w:link w:val="En-tteCar2"/>
    <w:uiPriority w:val="99"/>
    <w:unhideWhenUsed/>
    <w:rsid w:val="00F63261"/>
    <w:pPr>
      <w:tabs>
        <w:tab w:val="center" w:pos="4536"/>
        <w:tab w:val="right" w:pos="9072"/>
      </w:tabs>
      <w:spacing w:after="0" w:line="240" w:lineRule="auto"/>
    </w:pPr>
  </w:style>
  <w:style w:type="character" w:customStyle="1" w:styleId="En-tteCar">
    <w:name w:val="En-tête Car"/>
    <w:basedOn w:val="Policepardfaut"/>
    <w:uiPriority w:val="99"/>
    <w:rsid w:val="00B80A17"/>
    <w:rPr>
      <w:rFonts w:ascii="Arial" w:hAnsi="Arial"/>
      <w:color w:val="22211F" w:themeColor="text1"/>
      <w:lang w:val="en-GB"/>
    </w:rPr>
  </w:style>
  <w:style w:type="paragraph" w:styleId="Listenumros">
    <w:name w:val="List Number"/>
    <w:basedOn w:val="Normal"/>
    <w:uiPriority w:val="13"/>
    <w:qFormat/>
    <w:rsid w:val="113130ED"/>
    <w:pPr>
      <w:numPr>
        <w:numId w:val="2"/>
      </w:numPr>
    </w:pPr>
    <w:rPr>
      <w:i/>
      <w:iCs/>
    </w:rPr>
  </w:style>
  <w:style w:type="paragraph" w:styleId="Normalcentr">
    <w:name w:val="Block Text"/>
    <w:basedOn w:val="Normal"/>
    <w:uiPriority w:val="99"/>
    <w:semiHidden/>
    <w:unhideWhenUsed/>
    <w:rsid w:val="113130ED"/>
    <w:pPr>
      <w:ind w:left="1152" w:right="1152"/>
    </w:pPr>
    <w:rPr>
      <w:rFonts w:eastAsiaTheme="minorEastAsia"/>
      <w:i/>
      <w:iCs/>
      <w:color w:val="0ED8B8" w:themeColor="accent5"/>
    </w:rPr>
  </w:style>
  <w:style w:type="paragraph" w:styleId="Date">
    <w:name w:val="Date"/>
    <w:basedOn w:val="Normal"/>
    <w:next w:val="Normal"/>
    <w:link w:val="DateCar"/>
    <w:uiPriority w:val="99"/>
    <w:unhideWhenUsed/>
    <w:rsid w:val="113130ED"/>
  </w:style>
  <w:style w:type="character" w:customStyle="1" w:styleId="DateCar">
    <w:name w:val="Date Car"/>
    <w:basedOn w:val="Policepardfaut"/>
    <w:link w:val="Date"/>
    <w:uiPriority w:val="99"/>
    <w:rsid w:val="113130ED"/>
    <w:rPr>
      <w:rFonts w:ascii="Arial" w:eastAsiaTheme="minorEastAsia" w:hAnsi="Arial" w:cstheme="minorBidi"/>
      <w:noProof w:val="0"/>
      <w:color w:val="22211F" w:themeColor="accent4"/>
      <w:lang w:val="en-GB"/>
    </w:rPr>
  </w:style>
  <w:style w:type="paragraph" w:customStyle="1" w:styleId="Copyright">
    <w:name w:val="Copyright"/>
    <w:qFormat/>
    <w:rsid w:val="00F63261"/>
    <w:pPr>
      <w:spacing w:after="120" w:line="240" w:lineRule="auto"/>
      <w:jc w:val="both"/>
    </w:pPr>
    <w:rPr>
      <w:rFonts w:ascii="Arial" w:hAnsi="Arial"/>
      <w:color w:val="BFBFBF" w:themeColor="background1" w:themeShade="BF"/>
      <w:sz w:val="12"/>
      <w:szCs w:val="38"/>
      <w:lang w:val="en-GB"/>
    </w:rPr>
  </w:style>
  <w:style w:type="table" w:styleId="TableauGrille4-Accentuation1">
    <w:name w:val="Grid Table 4 Accent 1"/>
    <w:basedOn w:val="TableauNormal"/>
    <w:uiPriority w:val="49"/>
    <w:rsid w:val="00CF7BEC"/>
    <w:pPr>
      <w:spacing w:after="0" w:line="240" w:lineRule="auto"/>
    </w:pPr>
    <w:rPr>
      <w:rFonts w:eastAsiaTheme="minorEastAsia"/>
      <w:color w:val="auto"/>
      <w:sz w:val="20"/>
      <w:lang w:eastAsia="fr-FR" w:bidi="ar-SA"/>
    </w:rPr>
    <w:tblPr>
      <w:tblStyleRowBandSize w:val="1"/>
      <w:tblStyleCol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85" w:type="dxa"/>
        <w:left w:w="85" w:type="dxa"/>
        <w:bottom w:w="85" w:type="dxa"/>
        <w:right w:w="85" w:type="dxa"/>
      </w:tblCellMar>
    </w:tblPr>
    <w:tblStylePr w:type="firstRow">
      <w:rPr>
        <w:b/>
        <w:bCs/>
        <w:color w:val="FFFFFF" w:themeColor="background1"/>
      </w:rPr>
      <w:tblPr/>
      <w:tcPr>
        <w:shd w:val="clear" w:color="auto" w:fill="0ED8B8" w:themeFill="text2"/>
      </w:tcPr>
    </w:tblStylePr>
    <w:tblStylePr w:type="lastRow">
      <w:rPr>
        <w:b/>
        <w:bCs/>
      </w:rPr>
      <w:tblPr/>
      <w:tcPr>
        <w:tcBorders>
          <w:top w:val="double" w:sz="4" w:space="0" w:color="22211F" w:themeColor="accent1"/>
        </w:tcBorders>
      </w:tcPr>
    </w:tblStylePr>
    <w:tblStylePr w:type="firstCol">
      <w:rPr>
        <w:rFonts w:asciiTheme="minorHAnsi" w:hAnsiTheme="minorHAnsi"/>
        <w:b/>
        <w:bCs/>
        <w:color w:val="22211F" w:themeColor="text1"/>
      </w:rPr>
    </w:tblStylePr>
    <w:tblStylePr w:type="lastCol">
      <w:rPr>
        <w:b/>
        <w:bCs/>
      </w:rPr>
    </w:tblStylePr>
    <w:tblStylePr w:type="band1Vert">
      <w:tblPr/>
      <w:tcPr>
        <w:shd w:val="clear" w:color="auto" w:fill="F2F2F2" w:themeFill="background1" w:themeFillShade="F2"/>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character" w:customStyle="1" w:styleId="apple-converted-space">
    <w:name w:val="apple-converted-space"/>
    <w:basedOn w:val="Policepardfaut"/>
    <w:rsid w:val="00CF7BEC"/>
  </w:style>
  <w:style w:type="paragraph" w:customStyle="1" w:styleId="Style1">
    <w:name w:val="Style1"/>
    <w:basedOn w:val="Titre2"/>
    <w:uiPriority w:val="1"/>
    <w:qFormat/>
    <w:rsid w:val="113130ED"/>
  </w:style>
  <w:style w:type="paragraph" w:customStyle="1" w:styleId="Style2">
    <w:name w:val="Style2"/>
    <w:basedOn w:val="Normal"/>
    <w:uiPriority w:val="1"/>
    <w:qFormat/>
    <w:rsid w:val="113130ED"/>
    <w:pPr>
      <w:spacing w:after="0"/>
      <w:jc w:val="right"/>
    </w:pPr>
    <w:rPr>
      <w:b/>
      <w:bCs/>
      <w:color w:val="0ED8B8" w:themeColor="accent5"/>
      <w:lang w:val="en"/>
    </w:rPr>
  </w:style>
  <w:style w:type="character" w:styleId="Lienhypertexte">
    <w:name w:val="Hyperlink"/>
    <w:basedOn w:val="Policepardfaut"/>
    <w:uiPriority w:val="99"/>
    <w:unhideWhenUsed/>
    <w:rsid w:val="00F63261"/>
    <w:rPr>
      <w:color w:val="0ED8B8"/>
      <w:u w:val="single"/>
    </w:rPr>
  </w:style>
  <w:style w:type="table" w:styleId="Grilledetableauclaire">
    <w:name w:val="Grid Table Light"/>
    <w:basedOn w:val="TableauNormal"/>
    <w:uiPriority w:val="99"/>
    <w:rsid w:val="00385F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AD766A"/>
    <w:rPr>
      <w:sz w:val="16"/>
      <w:szCs w:val="16"/>
    </w:rPr>
  </w:style>
  <w:style w:type="paragraph" w:styleId="Commentaire">
    <w:name w:val="annotation text"/>
    <w:basedOn w:val="Normal"/>
    <w:link w:val="CommentaireCar"/>
    <w:uiPriority w:val="99"/>
    <w:unhideWhenUsed/>
    <w:rsid w:val="113130ED"/>
    <w:rPr>
      <w:sz w:val="20"/>
      <w:szCs w:val="20"/>
    </w:rPr>
  </w:style>
  <w:style w:type="character" w:customStyle="1" w:styleId="CommentaireCar">
    <w:name w:val="Commentaire Car"/>
    <w:basedOn w:val="Policepardfaut"/>
    <w:link w:val="Commentaire"/>
    <w:uiPriority w:val="99"/>
    <w:rsid w:val="113130ED"/>
    <w:rPr>
      <w:rFonts w:ascii="Arial" w:eastAsiaTheme="minorEastAsia" w:hAnsi="Arial" w:cstheme="minorBidi"/>
      <w:noProof w:val="0"/>
      <w:color w:val="22211F" w:themeColor="accent4"/>
      <w:sz w:val="20"/>
      <w:szCs w:val="20"/>
      <w:lang w:val="en-GB"/>
    </w:rPr>
  </w:style>
  <w:style w:type="paragraph" w:styleId="Objetducommentaire">
    <w:name w:val="annotation subject"/>
    <w:basedOn w:val="Commentaire"/>
    <w:next w:val="Commentaire"/>
    <w:link w:val="ObjetducommentaireCar"/>
    <w:uiPriority w:val="99"/>
    <w:semiHidden/>
    <w:unhideWhenUsed/>
    <w:rsid w:val="113130ED"/>
    <w:rPr>
      <w:b/>
      <w:bCs/>
    </w:rPr>
  </w:style>
  <w:style w:type="character" w:customStyle="1" w:styleId="ObjetducommentaireCar">
    <w:name w:val="Objet du commentaire Car"/>
    <w:basedOn w:val="CommentaireCar"/>
    <w:link w:val="Objetducommentaire"/>
    <w:uiPriority w:val="99"/>
    <w:semiHidden/>
    <w:rsid w:val="113130ED"/>
    <w:rPr>
      <w:rFonts w:ascii="Arial" w:eastAsiaTheme="minorEastAsia" w:hAnsi="Arial" w:cstheme="minorBidi"/>
      <w:b/>
      <w:bCs/>
      <w:noProof w:val="0"/>
      <w:color w:val="22211F" w:themeColor="accent4"/>
      <w:sz w:val="20"/>
      <w:szCs w:val="20"/>
      <w:lang w:val="en-GB"/>
    </w:rPr>
  </w:style>
  <w:style w:type="paragraph" w:styleId="TM3">
    <w:name w:val="toc 3"/>
    <w:basedOn w:val="Normal"/>
    <w:next w:val="Normal"/>
    <w:autoRedefine/>
    <w:uiPriority w:val="39"/>
    <w:unhideWhenUsed/>
    <w:qFormat/>
    <w:rsid w:val="00735089"/>
    <w:pPr>
      <w:tabs>
        <w:tab w:val="left" w:pos="798"/>
        <w:tab w:val="right" w:pos="10450"/>
      </w:tabs>
      <w:spacing w:after="100" w:line="259" w:lineRule="auto"/>
      <w:ind w:left="113"/>
      <w:jc w:val="center"/>
    </w:pPr>
    <w:rPr>
      <w:b/>
      <w:bCs/>
      <w:noProof/>
      <w:sz w:val="20"/>
      <w:lang w:val="en-US"/>
    </w:rPr>
  </w:style>
  <w:style w:type="paragraph" w:styleId="TM4">
    <w:name w:val="toc 4"/>
    <w:basedOn w:val="Normal"/>
    <w:next w:val="Normal"/>
    <w:uiPriority w:val="39"/>
    <w:unhideWhenUsed/>
    <w:rsid w:val="113130ED"/>
    <w:pPr>
      <w:spacing w:after="0"/>
    </w:pPr>
    <w:rPr>
      <w:b/>
      <w:bCs/>
      <w:sz w:val="18"/>
      <w:szCs w:val="18"/>
    </w:rPr>
  </w:style>
  <w:style w:type="paragraph" w:styleId="TM5">
    <w:name w:val="toc 5"/>
    <w:basedOn w:val="Normal"/>
    <w:next w:val="Normal"/>
    <w:uiPriority w:val="39"/>
    <w:unhideWhenUsed/>
    <w:rsid w:val="113130ED"/>
    <w:pPr>
      <w:spacing w:after="0"/>
    </w:pPr>
    <w:rPr>
      <w:sz w:val="18"/>
      <w:szCs w:val="18"/>
    </w:rPr>
  </w:style>
  <w:style w:type="paragraph" w:styleId="TM6">
    <w:name w:val="toc 6"/>
    <w:basedOn w:val="Normal"/>
    <w:next w:val="Normal"/>
    <w:uiPriority w:val="39"/>
    <w:unhideWhenUsed/>
    <w:rsid w:val="113130ED"/>
    <w:pPr>
      <w:spacing w:after="0"/>
    </w:pPr>
    <w:rPr>
      <w:b/>
      <w:bCs/>
      <w:sz w:val="16"/>
      <w:szCs w:val="16"/>
    </w:rPr>
  </w:style>
  <w:style w:type="paragraph" w:styleId="TM7">
    <w:name w:val="toc 7"/>
    <w:basedOn w:val="Normal"/>
    <w:next w:val="Normal"/>
    <w:uiPriority w:val="39"/>
    <w:unhideWhenUsed/>
    <w:rsid w:val="113130ED"/>
    <w:pPr>
      <w:spacing w:after="0"/>
    </w:pPr>
    <w:rPr>
      <w:sz w:val="16"/>
      <w:szCs w:val="16"/>
    </w:rPr>
  </w:style>
  <w:style w:type="paragraph" w:styleId="TM8">
    <w:name w:val="toc 8"/>
    <w:basedOn w:val="Normal"/>
    <w:next w:val="Normal"/>
    <w:uiPriority w:val="39"/>
    <w:unhideWhenUsed/>
    <w:rsid w:val="113130ED"/>
    <w:pPr>
      <w:spacing w:after="0"/>
    </w:pPr>
    <w:rPr>
      <w:b/>
      <w:bCs/>
      <w:sz w:val="14"/>
      <w:szCs w:val="14"/>
    </w:rPr>
  </w:style>
  <w:style w:type="paragraph" w:styleId="TM9">
    <w:name w:val="toc 9"/>
    <w:basedOn w:val="Normal"/>
    <w:next w:val="Normal"/>
    <w:uiPriority w:val="39"/>
    <w:unhideWhenUsed/>
    <w:rsid w:val="113130ED"/>
    <w:pPr>
      <w:spacing w:after="0"/>
    </w:pPr>
    <w:rPr>
      <w:sz w:val="14"/>
      <w:szCs w:val="14"/>
    </w:rPr>
  </w:style>
  <w:style w:type="paragraph" w:customStyle="1" w:styleId="Rvision1">
    <w:name w:val="Révision1"/>
    <w:qFormat/>
    <w:rsid w:val="00CF7BEC"/>
    <w:pPr>
      <w:spacing w:after="0"/>
    </w:pPr>
    <w:rPr>
      <w:rFonts w:ascii="Arial" w:hAnsi="Arial"/>
      <w:b/>
      <w:color w:val="0ED8B8" w:themeColor="text2"/>
      <w:lang w:val="en-US"/>
    </w:rPr>
  </w:style>
  <w:style w:type="paragraph" w:customStyle="1" w:styleId="Numeration">
    <w:name w:val="Numeration"/>
    <w:basedOn w:val="Pieddepage"/>
    <w:uiPriority w:val="1"/>
    <w:qFormat/>
    <w:rsid w:val="113130ED"/>
    <w:rPr>
      <w:sz w:val="22"/>
      <w:szCs w:val="22"/>
    </w:rPr>
  </w:style>
  <w:style w:type="character" w:customStyle="1" w:styleId="UnresolvedMention1">
    <w:name w:val="Unresolved Mention1"/>
    <w:basedOn w:val="Policepardfaut"/>
    <w:uiPriority w:val="99"/>
    <w:unhideWhenUsed/>
    <w:rsid w:val="007717F8"/>
    <w:rPr>
      <w:color w:val="605E5C"/>
      <w:shd w:val="clear" w:color="auto" w:fill="E1DFDD"/>
    </w:rPr>
  </w:style>
  <w:style w:type="character" w:customStyle="1" w:styleId="Mention1">
    <w:name w:val="Mention1"/>
    <w:basedOn w:val="Policepardfaut"/>
    <w:uiPriority w:val="99"/>
    <w:unhideWhenUsed/>
    <w:rsid w:val="007717F8"/>
    <w:rPr>
      <w:color w:val="2B579A"/>
      <w:shd w:val="clear" w:color="auto" w:fill="E1DFDD"/>
    </w:rPr>
  </w:style>
  <w:style w:type="character" w:customStyle="1" w:styleId="Mention">
    <w:name w:val="Mention"/>
    <w:basedOn w:val="Policepardfaut"/>
    <w:uiPriority w:val="99"/>
    <w:unhideWhenUsed/>
    <w:rPr>
      <w:color w:val="2B579A"/>
      <w:shd w:val="clear" w:color="auto" w:fill="E6E6E6"/>
    </w:rPr>
  </w:style>
  <w:style w:type="paragraph" w:styleId="NormalWeb">
    <w:name w:val="Normal (Web)"/>
    <w:basedOn w:val="Normal"/>
    <w:uiPriority w:val="99"/>
    <w:unhideWhenUsed/>
    <w:rsid w:val="113130ED"/>
    <w:pPr>
      <w:spacing w:beforeAutospacing="1" w:afterAutospacing="1"/>
    </w:pPr>
    <w:rPr>
      <w:rFonts w:ascii="Times New Roman" w:eastAsia="Times New Roman" w:hAnsi="Times New Roman" w:cs="Times New Roman"/>
      <w:lang w:eastAsia="fr-FR"/>
    </w:rPr>
  </w:style>
  <w:style w:type="character" w:customStyle="1" w:styleId="UnresolvedMention">
    <w:name w:val="Unresolved Mention"/>
    <w:basedOn w:val="Policepardfaut"/>
    <w:uiPriority w:val="99"/>
    <w:semiHidden/>
    <w:unhideWhenUsed/>
    <w:rsid w:val="003842B5"/>
    <w:rPr>
      <w:color w:val="605E5C"/>
      <w:shd w:val="clear" w:color="auto" w:fill="E1DFDD"/>
    </w:rPr>
  </w:style>
  <w:style w:type="paragraph" w:customStyle="1" w:styleId="auto-cursor-target">
    <w:name w:val="auto-cursor-target"/>
    <w:basedOn w:val="Normal"/>
    <w:rsid w:val="113130ED"/>
    <w:pPr>
      <w:spacing w:beforeAutospacing="1"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A41B44"/>
    <w:rPr>
      <w:rFonts w:ascii="Courier New" w:eastAsia="Times New Roman" w:hAnsi="Courier New" w:cs="Courier New"/>
      <w:sz w:val="20"/>
      <w:szCs w:val="20"/>
    </w:rPr>
  </w:style>
  <w:style w:type="paragraph" w:styleId="Notedefin">
    <w:name w:val="endnote text"/>
    <w:basedOn w:val="Normal"/>
    <w:link w:val="NotedefinCar"/>
    <w:uiPriority w:val="99"/>
    <w:semiHidden/>
    <w:unhideWhenUsed/>
    <w:rsid w:val="113130ED"/>
    <w:pPr>
      <w:spacing w:after="0"/>
    </w:pPr>
    <w:rPr>
      <w:sz w:val="20"/>
      <w:szCs w:val="20"/>
    </w:rPr>
  </w:style>
  <w:style w:type="character" w:customStyle="1" w:styleId="NotedefinCar">
    <w:name w:val="Note de fin Car"/>
    <w:basedOn w:val="Policepardfaut"/>
    <w:link w:val="Notedefin"/>
    <w:uiPriority w:val="99"/>
    <w:semiHidden/>
    <w:rsid w:val="113130ED"/>
    <w:rPr>
      <w:noProof w:val="0"/>
      <w:color w:val="auto"/>
      <w:sz w:val="20"/>
      <w:szCs w:val="20"/>
      <w:lang w:val="en-GB" w:eastAsia="en-US" w:bidi="ar-SA"/>
    </w:rPr>
  </w:style>
  <w:style w:type="character" w:styleId="Appeldenotedefin">
    <w:name w:val="endnote reference"/>
    <w:basedOn w:val="Policepardfaut"/>
    <w:uiPriority w:val="99"/>
    <w:semiHidden/>
    <w:unhideWhenUsed/>
    <w:rsid w:val="00A01454"/>
    <w:rPr>
      <w:vertAlign w:val="superscript"/>
    </w:rPr>
  </w:style>
  <w:style w:type="character" w:styleId="Lienhypertextesuivivisit">
    <w:name w:val="FollowedHyperlink"/>
    <w:basedOn w:val="Policepardfaut"/>
    <w:uiPriority w:val="99"/>
    <w:semiHidden/>
    <w:unhideWhenUsed/>
    <w:rsid w:val="00242388"/>
    <w:rPr>
      <w:color w:val="22211F" w:themeColor="followedHyperlink"/>
      <w:u w:val="single"/>
    </w:rPr>
  </w:style>
  <w:style w:type="table" w:styleId="TableauGrille4-Accentuation5">
    <w:name w:val="Grid Table 4 Accent 5"/>
    <w:basedOn w:val="TableauNormal"/>
    <w:uiPriority w:val="49"/>
    <w:rsid w:val="005D5EB1"/>
    <w:pPr>
      <w:spacing w:after="0" w:line="240" w:lineRule="auto"/>
    </w:pPr>
    <w:rPr>
      <w:rFonts w:eastAsia="Times New Roman" w:cs="Times New Roman"/>
      <w:color w:val="auto"/>
      <w:sz w:val="22"/>
      <w:szCs w:val="22"/>
      <w:lang w:eastAsia="en-US" w:bidi="ar-SA"/>
    </w:rPr>
    <w:tblPr>
      <w:tblStyleRowBandSize w:val="1"/>
      <w:tblStyleColBandSize w:val="1"/>
      <w:tblInd w:w="0" w:type="dxa"/>
      <w:tblBorders>
        <w:top w:val="single" w:sz="4" w:space="0" w:color="61F4DD" w:themeColor="accent5" w:themeTint="99"/>
        <w:left w:val="single" w:sz="4" w:space="0" w:color="61F4DD" w:themeColor="accent5" w:themeTint="99"/>
        <w:bottom w:val="single" w:sz="4" w:space="0" w:color="61F4DD" w:themeColor="accent5" w:themeTint="99"/>
        <w:right w:val="single" w:sz="4" w:space="0" w:color="61F4DD" w:themeColor="accent5" w:themeTint="99"/>
        <w:insideH w:val="single" w:sz="4" w:space="0" w:color="61F4DD" w:themeColor="accent5" w:themeTint="99"/>
        <w:insideV w:val="single" w:sz="4" w:space="0" w:color="61F4DD" w:themeColor="accent5" w:themeTint="99"/>
      </w:tblBorders>
      <w:tblCellMar>
        <w:top w:w="0" w:type="dxa"/>
        <w:left w:w="108" w:type="dxa"/>
        <w:bottom w:w="0" w:type="dxa"/>
        <w:right w:w="108" w:type="dxa"/>
      </w:tblCellMar>
    </w:tblPr>
    <w:tblStylePr w:type="firstRow">
      <w:rPr>
        <w:rFonts w:cs="Times New Roman"/>
        <w:b/>
        <w:bCs/>
        <w:color w:val="FFFFFF" w:themeColor="background1"/>
      </w:rPr>
      <w:tblPr/>
      <w:tcPr>
        <w:tcBorders>
          <w:top w:val="single" w:sz="4" w:space="0" w:color="0ED8B8" w:themeColor="accent5"/>
          <w:left w:val="single" w:sz="4" w:space="0" w:color="0ED8B8" w:themeColor="accent5"/>
          <w:bottom w:val="single" w:sz="4" w:space="0" w:color="0ED8B8" w:themeColor="accent5"/>
          <w:right w:val="single" w:sz="4" w:space="0" w:color="0ED8B8" w:themeColor="accent5"/>
          <w:insideH w:val="nil"/>
          <w:insideV w:val="nil"/>
        </w:tcBorders>
        <w:shd w:val="clear" w:color="auto" w:fill="0ED8B8" w:themeFill="accent5"/>
      </w:tcPr>
    </w:tblStylePr>
    <w:tblStylePr w:type="lastRow">
      <w:rPr>
        <w:rFonts w:cs="Times New Roman"/>
        <w:b/>
        <w:bCs/>
      </w:rPr>
      <w:tblPr/>
      <w:tcPr>
        <w:tcBorders>
          <w:top w:val="double" w:sz="4" w:space="0" w:color="0ED8B8"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AFBF3" w:themeFill="accent5" w:themeFillTint="33"/>
      </w:tcPr>
    </w:tblStylePr>
    <w:tblStylePr w:type="band1Horz">
      <w:rPr>
        <w:rFonts w:cs="Times New Roman"/>
      </w:rPr>
      <w:tblPr/>
      <w:tcPr>
        <w:shd w:val="clear" w:color="auto" w:fill="CAFBF3" w:themeFill="accent5" w:themeFillTint="33"/>
      </w:tcPr>
    </w:tblStylePr>
  </w:style>
  <w:style w:type="paragraph" w:customStyle="1" w:styleId="xxmsonormal">
    <w:name w:val="x_xmsonormal"/>
    <w:basedOn w:val="Normal"/>
    <w:uiPriority w:val="1"/>
    <w:rsid w:val="113130ED"/>
    <w:pPr>
      <w:spacing w:after="0"/>
    </w:pPr>
    <w:rPr>
      <w:rFonts w:ascii="Calibri" w:eastAsiaTheme="minorEastAsia" w:hAnsi="Calibri" w:cs="Times New Roman"/>
      <w:lang w:eastAsia="fr-FR"/>
    </w:rPr>
  </w:style>
  <w:style w:type="paragraph" w:customStyle="1" w:styleId="paragraph">
    <w:name w:val="paragraph"/>
    <w:basedOn w:val="Normal"/>
    <w:uiPriority w:val="1"/>
    <w:rsid w:val="113130ED"/>
    <w:pPr>
      <w:spacing w:beforeAutospacing="1" w:afterAutospacing="1"/>
    </w:pPr>
    <w:rPr>
      <w:rFonts w:ascii="Times New Roman" w:eastAsia="Times New Roman" w:hAnsi="Times New Roman" w:cs="Times New Roman"/>
      <w:lang w:eastAsia="fr-FR"/>
    </w:rPr>
  </w:style>
  <w:style w:type="character" w:customStyle="1" w:styleId="normaltextrun">
    <w:name w:val="normaltextrun"/>
    <w:basedOn w:val="Policepardfaut"/>
    <w:rsid w:val="00393769"/>
  </w:style>
  <w:style w:type="character" w:customStyle="1" w:styleId="eop">
    <w:name w:val="eop"/>
    <w:basedOn w:val="Policepardfaut"/>
    <w:rsid w:val="00393769"/>
  </w:style>
  <w:style w:type="paragraph" w:customStyle="1" w:styleId="NTICCode">
    <w:name w:val="NTIC Code"/>
    <w:basedOn w:val="Normal"/>
    <w:uiPriority w:val="1"/>
    <w:rsid w:val="113130ED"/>
    <w:pPr>
      <w:keepNext/>
      <w:spacing w:after="0"/>
    </w:pPr>
    <w:rPr>
      <w:rFonts w:ascii="Courier New" w:eastAsia="Times New Roman" w:hAnsi="Courier New" w:cs="Times New Roman"/>
      <w:color w:val="39F2D4"/>
      <w:lang w:eastAsia="fr-FR"/>
    </w:rPr>
  </w:style>
  <w:style w:type="paragraph" w:styleId="Notedebasdepage">
    <w:name w:val="footnote text"/>
    <w:basedOn w:val="Normal"/>
    <w:link w:val="NotedebasdepageCar"/>
    <w:uiPriority w:val="99"/>
    <w:semiHidden/>
    <w:unhideWhenUsed/>
    <w:rsid w:val="113130ED"/>
    <w:pPr>
      <w:spacing w:after="0"/>
    </w:pPr>
    <w:rPr>
      <w:sz w:val="20"/>
      <w:szCs w:val="20"/>
    </w:rPr>
  </w:style>
  <w:style w:type="character" w:customStyle="1" w:styleId="NotedebasdepageCar">
    <w:name w:val="Note de bas de page Car"/>
    <w:basedOn w:val="Policepardfaut"/>
    <w:link w:val="Notedebasdepage"/>
    <w:uiPriority w:val="99"/>
    <w:semiHidden/>
    <w:rsid w:val="113130ED"/>
    <w:rPr>
      <w:noProof w:val="0"/>
      <w:sz w:val="20"/>
      <w:szCs w:val="20"/>
      <w:lang w:val="en-GB"/>
    </w:rPr>
  </w:style>
  <w:style w:type="character" w:customStyle="1" w:styleId="fontstyle0">
    <w:name w:val="fontstyle0"/>
    <w:basedOn w:val="Policepardfaut"/>
    <w:rsid w:val="00E72EF3"/>
  </w:style>
  <w:style w:type="character" w:customStyle="1" w:styleId="fontstyle2">
    <w:name w:val="fontstyle2"/>
    <w:basedOn w:val="Policepardfaut"/>
    <w:rsid w:val="00E72EF3"/>
  </w:style>
  <w:style w:type="character" w:customStyle="1" w:styleId="fontstyle4">
    <w:name w:val="fontstyle4"/>
    <w:basedOn w:val="Policepardfaut"/>
    <w:rsid w:val="00E72EF3"/>
  </w:style>
  <w:style w:type="character" w:customStyle="1" w:styleId="Bold">
    <w:name w:val="Bold"/>
    <w:basedOn w:val="Policepardfaut"/>
    <w:uiPriority w:val="1"/>
    <w:qFormat/>
    <w:rsid w:val="00F63261"/>
    <w:rPr>
      <w:rFonts w:ascii="Arial" w:eastAsiaTheme="minorEastAsia" w:hAnsi="Arial"/>
      <w:b/>
      <w:color w:val="auto"/>
      <w:sz w:val="24"/>
      <w:lang w:val="en-US" w:eastAsia="fr-FR" w:bidi="ar-SA"/>
    </w:rPr>
  </w:style>
  <w:style w:type="character" w:customStyle="1" w:styleId="BoldBlue">
    <w:name w:val="BoldBlue"/>
    <w:basedOn w:val="Bold"/>
    <w:uiPriority w:val="1"/>
    <w:qFormat/>
    <w:rsid w:val="00F63261"/>
    <w:rPr>
      <w:rFonts w:ascii="Arial" w:eastAsiaTheme="minorEastAsia" w:hAnsi="Arial"/>
      <w:b/>
      <w:bCs/>
      <w:color w:val="0070C0"/>
      <w:sz w:val="24"/>
      <w:lang w:val="en-US" w:eastAsia="fr-FR" w:bidi="ar-SA"/>
    </w:rPr>
  </w:style>
  <w:style w:type="character" w:customStyle="1" w:styleId="BoldRed">
    <w:name w:val="BoldRed"/>
    <w:basedOn w:val="Bold"/>
    <w:uiPriority w:val="1"/>
    <w:qFormat/>
    <w:rsid w:val="00F63261"/>
    <w:rPr>
      <w:rFonts w:ascii="Arial" w:eastAsiaTheme="minorEastAsia" w:hAnsi="Arial"/>
      <w:b/>
      <w:bCs/>
      <w:color w:val="FF0000"/>
      <w:sz w:val="24"/>
      <w:lang w:val="en-US" w:eastAsia="fr-FR" w:bidi="ar-SA"/>
    </w:rPr>
  </w:style>
  <w:style w:type="paragraph" w:customStyle="1" w:styleId="BulletList">
    <w:name w:val="BulletList"/>
    <w:basedOn w:val="Normal"/>
    <w:link w:val="BulletListCar"/>
    <w:qFormat/>
    <w:rsid w:val="00F63261"/>
    <w:pPr>
      <w:numPr>
        <w:numId w:val="6"/>
      </w:numPr>
      <w:spacing w:after="0"/>
      <w:ind w:left="714" w:hanging="357"/>
    </w:pPr>
    <w:rPr>
      <w:lang w:val="en-US"/>
    </w:rPr>
  </w:style>
  <w:style w:type="character" w:customStyle="1" w:styleId="BulletListCar">
    <w:name w:val="BulletList Car"/>
    <w:basedOn w:val="Policepardfaut"/>
    <w:link w:val="BulletList"/>
    <w:rsid w:val="00F63261"/>
    <w:rPr>
      <w:rFonts w:ascii="Arial" w:hAnsi="Arial"/>
      <w:color w:val="22211F" w:themeColor="text1"/>
      <w:lang w:val="en-US"/>
    </w:rPr>
  </w:style>
  <w:style w:type="paragraph" w:customStyle="1" w:styleId="BulletList1">
    <w:name w:val="BulletList1"/>
    <w:basedOn w:val="En-ttedetabledesmatires"/>
    <w:link w:val="BulletList1Car"/>
    <w:rsid w:val="00F63261"/>
  </w:style>
  <w:style w:type="character" w:customStyle="1" w:styleId="BulletList1Car">
    <w:name w:val="BulletList1 Car"/>
    <w:basedOn w:val="Policepardfaut"/>
    <w:link w:val="BulletList1"/>
    <w:rsid w:val="000D3283"/>
    <w:rPr>
      <w:rFonts w:ascii="Arial" w:hAnsi="Arial" w:cstheme="majorBidi"/>
      <w:b/>
      <w:caps/>
      <w:color w:val="auto"/>
      <w:sz w:val="48"/>
      <w:lang w:eastAsia="fr-FR" w:bidi="ar-SA"/>
    </w:rPr>
  </w:style>
  <w:style w:type="character" w:customStyle="1" w:styleId="codeOgreen">
    <w:name w:val="codeOgreen"/>
    <w:basedOn w:val="Policepardfaut"/>
    <w:uiPriority w:val="1"/>
    <w:qFormat/>
    <w:rsid w:val="00F63261"/>
    <w:rPr>
      <w:color w:val="808000"/>
      <w:szCs w:val="20"/>
    </w:rPr>
  </w:style>
  <w:style w:type="paragraph" w:customStyle="1" w:styleId="Figure">
    <w:name w:val="Figure"/>
    <w:basedOn w:val="Normal"/>
    <w:next w:val="Normal"/>
    <w:qFormat/>
    <w:rsid w:val="00F63261"/>
    <w:pPr>
      <w:keepLines/>
      <w:ind w:left="720"/>
    </w:pPr>
    <w:rPr>
      <w:i/>
      <w:color w:val="1F497D"/>
    </w:rPr>
  </w:style>
  <w:style w:type="paragraph" w:customStyle="1" w:styleId="Note">
    <w:name w:val="Note"/>
    <w:basedOn w:val="Normal"/>
    <w:next w:val="Normal"/>
    <w:qFormat/>
    <w:rsid w:val="00F63261"/>
    <w:pPr>
      <w:pBdr>
        <w:top w:val="single" w:sz="4" w:space="1" w:color="0070C0"/>
        <w:bottom w:val="single" w:sz="4" w:space="1" w:color="0070C0"/>
      </w:pBdr>
    </w:pPr>
    <w:rPr>
      <w:color w:val="auto"/>
    </w:rPr>
  </w:style>
  <w:style w:type="paragraph" w:customStyle="1" w:styleId="Warning">
    <w:name w:val="Warning:"/>
    <w:basedOn w:val="Normal"/>
    <w:next w:val="Normal"/>
    <w:link w:val="WarningCar"/>
    <w:qFormat/>
    <w:rsid w:val="00F63261"/>
    <w:pPr>
      <w:pBdr>
        <w:top w:val="single" w:sz="4" w:space="1" w:color="FF0000"/>
        <w:bottom w:val="single" w:sz="4" w:space="1" w:color="FF0000"/>
      </w:pBdr>
    </w:pPr>
    <w:rPr>
      <w:b/>
      <w:color w:val="FF0000"/>
    </w:rPr>
  </w:style>
  <w:style w:type="character" w:customStyle="1" w:styleId="WarningCar">
    <w:name w:val="Warning: Car"/>
    <w:basedOn w:val="Policepardfaut"/>
    <w:link w:val="Warning"/>
    <w:rsid w:val="00F63261"/>
    <w:rPr>
      <w:rFonts w:ascii="Arial" w:hAnsi="Arial"/>
      <w:b/>
      <w:color w:val="FF0000"/>
      <w:lang w:val="en-GB"/>
    </w:rPr>
  </w:style>
  <w:style w:type="table" w:customStyle="1" w:styleId="GridTable4-Accent11">
    <w:name w:val="Grid Table 4 - Accent 11"/>
    <w:basedOn w:val="TableauNormal"/>
    <w:uiPriority w:val="49"/>
    <w:rsid w:val="00F63261"/>
    <w:pPr>
      <w:spacing w:after="0" w:line="240" w:lineRule="auto"/>
    </w:pPr>
    <w:rPr>
      <w:rFonts w:eastAsiaTheme="minorEastAsia"/>
      <w:color w:val="auto"/>
      <w:sz w:val="20"/>
      <w:szCs w:val="22"/>
      <w:lang w:eastAsia="fr-FR" w:bidi="ar-SA"/>
    </w:rPr>
    <w:tblPr>
      <w:tblStyleRowBandSize w:val="1"/>
      <w:tblStyleCol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85" w:type="dxa"/>
        <w:left w:w="85" w:type="dxa"/>
        <w:bottom w:w="85" w:type="dxa"/>
        <w:right w:w="85" w:type="dxa"/>
      </w:tblCellMar>
    </w:tblPr>
    <w:tblStylePr w:type="firstRow">
      <w:rPr>
        <w:b/>
        <w:bCs/>
        <w:color w:val="FFFFFF" w:themeColor="background1"/>
      </w:rPr>
      <w:tblPr/>
      <w:tcPr>
        <w:shd w:val="clear" w:color="auto" w:fill="0ED8B8"/>
      </w:tcPr>
    </w:tblStylePr>
    <w:tblStylePr w:type="lastRow">
      <w:rPr>
        <w:b/>
        <w:bCs/>
      </w:rPr>
      <w:tblPr/>
      <w:tcPr>
        <w:tcBorders>
          <w:top w:val="double" w:sz="4" w:space="0" w:color="22211F" w:themeColor="accent1"/>
        </w:tcBorders>
      </w:tcPr>
    </w:tblStylePr>
    <w:tblStylePr w:type="firstCol">
      <w:rPr>
        <w:rFonts w:asciiTheme="minorHAnsi" w:hAnsiTheme="minorHAnsi"/>
        <w:b/>
        <w:bCs/>
        <w:color w:val="22211F" w:themeColor="text1"/>
      </w:rPr>
    </w:tblStylePr>
    <w:tblStylePr w:type="lastCol">
      <w:rPr>
        <w:b/>
        <w:bCs/>
      </w:rPr>
    </w:tblStylePr>
    <w:tblStylePr w:type="band1Vert">
      <w:tblPr/>
      <w:tcPr>
        <w:shd w:val="clear" w:color="auto" w:fill="F2F2F2" w:themeFill="background1" w:themeFillShade="F2"/>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Important">
    <w:name w:val="Important"/>
    <w:basedOn w:val="Normal"/>
    <w:link w:val="ImportantCar"/>
    <w:qFormat/>
    <w:rsid w:val="00F63261"/>
    <w:pPr>
      <w:pBdr>
        <w:top w:val="single" w:sz="4" w:space="1" w:color="FF0000"/>
        <w:bottom w:val="single" w:sz="4" w:space="1" w:color="FF0000"/>
      </w:pBdr>
    </w:pPr>
  </w:style>
  <w:style w:type="character" w:customStyle="1" w:styleId="ImportantCar">
    <w:name w:val="Important Car"/>
    <w:basedOn w:val="Policepardfaut"/>
    <w:link w:val="Important"/>
    <w:rsid w:val="00F63261"/>
    <w:rPr>
      <w:rFonts w:ascii="Arial" w:hAnsi="Arial"/>
      <w:color w:val="22211F" w:themeColor="text1"/>
      <w:lang w:val="en-GB"/>
    </w:rPr>
  </w:style>
  <w:style w:type="paragraph" w:customStyle="1" w:styleId="Titre11">
    <w:name w:val="Titre 11"/>
    <w:basedOn w:val="Normal"/>
    <w:rsid w:val="009E486B"/>
    <w:pPr>
      <w:numPr>
        <w:numId w:val="14"/>
      </w:numPr>
    </w:pPr>
  </w:style>
  <w:style w:type="paragraph" w:customStyle="1" w:styleId="Titre21">
    <w:name w:val="Titre 21"/>
    <w:basedOn w:val="Normal"/>
    <w:rsid w:val="009E486B"/>
    <w:pPr>
      <w:numPr>
        <w:ilvl w:val="1"/>
        <w:numId w:val="14"/>
      </w:numPr>
    </w:pPr>
  </w:style>
  <w:style w:type="paragraph" w:customStyle="1" w:styleId="Titre31">
    <w:name w:val="Titre 31"/>
    <w:basedOn w:val="Normal"/>
    <w:rsid w:val="009E486B"/>
    <w:pPr>
      <w:numPr>
        <w:ilvl w:val="2"/>
        <w:numId w:val="14"/>
      </w:numPr>
    </w:pPr>
  </w:style>
  <w:style w:type="paragraph" w:customStyle="1" w:styleId="Titre41">
    <w:name w:val="Titre 41"/>
    <w:basedOn w:val="Normal"/>
    <w:rsid w:val="009E486B"/>
    <w:pPr>
      <w:numPr>
        <w:ilvl w:val="3"/>
        <w:numId w:val="14"/>
      </w:numPr>
    </w:pPr>
  </w:style>
  <w:style w:type="paragraph" w:customStyle="1" w:styleId="Titre51">
    <w:name w:val="Titre 51"/>
    <w:basedOn w:val="Normal"/>
    <w:rsid w:val="009E486B"/>
    <w:pPr>
      <w:numPr>
        <w:ilvl w:val="4"/>
        <w:numId w:val="14"/>
      </w:numPr>
    </w:pPr>
  </w:style>
  <w:style w:type="paragraph" w:customStyle="1" w:styleId="Titre61">
    <w:name w:val="Titre 61"/>
    <w:basedOn w:val="Normal"/>
    <w:rsid w:val="009E486B"/>
    <w:pPr>
      <w:numPr>
        <w:ilvl w:val="5"/>
        <w:numId w:val="14"/>
      </w:numPr>
    </w:pPr>
  </w:style>
  <w:style w:type="paragraph" w:customStyle="1" w:styleId="Titre71">
    <w:name w:val="Titre 71"/>
    <w:basedOn w:val="Normal"/>
    <w:rsid w:val="009E486B"/>
    <w:pPr>
      <w:numPr>
        <w:ilvl w:val="6"/>
        <w:numId w:val="14"/>
      </w:numPr>
    </w:pPr>
  </w:style>
  <w:style w:type="paragraph" w:customStyle="1" w:styleId="Titre81">
    <w:name w:val="Titre 81"/>
    <w:basedOn w:val="Normal"/>
    <w:rsid w:val="009E486B"/>
    <w:pPr>
      <w:numPr>
        <w:ilvl w:val="7"/>
        <w:numId w:val="14"/>
      </w:numPr>
    </w:pPr>
  </w:style>
  <w:style w:type="paragraph" w:customStyle="1" w:styleId="Titre91">
    <w:name w:val="Titre 91"/>
    <w:basedOn w:val="Normal"/>
    <w:rsid w:val="009E486B"/>
    <w:pPr>
      <w:numPr>
        <w:ilvl w:val="8"/>
        <w:numId w:val="14"/>
      </w:numPr>
    </w:pPr>
  </w:style>
  <w:style w:type="numbering" w:customStyle="1" w:styleId="ListNum">
    <w:name w:val="List Num"/>
    <w:basedOn w:val="Aucuneliste"/>
    <w:uiPriority w:val="99"/>
    <w:rsid w:val="00F63261"/>
    <w:pPr>
      <w:numPr>
        <w:numId w:val="15"/>
      </w:numPr>
    </w:pPr>
  </w:style>
  <w:style w:type="table" w:customStyle="1" w:styleId="ScrollCode">
    <w:name w:val="Scroll Code"/>
    <w:basedOn w:val="TableauNormal"/>
    <w:uiPriority w:val="99"/>
    <w:rsid w:val="00F63261"/>
    <w:pPr>
      <w:spacing w:after="0" w:line="240" w:lineRule="auto"/>
    </w:pPr>
    <w:rPr>
      <w:color w:val="auto"/>
      <w:sz w:val="22"/>
      <w:szCs w:val="22"/>
      <w:lang w:eastAsia="en-US" w:bidi="ar-SA"/>
    </w:rPr>
    <w:tblPr>
      <w:tblInd w:w="0" w:type="dxa"/>
      <w:tblBorders>
        <w:top w:val="dashed" w:sz="4" w:space="0" w:color="22211F" w:themeColor="accent1"/>
        <w:left w:val="dashed" w:sz="4" w:space="0" w:color="22211F" w:themeColor="accent1"/>
        <w:bottom w:val="dashed" w:sz="4" w:space="0" w:color="22211F" w:themeColor="accent1"/>
        <w:right w:val="dashed" w:sz="4" w:space="0" w:color="22211F" w:themeColor="accent1"/>
      </w:tblBorders>
      <w:tblCellMar>
        <w:top w:w="0" w:type="dxa"/>
        <w:left w:w="108" w:type="dxa"/>
        <w:bottom w:w="0" w:type="dxa"/>
        <w:right w:w="108" w:type="dxa"/>
      </w:tblCellMar>
    </w:tblPr>
  </w:style>
  <w:style w:type="paragraph" w:styleId="Tabledesillustrations">
    <w:name w:val="table of figures"/>
    <w:basedOn w:val="Normal"/>
    <w:next w:val="Normal"/>
    <w:uiPriority w:val="99"/>
    <w:unhideWhenUsed/>
    <w:rsid w:val="00F63261"/>
    <w:pPr>
      <w:spacing w:after="0" w:line="240" w:lineRule="auto"/>
    </w:pPr>
  </w:style>
  <w:style w:type="character" w:customStyle="1" w:styleId="TitreCar1">
    <w:name w:val="Titre Car1"/>
    <w:basedOn w:val="Policepardfaut"/>
    <w:uiPriority w:val="1"/>
    <w:rsid w:val="00E159CD"/>
    <w:rPr>
      <w:rFonts w:ascii="Arial" w:eastAsiaTheme="majorEastAsia" w:hAnsi="Arial" w:cstheme="majorBidi"/>
      <w:b/>
      <w:caps/>
      <w:color w:val="0ED8B8"/>
      <w:kern w:val="28"/>
      <w:sz w:val="84"/>
      <w:szCs w:val="56"/>
      <w:lang w:eastAsia="fr-FR" w:bidi="ar-SA"/>
    </w:rPr>
  </w:style>
  <w:style w:type="character" w:customStyle="1" w:styleId="Sous-titreCar1">
    <w:name w:val="Sous-titre Car1"/>
    <w:basedOn w:val="Policepardfaut"/>
    <w:uiPriority w:val="11"/>
    <w:rsid w:val="00E159CD"/>
    <w:rPr>
      <w:rFonts w:ascii="Arial" w:eastAsiaTheme="minorEastAsia" w:hAnsi="Arial"/>
      <w:b/>
      <w:caps/>
      <w:color w:val="auto"/>
      <w:spacing w:val="15"/>
      <w:sz w:val="36"/>
      <w:lang w:val="en-GB"/>
    </w:rPr>
  </w:style>
  <w:style w:type="character" w:customStyle="1" w:styleId="Titre1Car1">
    <w:name w:val="Titre 1 Car1"/>
    <w:basedOn w:val="Policepardfaut"/>
    <w:uiPriority w:val="9"/>
    <w:rsid w:val="00E159CD"/>
    <w:rPr>
      <w:rFonts w:ascii="Arial" w:eastAsiaTheme="majorEastAsia" w:hAnsi="Arial" w:cs="Arial (Titres CS)"/>
      <w:b/>
      <w:color w:val="0ED8B8"/>
      <w:sz w:val="48"/>
      <w:szCs w:val="32"/>
      <w:lang w:val="en-GB"/>
    </w:rPr>
  </w:style>
  <w:style w:type="character" w:customStyle="1" w:styleId="Titre2Car1">
    <w:name w:val="Titre 2 Car1"/>
    <w:basedOn w:val="Policepardfaut"/>
    <w:uiPriority w:val="9"/>
    <w:rsid w:val="00E159CD"/>
    <w:rPr>
      <w:rFonts w:asciiTheme="majorHAnsi" w:hAnsiTheme="majorHAnsi" w:cs="Arial (Titres CS)"/>
      <w:b/>
      <w:color w:val="0ED8B8"/>
      <w:sz w:val="32"/>
      <w:szCs w:val="26"/>
      <w:lang w:val="en-GB"/>
    </w:rPr>
  </w:style>
  <w:style w:type="character" w:customStyle="1" w:styleId="Titre3Car1">
    <w:name w:val="Titre 3 Car1"/>
    <w:basedOn w:val="Policepardfaut"/>
    <w:uiPriority w:val="9"/>
    <w:rsid w:val="00E159CD"/>
    <w:rPr>
      <w:rFonts w:ascii="Arial" w:eastAsiaTheme="majorEastAsia" w:hAnsi="Arial" w:cstheme="majorBidi"/>
      <w:b/>
      <w:color w:val="auto"/>
      <w:sz w:val="28"/>
      <w:lang w:val="en-GB"/>
    </w:rPr>
  </w:style>
  <w:style w:type="character" w:customStyle="1" w:styleId="Titre4Car1">
    <w:name w:val="Titre 4 Car1"/>
    <w:basedOn w:val="Policepardfaut"/>
    <w:uiPriority w:val="9"/>
    <w:rsid w:val="00E159CD"/>
    <w:rPr>
      <w:rFonts w:ascii="Arial" w:eastAsiaTheme="majorEastAsia" w:hAnsi="Arial" w:cstheme="majorBidi"/>
      <w:b/>
      <w:iCs/>
      <w:color w:val="22211F" w:themeColor="text1"/>
      <w:lang w:val="en-GB"/>
    </w:rPr>
  </w:style>
  <w:style w:type="character" w:customStyle="1" w:styleId="Titre5Car1">
    <w:name w:val="Titre 5 Car1"/>
    <w:basedOn w:val="Policepardfaut"/>
    <w:uiPriority w:val="9"/>
    <w:rsid w:val="00E159CD"/>
    <w:rPr>
      <w:rFonts w:ascii="Arial" w:eastAsiaTheme="majorEastAsia" w:hAnsi="Arial" w:cstheme="majorBidi"/>
      <w:color w:val="22211F" w:themeColor="text1"/>
      <w:u w:val="single"/>
      <w:lang w:val="en-GB"/>
    </w:rPr>
  </w:style>
  <w:style w:type="character" w:customStyle="1" w:styleId="En-tteCar1">
    <w:name w:val="En-tête Car1"/>
    <w:basedOn w:val="Policepardfaut"/>
    <w:uiPriority w:val="99"/>
    <w:rsid w:val="00E159CD"/>
    <w:rPr>
      <w:rFonts w:ascii="Arial" w:hAnsi="Arial"/>
      <w:color w:val="22211F" w:themeColor="text1"/>
      <w:lang w:val="en-GB"/>
    </w:rPr>
  </w:style>
  <w:style w:type="character" w:customStyle="1" w:styleId="PieddepageCar1">
    <w:name w:val="Pied de page Car1"/>
    <w:basedOn w:val="Policepardfaut"/>
    <w:uiPriority w:val="99"/>
    <w:rsid w:val="00E159CD"/>
    <w:rPr>
      <w:rFonts w:ascii="Arial" w:hAnsi="Arial"/>
      <w:color w:val="22211F" w:themeColor="text1"/>
      <w:lang w:val="en-GB"/>
    </w:rPr>
  </w:style>
  <w:style w:type="character" w:customStyle="1" w:styleId="Titre6Car1">
    <w:name w:val="Titre 6 Car1"/>
    <w:basedOn w:val="Policepardfaut"/>
    <w:uiPriority w:val="9"/>
    <w:rsid w:val="00E159CD"/>
    <w:rPr>
      <w:rFonts w:asciiTheme="majorHAnsi" w:eastAsiaTheme="majorEastAsia" w:hAnsiTheme="majorHAnsi" w:cs="Arial (Titres CS)"/>
      <w:color w:val="808080" w:themeColor="background1" w:themeShade="80"/>
      <w:sz w:val="22"/>
      <w:szCs w:val="22"/>
      <w:lang w:val="en-GB" w:eastAsia="en-US" w:bidi="ar-SA"/>
    </w:rPr>
  </w:style>
  <w:style w:type="character" w:customStyle="1" w:styleId="Titre7Car1">
    <w:name w:val="Titre 7 Car1"/>
    <w:basedOn w:val="Policepardfaut"/>
    <w:uiPriority w:val="9"/>
    <w:rsid w:val="00E159CD"/>
    <w:rPr>
      <w:rFonts w:asciiTheme="majorHAnsi" w:eastAsiaTheme="majorEastAsia" w:hAnsiTheme="majorHAnsi" w:cstheme="majorBidi"/>
      <w:i/>
      <w:iCs/>
      <w:color w:val="10100F" w:themeColor="accent1" w:themeShade="7F"/>
      <w:lang w:val="en-GB"/>
    </w:rPr>
  </w:style>
  <w:style w:type="character" w:customStyle="1" w:styleId="Titre8Car1">
    <w:name w:val="Titre 8 Car1"/>
    <w:basedOn w:val="Policepardfaut"/>
    <w:uiPriority w:val="9"/>
    <w:rsid w:val="00E159CD"/>
    <w:rPr>
      <w:rFonts w:asciiTheme="majorHAnsi" w:eastAsiaTheme="majorEastAsia" w:hAnsiTheme="majorHAnsi" w:cstheme="majorBidi"/>
      <w:color w:val="45433F" w:themeColor="text1" w:themeTint="D8"/>
      <w:sz w:val="21"/>
      <w:szCs w:val="21"/>
      <w:lang w:val="en-GB"/>
    </w:rPr>
  </w:style>
  <w:style w:type="character" w:customStyle="1" w:styleId="Titre9Car1">
    <w:name w:val="Titre 9 Car1"/>
    <w:basedOn w:val="Policepardfaut"/>
    <w:uiPriority w:val="9"/>
    <w:rsid w:val="00E159CD"/>
    <w:rPr>
      <w:rFonts w:asciiTheme="majorHAnsi" w:eastAsiaTheme="majorEastAsia" w:hAnsiTheme="majorHAnsi" w:cstheme="majorBidi"/>
      <w:i/>
      <w:iCs/>
      <w:color w:val="45433F" w:themeColor="text1" w:themeTint="D8"/>
      <w:sz w:val="21"/>
      <w:szCs w:val="21"/>
      <w:lang w:val="en-GB"/>
    </w:rPr>
  </w:style>
  <w:style w:type="character" w:customStyle="1" w:styleId="ParagraphedelisteCar">
    <w:name w:val="Paragraphe de liste Car"/>
    <w:link w:val="Paragraphedeliste"/>
    <w:uiPriority w:val="34"/>
    <w:locked/>
    <w:rsid w:val="000651CF"/>
    <w:rPr>
      <w:rFonts w:ascii="Arial" w:hAnsi="Arial"/>
      <w:color w:val="22211F" w:themeColor="text1"/>
      <w:lang w:val="en-GB"/>
    </w:rPr>
  </w:style>
  <w:style w:type="paragraph" w:styleId="PrformatHTML">
    <w:name w:val="HTML Preformatted"/>
    <w:basedOn w:val="Normal"/>
    <w:link w:val="PrformatHTMLCar"/>
    <w:uiPriority w:val="99"/>
    <w:semiHidden/>
    <w:unhideWhenUsed/>
    <w:rsid w:val="0080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80441E"/>
    <w:rPr>
      <w:rFonts w:ascii="Courier New" w:eastAsia="Times New Roman" w:hAnsi="Courier New" w:cs="Courier New"/>
      <w:color w:val="auto"/>
      <w:sz w:val="20"/>
      <w:szCs w:val="20"/>
      <w:lang w:eastAsia="fr-FR" w:bidi="ar-SA"/>
    </w:rPr>
  </w:style>
  <w:style w:type="character" w:customStyle="1" w:styleId="TitreCar2">
    <w:name w:val="Titre Car2"/>
    <w:basedOn w:val="Policepardfaut"/>
    <w:link w:val="Titre"/>
    <w:uiPriority w:val="1"/>
    <w:rsid w:val="00F63261"/>
    <w:rPr>
      <w:rFonts w:ascii="Arial" w:eastAsiaTheme="majorEastAsia" w:hAnsi="Arial" w:cstheme="majorBidi"/>
      <w:b/>
      <w:caps/>
      <w:color w:val="0ED8B8"/>
      <w:kern w:val="28"/>
      <w:sz w:val="84"/>
      <w:szCs w:val="56"/>
      <w:lang w:eastAsia="fr-FR" w:bidi="ar-SA"/>
    </w:rPr>
  </w:style>
  <w:style w:type="character" w:customStyle="1" w:styleId="Sous-titreCar2">
    <w:name w:val="Sous-titre Car2"/>
    <w:basedOn w:val="Policepardfaut"/>
    <w:link w:val="Sous-titre"/>
    <w:uiPriority w:val="11"/>
    <w:rsid w:val="00F63261"/>
    <w:rPr>
      <w:rFonts w:ascii="Arial" w:eastAsiaTheme="minorEastAsia" w:hAnsi="Arial"/>
      <w:b/>
      <w:caps/>
      <w:color w:val="auto"/>
      <w:spacing w:val="15"/>
      <w:sz w:val="36"/>
      <w:lang w:val="en-GB"/>
    </w:rPr>
  </w:style>
  <w:style w:type="character" w:customStyle="1" w:styleId="Titre1Car2">
    <w:name w:val="Titre 1 Car2"/>
    <w:basedOn w:val="Policepardfaut"/>
    <w:link w:val="Titre1"/>
    <w:uiPriority w:val="9"/>
    <w:rsid w:val="00F63261"/>
    <w:rPr>
      <w:rFonts w:ascii="Arial" w:eastAsiaTheme="majorEastAsia" w:hAnsi="Arial" w:cs="Arial (Titres CS)"/>
      <w:b/>
      <w:color w:val="0ED8B8"/>
      <w:sz w:val="48"/>
      <w:szCs w:val="32"/>
      <w:lang w:val="en-GB"/>
    </w:rPr>
  </w:style>
  <w:style w:type="character" w:customStyle="1" w:styleId="Titre2Car2">
    <w:name w:val="Titre 2 Car2"/>
    <w:basedOn w:val="Policepardfaut"/>
    <w:link w:val="Titre2"/>
    <w:uiPriority w:val="9"/>
    <w:rsid w:val="00F63261"/>
    <w:rPr>
      <w:rFonts w:asciiTheme="majorHAnsi" w:hAnsiTheme="majorHAnsi" w:cs="Arial (Titres CS)"/>
      <w:b/>
      <w:color w:val="0ED8B8"/>
      <w:sz w:val="32"/>
      <w:szCs w:val="26"/>
      <w:lang w:val="en-GB"/>
    </w:rPr>
  </w:style>
  <w:style w:type="character" w:customStyle="1" w:styleId="Titre3Car2">
    <w:name w:val="Titre 3 Car2"/>
    <w:basedOn w:val="Policepardfaut"/>
    <w:link w:val="Titre3"/>
    <w:uiPriority w:val="9"/>
    <w:rsid w:val="00F63261"/>
    <w:rPr>
      <w:rFonts w:ascii="Arial" w:eastAsiaTheme="majorEastAsia" w:hAnsi="Arial" w:cstheme="majorBidi"/>
      <w:b/>
      <w:color w:val="auto"/>
      <w:sz w:val="28"/>
      <w:lang w:val="en-GB"/>
    </w:rPr>
  </w:style>
  <w:style w:type="character" w:customStyle="1" w:styleId="Titre4Car2">
    <w:name w:val="Titre 4 Car2"/>
    <w:basedOn w:val="Policepardfaut"/>
    <w:link w:val="Titre4"/>
    <w:uiPriority w:val="9"/>
    <w:rsid w:val="00F63261"/>
    <w:rPr>
      <w:rFonts w:ascii="Arial" w:eastAsiaTheme="majorEastAsia" w:hAnsi="Arial" w:cstheme="majorBidi"/>
      <w:b/>
      <w:iCs/>
      <w:color w:val="22211F" w:themeColor="text1"/>
      <w:lang w:val="en-GB"/>
    </w:rPr>
  </w:style>
  <w:style w:type="character" w:customStyle="1" w:styleId="Titre5Car2">
    <w:name w:val="Titre 5 Car2"/>
    <w:basedOn w:val="Policepardfaut"/>
    <w:link w:val="Titre5"/>
    <w:uiPriority w:val="9"/>
    <w:rsid w:val="00F63261"/>
    <w:rPr>
      <w:rFonts w:ascii="Arial" w:eastAsiaTheme="majorEastAsia" w:hAnsi="Arial" w:cstheme="majorBidi"/>
      <w:color w:val="22211F" w:themeColor="text1"/>
      <w:u w:val="single"/>
      <w:lang w:val="en-GB"/>
    </w:rPr>
  </w:style>
  <w:style w:type="character" w:customStyle="1" w:styleId="En-tteCar2">
    <w:name w:val="En-tête Car2"/>
    <w:basedOn w:val="Policepardfaut"/>
    <w:link w:val="En-tte"/>
    <w:uiPriority w:val="99"/>
    <w:rsid w:val="00F63261"/>
    <w:rPr>
      <w:rFonts w:ascii="Arial" w:hAnsi="Arial"/>
      <w:color w:val="22211F" w:themeColor="text1"/>
      <w:lang w:val="en-GB"/>
    </w:rPr>
  </w:style>
  <w:style w:type="character" w:customStyle="1" w:styleId="PieddepageCar2">
    <w:name w:val="Pied de page Car2"/>
    <w:basedOn w:val="Policepardfaut"/>
    <w:link w:val="Pieddepage"/>
    <w:uiPriority w:val="99"/>
    <w:rsid w:val="00F63261"/>
    <w:rPr>
      <w:rFonts w:ascii="Arial" w:hAnsi="Arial"/>
      <w:color w:val="22211F" w:themeColor="text1"/>
      <w:lang w:val="en-GB"/>
    </w:rPr>
  </w:style>
  <w:style w:type="character" w:customStyle="1" w:styleId="Titre6Car2">
    <w:name w:val="Titre 6 Car2"/>
    <w:basedOn w:val="Policepardfaut"/>
    <w:link w:val="Titre6"/>
    <w:uiPriority w:val="9"/>
    <w:rsid w:val="00F63261"/>
    <w:rPr>
      <w:rFonts w:asciiTheme="majorHAnsi" w:eastAsiaTheme="majorEastAsia" w:hAnsiTheme="majorHAnsi" w:cs="Arial (Titres CS)"/>
      <w:color w:val="808080" w:themeColor="background1" w:themeShade="80"/>
      <w:sz w:val="22"/>
      <w:szCs w:val="22"/>
      <w:lang w:val="en-GB" w:eastAsia="en-US" w:bidi="ar-SA"/>
    </w:rPr>
  </w:style>
  <w:style w:type="character" w:customStyle="1" w:styleId="Titre7Car2">
    <w:name w:val="Titre 7 Car2"/>
    <w:basedOn w:val="Policepardfaut"/>
    <w:link w:val="Titre7"/>
    <w:uiPriority w:val="9"/>
    <w:rsid w:val="00F63261"/>
    <w:rPr>
      <w:rFonts w:asciiTheme="majorHAnsi" w:eastAsiaTheme="majorEastAsia" w:hAnsiTheme="majorHAnsi" w:cstheme="majorBidi"/>
      <w:i/>
      <w:iCs/>
      <w:color w:val="10100F" w:themeColor="accent1" w:themeShade="7F"/>
      <w:lang w:val="en-GB"/>
    </w:rPr>
  </w:style>
  <w:style w:type="character" w:customStyle="1" w:styleId="Titre8Car2">
    <w:name w:val="Titre 8 Car2"/>
    <w:basedOn w:val="Policepardfaut"/>
    <w:link w:val="Titre8"/>
    <w:uiPriority w:val="9"/>
    <w:rsid w:val="00F63261"/>
    <w:rPr>
      <w:rFonts w:asciiTheme="majorHAnsi" w:eastAsiaTheme="majorEastAsia" w:hAnsiTheme="majorHAnsi" w:cstheme="majorBidi"/>
      <w:color w:val="45433F" w:themeColor="text1" w:themeTint="D8"/>
      <w:sz w:val="21"/>
      <w:szCs w:val="21"/>
      <w:lang w:val="en-GB"/>
    </w:rPr>
  </w:style>
  <w:style w:type="character" w:customStyle="1" w:styleId="Titre9Car2">
    <w:name w:val="Titre 9 Car2"/>
    <w:basedOn w:val="Policepardfaut"/>
    <w:link w:val="Titre9"/>
    <w:uiPriority w:val="9"/>
    <w:rsid w:val="00F63261"/>
    <w:rPr>
      <w:rFonts w:asciiTheme="majorHAnsi" w:eastAsiaTheme="majorEastAsia" w:hAnsiTheme="majorHAnsi" w:cstheme="majorBidi"/>
      <w:i/>
      <w:iCs/>
      <w:color w:val="45433F"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990">
      <w:bodyDiv w:val="1"/>
      <w:marLeft w:val="0"/>
      <w:marRight w:val="0"/>
      <w:marTop w:val="0"/>
      <w:marBottom w:val="0"/>
      <w:divBdr>
        <w:top w:val="none" w:sz="0" w:space="0" w:color="auto"/>
        <w:left w:val="none" w:sz="0" w:space="0" w:color="auto"/>
        <w:bottom w:val="none" w:sz="0" w:space="0" w:color="auto"/>
        <w:right w:val="none" w:sz="0" w:space="0" w:color="auto"/>
      </w:divBdr>
      <w:divsChild>
        <w:div w:id="187842272">
          <w:marLeft w:val="274"/>
          <w:marRight w:val="0"/>
          <w:marTop w:val="0"/>
          <w:marBottom w:val="120"/>
          <w:divBdr>
            <w:top w:val="none" w:sz="0" w:space="0" w:color="auto"/>
            <w:left w:val="none" w:sz="0" w:space="0" w:color="auto"/>
            <w:bottom w:val="none" w:sz="0" w:space="0" w:color="auto"/>
            <w:right w:val="none" w:sz="0" w:space="0" w:color="auto"/>
          </w:divBdr>
        </w:div>
        <w:div w:id="227613205">
          <w:marLeft w:val="274"/>
          <w:marRight w:val="0"/>
          <w:marTop w:val="0"/>
          <w:marBottom w:val="120"/>
          <w:divBdr>
            <w:top w:val="none" w:sz="0" w:space="0" w:color="auto"/>
            <w:left w:val="none" w:sz="0" w:space="0" w:color="auto"/>
            <w:bottom w:val="none" w:sz="0" w:space="0" w:color="auto"/>
            <w:right w:val="none" w:sz="0" w:space="0" w:color="auto"/>
          </w:divBdr>
        </w:div>
        <w:div w:id="404304740">
          <w:marLeft w:val="274"/>
          <w:marRight w:val="0"/>
          <w:marTop w:val="0"/>
          <w:marBottom w:val="120"/>
          <w:divBdr>
            <w:top w:val="none" w:sz="0" w:space="0" w:color="auto"/>
            <w:left w:val="none" w:sz="0" w:space="0" w:color="auto"/>
            <w:bottom w:val="none" w:sz="0" w:space="0" w:color="auto"/>
            <w:right w:val="none" w:sz="0" w:space="0" w:color="auto"/>
          </w:divBdr>
        </w:div>
        <w:div w:id="616987653">
          <w:marLeft w:val="994"/>
          <w:marRight w:val="0"/>
          <w:marTop w:val="0"/>
          <w:marBottom w:val="120"/>
          <w:divBdr>
            <w:top w:val="none" w:sz="0" w:space="0" w:color="auto"/>
            <w:left w:val="none" w:sz="0" w:space="0" w:color="auto"/>
            <w:bottom w:val="none" w:sz="0" w:space="0" w:color="auto"/>
            <w:right w:val="none" w:sz="0" w:space="0" w:color="auto"/>
          </w:divBdr>
        </w:div>
        <w:div w:id="946543204">
          <w:marLeft w:val="274"/>
          <w:marRight w:val="0"/>
          <w:marTop w:val="0"/>
          <w:marBottom w:val="120"/>
          <w:divBdr>
            <w:top w:val="none" w:sz="0" w:space="0" w:color="auto"/>
            <w:left w:val="none" w:sz="0" w:space="0" w:color="auto"/>
            <w:bottom w:val="none" w:sz="0" w:space="0" w:color="auto"/>
            <w:right w:val="none" w:sz="0" w:space="0" w:color="auto"/>
          </w:divBdr>
        </w:div>
        <w:div w:id="1062218288">
          <w:marLeft w:val="274"/>
          <w:marRight w:val="0"/>
          <w:marTop w:val="0"/>
          <w:marBottom w:val="120"/>
          <w:divBdr>
            <w:top w:val="none" w:sz="0" w:space="0" w:color="auto"/>
            <w:left w:val="none" w:sz="0" w:space="0" w:color="auto"/>
            <w:bottom w:val="none" w:sz="0" w:space="0" w:color="auto"/>
            <w:right w:val="none" w:sz="0" w:space="0" w:color="auto"/>
          </w:divBdr>
        </w:div>
        <w:div w:id="1323121764">
          <w:marLeft w:val="994"/>
          <w:marRight w:val="0"/>
          <w:marTop w:val="0"/>
          <w:marBottom w:val="120"/>
          <w:divBdr>
            <w:top w:val="none" w:sz="0" w:space="0" w:color="auto"/>
            <w:left w:val="none" w:sz="0" w:space="0" w:color="auto"/>
            <w:bottom w:val="none" w:sz="0" w:space="0" w:color="auto"/>
            <w:right w:val="none" w:sz="0" w:space="0" w:color="auto"/>
          </w:divBdr>
        </w:div>
        <w:div w:id="1431781448">
          <w:marLeft w:val="274"/>
          <w:marRight w:val="0"/>
          <w:marTop w:val="0"/>
          <w:marBottom w:val="120"/>
          <w:divBdr>
            <w:top w:val="none" w:sz="0" w:space="0" w:color="auto"/>
            <w:left w:val="none" w:sz="0" w:space="0" w:color="auto"/>
            <w:bottom w:val="none" w:sz="0" w:space="0" w:color="auto"/>
            <w:right w:val="none" w:sz="0" w:space="0" w:color="auto"/>
          </w:divBdr>
        </w:div>
        <w:div w:id="1542017116">
          <w:marLeft w:val="274"/>
          <w:marRight w:val="0"/>
          <w:marTop w:val="0"/>
          <w:marBottom w:val="120"/>
          <w:divBdr>
            <w:top w:val="none" w:sz="0" w:space="0" w:color="auto"/>
            <w:left w:val="none" w:sz="0" w:space="0" w:color="auto"/>
            <w:bottom w:val="none" w:sz="0" w:space="0" w:color="auto"/>
            <w:right w:val="none" w:sz="0" w:space="0" w:color="auto"/>
          </w:divBdr>
        </w:div>
        <w:div w:id="1934780202">
          <w:marLeft w:val="274"/>
          <w:marRight w:val="0"/>
          <w:marTop w:val="0"/>
          <w:marBottom w:val="120"/>
          <w:divBdr>
            <w:top w:val="none" w:sz="0" w:space="0" w:color="auto"/>
            <w:left w:val="none" w:sz="0" w:space="0" w:color="auto"/>
            <w:bottom w:val="none" w:sz="0" w:space="0" w:color="auto"/>
            <w:right w:val="none" w:sz="0" w:space="0" w:color="auto"/>
          </w:divBdr>
        </w:div>
      </w:divsChild>
    </w:div>
    <w:div w:id="9718778">
      <w:bodyDiv w:val="1"/>
      <w:marLeft w:val="0"/>
      <w:marRight w:val="0"/>
      <w:marTop w:val="0"/>
      <w:marBottom w:val="0"/>
      <w:divBdr>
        <w:top w:val="none" w:sz="0" w:space="0" w:color="auto"/>
        <w:left w:val="none" w:sz="0" w:space="0" w:color="auto"/>
        <w:bottom w:val="none" w:sz="0" w:space="0" w:color="auto"/>
        <w:right w:val="none" w:sz="0" w:space="0" w:color="auto"/>
      </w:divBdr>
    </w:div>
    <w:div w:id="23093473">
      <w:bodyDiv w:val="1"/>
      <w:marLeft w:val="0"/>
      <w:marRight w:val="0"/>
      <w:marTop w:val="0"/>
      <w:marBottom w:val="0"/>
      <w:divBdr>
        <w:top w:val="none" w:sz="0" w:space="0" w:color="auto"/>
        <w:left w:val="none" w:sz="0" w:space="0" w:color="auto"/>
        <w:bottom w:val="none" w:sz="0" w:space="0" w:color="auto"/>
        <w:right w:val="none" w:sz="0" w:space="0" w:color="auto"/>
      </w:divBdr>
    </w:div>
    <w:div w:id="58940522">
      <w:bodyDiv w:val="1"/>
      <w:marLeft w:val="0"/>
      <w:marRight w:val="0"/>
      <w:marTop w:val="0"/>
      <w:marBottom w:val="0"/>
      <w:divBdr>
        <w:top w:val="none" w:sz="0" w:space="0" w:color="auto"/>
        <w:left w:val="none" w:sz="0" w:space="0" w:color="auto"/>
        <w:bottom w:val="none" w:sz="0" w:space="0" w:color="auto"/>
        <w:right w:val="none" w:sz="0" w:space="0" w:color="auto"/>
      </w:divBdr>
    </w:div>
    <w:div w:id="66269390">
      <w:bodyDiv w:val="1"/>
      <w:marLeft w:val="0"/>
      <w:marRight w:val="0"/>
      <w:marTop w:val="0"/>
      <w:marBottom w:val="0"/>
      <w:divBdr>
        <w:top w:val="none" w:sz="0" w:space="0" w:color="auto"/>
        <w:left w:val="none" w:sz="0" w:space="0" w:color="auto"/>
        <w:bottom w:val="none" w:sz="0" w:space="0" w:color="auto"/>
        <w:right w:val="none" w:sz="0" w:space="0" w:color="auto"/>
      </w:divBdr>
      <w:divsChild>
        <w:div w:id="837306740">
          <w:marLeft w:val="274"/>
          <w:marRight w:val="0"/>
          <w:marTop w:val="0"/>
          <w:marBottom w:val="120"/>
          <w:divBdr>
            <w:top w:val="none" w:sz="0" w:space="0" w:color="auto"/>
            <w:left w:val="none" w:sz="0" w:space="0" w:color="auto"/>
            <w:bottom w:val="none" w:sz="0" w:space="0" w:color="auto"/>
            <w:right w:val="none" w:sz="0" w:space="0" w:color="auto"/>
          </w:divBdr>
        </w:div>
        <w:div w:id="840125990">
          <w:marLeft w:val="274"/>
          <w:marRight w:val="0"/>
          <w:marTop w:val="0"/>
          <w:marBottom w:val="120"/>
          <w:divBdr>
            <w:top w:val="none" w:sz="0" w:space="0" w:color="auto"/>
            <w:left w:val="none" w:sz="0" w:space="0" w:color="auto"/>
            <w:bottom w:val="none" w:sz="0" w:space="0" w:color="auto"/>
            <w:right w:val="none" w:sz="0" w:space="0" w:color="auto"/>
          </w:divBdr>
        </w:div>
        <w:div w:id="902105319">
          <w:marLeft w:val="274"/>
          <w:marRight w:val="0"/>
          <w:marTop w:val="0"/>
          <w:marBottom w:val="120"/>
          <w:divBdr>
            <w:top w:val="none" w:sz="0" w:space="0" w:color="auto"/>
            <w:left w:val="none" w:sz="0" w:space="0" w:color="auto"/>
            <w:bottom w:val="none" w:sz="0" w:space="0" w:color="auto"/>
            <w:right w:val="none" w:sz="0" w:space="0" w:color="auto"/>
          </w:divBdr>
        </w:div>
        <w:div w:id="1123035109">
          <w:marLeft w:val="994"/>
          <w:marRight w:val="0"/>
          <w:marTop w:val="0"/>
          <w:marBottom w:val="120"/>
          <w:divBdr>
            <w:top w:val="none" w:sz="0" w:space="0" w:color="auto"/>
            <w:left w:val="none" w:sz="0" w:space="0" w:color="auto"/>
            <w:bottom w:val="none" w:sz="0" w:space="0" w:color="auto"/>
            <w:right w:val="none" w:sz="0" w:space="0" w:color="auto"/>
          </w:divBdr>
        </w:div>
        <w:div w:id="1137378941">
          <w:marLeft w:val="274"/>
          <w:marRight w:val="0"/>
          <w:marTop w:val="0"/>
          <w:marBottom w:val="120"/>
          <w:divBdr>
            <w:top w:val="none" w:sz="0" w:space="0" w:color="auto"/>
            <w:left w:val="none" w:sz="0" w:space="0" w:color="auto"/>
            <w:bottom w:val="none" w:sz="0" w:space="0" w:color="auto"/>
            <w:right w:val="none" w:sz="0" w:space="0" w:color="auto"/>
          </w:divBdr>
        </w:div>
        <w:div w:id="1772236736">
          <w:marLeft w:val="994"/>
          <w:marRight w:val="0"/>
          <w:marTop w:val="0"/>
          <w:marBottom w:val="120"/>
          <w:divBdr>
            <w:top w:val="none" w:sz="0" w:space="0" w:color="auto"/>
            <w:left w:val="none" w:sz="0" w:space="0" w:color="auto"/>
            <w:bottom w:val="none" w:sz="0" w:space="0" w:color="auto"/>
            <w:right w:val="none" w:sz="0" w:space="0" w:color="auto"/>
          </w:divBdr>
        </w:div>
        <w:div w:id="1989088279">
          <w:marLeft w:val="274"/>
          <w:marRight w:val="0"/>
          <w:marTop w:val="0"/>
          <w:marBottom w:val="120"/>
          <w:divBdr>
            <w:top w:val="none" w:sz="0" w:space="0" w:color="auto"/>
            <w:left w:val="none" w:sz="0" w:space="0" w:color="auto"/>
            <w:bottom w:val="none" w:sz="0" w:space="0" w:color="auto"/>
            <w:right w:val="none" w:sz="0" w:space="0" w:color="auto"/>
          </w:divBdr>
        </w:div>
      </w:divsChild>
    </w:div>
    <w:div w:id="89157205">
      <w:bodyDiv w:val="1"/>
      <w:marLeft w:val="0"/>
      <w:marRight w:val="0"/>
      <w:marTop w:val="0"/>
      <w:marBottom w:val="0"/>
      <w:divBdr>
        <w:top w:val="none" w:sz="0" w:space="0" w:color="auto"/>
        <w:left w:val="none" w:sz="0" w:space="0" w:color="auto"/>
        <w:bottom w:val="none" w:sz="0" w:space="0" w:color="auto"/>
        <w:right w:val="none" w:sz="0" w:space="0" w:color="auto"/>
      </w:divBdr>
    </w:div>
    <w:div w:id="108790228">
      <w:bodyDiv w:val="1"/>
      <w:marLeft w:val="0"/>
      <w:marRight w:val="0"/>
      <w:marTop w:val="0"/>
      <w:marBottom w:val="0"/>
      <w:divBdr>
        <w:top w:val="none" w:sz="0" w:space="0" w:color="auto"/>
        <w:left w:val="none" w:sz="0" w:space="0" w:color="auto"/>
        <w:bottom w:val="none" w:sz="0" w:space="0" w:color="auto"/>
        <w:right w:val="none" w:sz="0" w:space="0" w:color="auto"/>
      </w:divBdr>
      <w:divsChild>
        <w:div w:id="1066343349">
          <w:marLeft w:val="0"/>
          <w:marRight w:val="0"/>
          <w:marTop w:val="0"/>
          <w:marBottom w:val="0"/>
          <w:divBdr>
            <w:top w:val="none" w:sz="0" w:space="0" w:color="auto"/>
            <w:left w:val="none" w:sz="0" w:space="0" w:color="auto"/>
            <w:bottom w:val="none" w:sz="0" w:space="0" w:color="auto"/>
            <w:right w:val="none" w:sz="0" w:space="0" w:color="auto"/>
          </w:divBdr>
          <w:divsChild>
            <w:div w:id="389421997">
              <w:marLeft w:val="0"/>
              <w:marRight w:val="0"/>
              <w:marTop w:val="0"/>
              <w:marBottom w:val="0"/>
              <w:divBdr>
                <w:top w:val="none" w:sz="0" w:space="0" w:color="auto"/>
                <w:left w:val="none" w:sz="0" w:space="0" w:color="auto"/>
                <w:bottom w:val="none" w:sz="0" w:space="0" w:color="auto"/>
                <w:right w:val="none" w:sz="0" w:space="0" w:color="auto"/>
              </w:divBdr>
              <w:divsChild>
                <w:div w:id="35013707">
                  <w:marLeft w:val="0"/>
                  <w:marRight w:val="0"/>
                  <w:marTop w:val="0"/>
                  <w:marBottom w:val="0"/>
                  <w:divBdr>
                    <w:top w:val="none" w:sz="0" w:space="0" w:color="auto"/>
                    <w:left w:val="none" w:sz="0" w:space="0" w:color="auto"/>
                    <w:bottom w:val="none" w:sz="0" w:space="0" w:color="auto"/>
                    <w:right w:val="none" w:sz="0" w:space="0" w:color="auto"/>
                  </w:divBdr>
                  <w:divsChild>
                    <w:div w:id="2068721687">
                      <w:marLeft w:val="0"/>
                      <w:marRight w:val="0"/>
                      <w:marTop w:val="0"/>
                      <w:marBottom w:val="0"/>
                      <w:divBdr>
                        <w:top w:val="none" w:sz="0" w:space="0" w:color="auto"/>
                        <w:left w:val="none" w:sz="0" w:space="0" w:color="auto"/>
                        <w:bottom w:val="none" w:sz="0" w:space="0" w:color="auto"/>
                        <w:right w:val="none" w:sz="0" w:space="0" w:color="auto"/>
                      </w:divBdr>
                      <w:divsChild>
                        <w:div w:id="290213953">
                          <w:marLeft w:val="0"/>
                          <w:marRight w:val="0"/>
                          <w:marTop w:val="0"/>
                          <w:marBottom w:val="0"/>
                          <w:divBdr>
                            <w:top w:val="none" w:sz="0" w:space="0" w:color="auto"/>
                            <w:left w:val="none" w:sz="0" w:space="0" w:color="auto"/>
                            <w:bottom w:val="none" w:sz="0" w:space="0" w:color="auto"/>
                            <w:right w:val="none" w:sz="0" w:space="0" w:color="auto"/>
                          </w:divBdr>
                          <w:divsChild>
                            <w:div w:id="1716196544">
                              <w:marLeft w:val="0"/>
                              <w:marRight w:val="0"/>
                              <w:marTop w:val="0"/>
                              <w:marBottom w:val="0"/>
                              <w:divBdr>
                                <w:top w:val="none" w:sz="0" w:space="0" w:color="auto"/>
                                <w:left w:val="none" w:sz="0" w:space="0" w:color="auto"/>
                                <w:bottom w:val="none" w:sz="0" w:space="0" w:color="auto"/>
                                <w:right w:val="none" w:sz="0" w:space="0" w:color="auto"/>
                              </w:divBdr>
                              <w:divsChild>
                                <w:div w:id="4144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518766">
              <w:marLeft w:val="0"/>
              <w:marRight w:val="0"/>
              <w:marTop w:val="0"/>
              <w:marBottom w:val="0"/>
              <w:divBdr>
                <w:top w:val="none" w:sz="0" w:space="0" w:color="auto"/>
                <w:left w:val="none" w:sz="0" w:space="0" w:color="auto"/>
                <w:bottom w:val="none" w:sz="0" w:space="0" w:color="auto"/>
                <w:right w:val="none" w:sz="0" w:space="0" w:color="auto"/>
              </w:divBdr>
            </w:div>
            <w:div w:id="1589654624">
              <w:marLeft w:val="0"/>
              <w:marRight w:val="0"/>
              <w:marTop w:val="0"/>
              <w:marBottom w:val="0"/>
              <w:divBdr>
                <w:top w:val="none" w:sz="0" w:space="0" w:color="auto"/>
                <w:left w:val="none" w:sz="0" w:space="0" w:color="auto"/>
                <w:bottom w:val="none" w:sz="0" w:space="0" w:color="auto"/>
                <w:right w:val="none" w:sz="0" w:space="0" w:color="auto"/>
              </w:divBdr>
              <w:divsChild>
                <w:div w:id="1407799884">
                  <w:marLeft w:val="0"/>
                  <w:marRight w:val="0"/>
                  <w:marTop w:val="0"/>
                  <w:marBottom w:val="0"/>
                  <w:divBdr>
                    <w:top w:val="none" w:sz="0" w:space="0" w:color="auto"/>
                    <w:left w:val="none" w:sz="0" w:space="0" w:color="auto"/>
                    <w:bottom w:val="none" w:sz="0" w:space="0" w:color="auto"/>
                    <w:right w:val="none" w:sz="0" w:space="0" w:color="auto"/>
                  </w:divBdr>
                  <w:divsChild>
                    <w:div w:id="1788504564">
                      <w:marLeft w:val="0"/>
                      <w:marRight w:val="0"/>
                      <w:marTop w:val="0"/>
                      <w:marBottom w:val="0"/>
                      <w:divBdr>
                        <w:top w:val="none" w:sz="0" w:space="0" w:color="auto"/>
                        <w:left w:val="none" w:sz="0" w:space="0" w:color="auto"/>
                        <w:bottom w:val="none" w:sz="0" w:space="0" w:color="auto"/>
                        <w:right w:val="none" w:sz="0" w:space="0" w:color="auto"/>
                      </w:divBdr>
                      <w:divsChild>
                        <w:div w:id="1028675806">
                          <w:marLeft w:val="0"/>
                          <w:marRight w:val="0"/>
                          <w:marTop w:val="0"/>
                          <w:marBottom w:val="0"/>
                          <w:divBdr>
                            <w:top w:val="none" w:sz="0" w:space="0" w:color="auto"/>
                            <w:left w:val="none" w:sz="0" w:space="0" w:color="auto"/>
                            <w:bottom w:val="none" w:sz="0" w:space="0" w:color="auto"/>
                            <w:right w:val="none" w:sz="0" w:space="0" w:color="auto"/>
                          </w:divBdr>
                          <w:divsChild>
                            <w:div w:id="1531068008">
                              <w:marLeft w:val="0"/>
                              <w:marRight w:val="0"/>
                              <w:marTop w:val="0"/>
                              <w:marBottom w:val="0"/>
                              <w:divBdr>
                                <w:top w:val="none" w:sz="0" w:space="0" w:color="auto"/>
                                <w:left w:val="none" w:sz="0" w:space="0" w:color="auto"/>
                                <w:bottom w:val="none" w:sz="0" w:space="0" w:color="auto"/>
                                <w:right w:val="none" w:sz="0" w:space="0" w:color="auto"/>
                              </w:divBdr>
                              <w:divsChild>
                                <w:div w:id="20205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9741">
      <w:bodyDiv w:val="1"/>
      <w:marLeft w:val="0"/>
      <w:marRight w:val="0"/>
      <w:marTop w:val="0"/>
      <w:marBottom w:val="0"/>
      <w:divBdr>
        <w:top w:val="none" w:sz="0" w:space="0" w:color="auto"/>
        <w:left w:val="none" w:sz="0" w:space="0" w:color="auto"/>
        <w:bottom w:val="none" w:sz="0" w:space="0" w:color="auto"/>
        <w:right w:val="none" w:sz="0" w:space="0" w:color="auto"/>
      </w:divBdr>
      <w:divsChild>
        <w:div w:id="337081081">
          <w:marLeft w:val="274"/>
          <w:marRight w:val="0"/>
          <w:marTop w:val="0"/>
          <w:marBottom w:val="120"/>
          <w:divBdr>
            <w:top w:val="none" w:sz="0" w:space="0" w:color="auto"/>
            <w:left w:val="none" w:sz="0" w:space="0" w:color="auto"/>
            <w:bottom w:val="none" w:sz="0" w:space="0" w:color="auto"/>
            <w:right w:val="none" w:sz="0" w:space="0" w:color="auto"/>
          </w:divBdr>
        </w:div>
        <w:div w:id="619606261">
          <w:marLeft w:val="590"/>
          <w:marRight w:val="0"/>
          <w:marTop w:val="0"/>
          <w:marBottom w:val="120"/>
          <w:divBdr>
            <w:top w:val="none" w:sz="0" w:space="0" w:color="auto"/>
            <w:left w:val="none" w:sz="0" w:space="0" w:color="auto"/>
            <w:bottom w:val="none" w:sz="0" w:space="0" w:color="auto"/>
            <w:right w:val="none" w:sz="0" w:space="0" w:color="auto"/>
          </w:divBdr>
        </w:div>
        <w:div w:id="684938609">
          <w:marLeft w:val="274"/>
          <w:marRight w:val="0"/>
          <w:marTop w:val="0"/>
          <w:marBottom w:val="120"/>
          <w:divBdr>
            <w:top w:val="none" w:sz="0" w:space="0" w:color="auto"/>
            <w:left w:val="none" w:sz="0" w:space="0" w:color="auto"/>
            <w:bottom w:val="none" w:sz="0" w:space="0" w:color="auto"/>
            <w:right w:val="none" w:sz="0" w:space="0" w:color="auto"/>
          </w:divBdr>
        </w:div>
        <w:div w:id="745759888">
          <w:marLeft w:val="590"/>
          <w:marRight w:val="0"/>
          <w:marTop w:val="0"/>
          <w:marBottom w:val="120"/>
          <w:divBdr>
            <w:top w:val="none" w:sz="0" w:space="0" w:color="auto"/>
            <w:left w:val="none" w:sz="0" w:space="0" w:color="auto"/>
            <w:bottom w:val="none" w:sz="0" w:space="0" w:color="auto"/>
            <w:right w:val="none" w:sz="0" w:space="0" w:color="auto"/>
          </w:divBdr>
        </w:div>
        <w:div w:id="985546662">
          <w:marLeft w:val="590"/>
          <w:marRight w:val="0"/>
          <w:marTop w:val="0"/>
          <w:marBottom w:val="120"/>
          <w:divBdr>
            <w:top w:val="none" w:sz="0" w:space="0" w:color="auto"/>
            <w:left w:val="none" w:sz="0" w:space="0" w:color="auto"/>
            <w:bottom w:val="none" w:sz="0" w:space="0" w:color="auto"/>
            <w:right w:val="none" w:sz="0" w:space="0" w:color="auto"/>
          </w:divBdr>
        </w:div>
        <w:div w:id="1093746262">
          <w:marLeft w:val="274"/>
          <w:marRight w:val="0"/>
          <w:marTop w:val="0"/>
          <w:marBottom w:val="120"/>
          <w:divBdr>
            <w:top w:val="none" w:sz="0" w:space="0" w:color="auto"/>
            <w:left w:val="none" w:sz="0" w:space="0" w:color="auto"/>
            <w:bottom w:val="none" w:sz="0" w:space="0" w:color="auto"/>
            <w:right w:val="none" w:sz="0" w:space="0" w:color="auto"/>
          </w:divBdr>
        </w:div>
        <w:div w:id="1332491983">
          <w:marLeft w:val="274"/>
          <w:marRight w:val="0"/>
          <w:marTop w:val="0"/>
          <w:marBottom w:val="120"/>
          <w:divBdr>
            <w:top w:val="none" w:sz="0" w:space="0" w:color="auto"/>
            <w:left w:val="none" w:sz="0" w:space="0" w:color="auto"/>
            <w:bottom w:val="none" w:sz="0" w:space="0" w:color="auto"/>
            <w:right w:val="none" w:sz="0" w:space="0" w:color="auto"/>
          </w:divBdr>
        </w:div>
        <w:div w:id="1956206828">
          <w:marLeft w:val="590"/>
          <w:marRight w:val="0"/>
          <w:marTop w:val="0"/>
          <w:marBottom w:val="120"/>
          <w:divBdr>
            <w:top w:val="none" w:sz="0" w:space="0" w:color="auto"/>
            <w:left w:val="none" w:sz="0" w:space="0" w:color="auto"/>
            <w:bottom w:val="none" w:sz="0" w:space="0" w:color="auto"/>
            <w:right w:val="none" w:sz="0" w:space="0" w:color="auto"/>
          </w:divBdr>
        </w:div>
      </w:divsChild>
    </w:div>
    <w:div w:id="182330561">
      <w:bodyDiv w:val="1"/>
      <w:marLeft w:val="0"/>
      <w:marRight w:val="0"/>
      <w:marTop w:val="0"/>
      <w:marBottom w:val="0"/>
      <w:divBdr>
        <w:top w:val="none" w:sz="0" w:space="0" w:color="auto"/>
        <w:left w:val="none" w:sz="0" w:space="0" w:color="auto"/>
        <w:bottom w:val="none" w:sz="0" w:space="0" w:color="auto"/>
        <w:right w:val="none" w:sz="0" w:space="0" w:color="auto"/>
      </w:divBdr>
    </w:div>
    <w:div w:id="191889793">
      <w:bodyDiv w:val="1"/>
      <w:marLeft w:val="0"/>
      <w:marRight w:val="0"/>
      <w:marTop w:val="0"/>
      <w:marBottom w:val="0"/>
      <w:divBdr>
        <w:top w:val="none" w:sz="0" w:space="0" w:color="auto"/>
        <w:left w:val="none" w:sz="0" w:space="0" w:color="auto"/>
        <w:bottom w:val="none" w:sz="0" w:space="0" w:color="auto"/>
        <w:right w:val="none" w:sz="0" w:space="0" w:color="auto"/>
      </w:divBdr>
      <w:divsChild>
        <w:div w:id="59837455">
          <w:marLeft w:val="274"/>
          <w:marRight w:val="0"/>
          <w:marTop w:val="0"/>
          <w:marBottom w:val="120"/>
          <w:divBdr>
            <w:top w:val="none" w:sz="0" w:space="0" w:color="auto"/>
            <w:left w:val="none" w:sz="0" w:space="0" w:color="auto"/>
            <w:bottom w:val="none" w:sz="0" w:space="0" w:color="auto"/>
            <w:right w:val="none" w:sz="0" w:space="0" w:color="auto"/>
          </w:divBdr>
        </w:div>
        <w:div w:id="79062273">
          <w:marLeft w:val="274"/>
          <w:marRight w:val="0"/>
          <w:marTop w:val="0"/>
          <w:marBottom w:val="120"/>
          <w:divBdr>
            <w:top w:val="none" w:sz="0" w:space="0" w:color="auto"/>
            <w:left w:val="none" w:sz="0" w:space="0" w:color="auto"/>
            <w:bottom w:val="none" w:sz="0" w:space="0" w:color="auto"/>
            <w:right w:val="none" w:sz="0" w:space="0" w:color="auto"/>
          </w:divBdr>
        </w:div>
      </w:divsChild>
    </w:div>
    <w:div w:id="203062286">
      <w:bodyDiv w:val="1"/>
      <w:marLeft w:val="0"/>
      <w:marRight w:val="0"/>
      <w:marTop w:val="0"/>
      <w:marBottom w:val="0"/>
      <w:divBdr>
        <w:top w:val="none" w:sz="0" w:space="0" w:color="auto"/>
        <w:left w:val="none" w:sz="0" w:space="0" w:color="auto"/>
        <w:bottom w:val="none" w:sz="0" w:space="0" w:color="auto"/>
        <w:right w:val="none" w:sz="0" w:space="0" w:color="auto"/>
      </w:divBdr>
    </w:div>
    <w:div w:id="204409045">
      <w:bodyDiv w:val="1"/>
      <w:marLeft w:val="0"/>
      <w:marRight w:val="0"/>
      <w:marTop w:val="0"/>
      <w:marBottom w:val="0"/>
      <w:divBdr>
        <w:top w:val="none" w:sz="0" w:space="0" w:color="auto"/>
        <w:left w:val="none" w:sz="0" w:space="0" w:color="auto"/>
        <w:bottom w:val="none" w:sz="0" w:space="0" w:color="auto"/>
        <w:right w:val="none" w:sz="0" w:space="0" w:color="auto"/>
      </w:divBdr>
    </w:div>
    <w:div w:id="207453302">
      <w:bodyDiv w:val="1"/>
      <w:marLeft w:val="0"/>
      <w:marRight w:val="0"/>
      <w:marTop w:val="0"/>
      <w:marBottom w:val="0"/>
      <w:divBdr>
        <w:top w:val="none" w:sz="0" w:space="0" w:color="auto"/>
        <w:left w:val="none" w:sz="0" w:space="0" w:color="auto"/>
        <w:bottom w:val="none" w:sz="0" w:space="0" w:color="auto"/>
        <w:right w:val="none" w:sz="0" w:space="0" w:color="auto"/>
      </w:divBdr>
    </w:div>
    <w:div w:id="224296690">
      <w:bodyDiv w:val="1"/>
      <w:marLeft w:val="0"/>
      <w:marRight w:val="0"/>
      <w:marTop w:val="0"/>
      <w:marBottom w:val="0"/>
      <w:divBdr>
        <w:top w:val="none" w:sz="0" w:space="0" w:color="auto"/>
        <w:left w:val="none" w:sz="0" w:space="0" w:color="auto"/>
        <w:bottom w:val="none" w:sz="0" w:space="0" w:color="auto"/>
        <w:right w:val="none" w:sz="0" w:space="0" w:color="auto"/>
      </w:divBdr>
    </w:div>
    <w:div w:id="227350520">
      <w:bodyDiv w:val="1"/>
      <w:marLeft w:val="0"/>
      <w:marRight w:val="0"/>
      <w:marTop w:val="0"/>
      <w:marBottom w:val="0"/>
      <w:divBdr>
        <w:top w:val="none" w:sz="0" w:space="0" w:color="auto"/>
        <w:left w:val="none" w:sz="0" w:space="0" w:color="auto"/>
        <w:bottom w:val="none" w:sz="0" w:space="0" w:color="auto"/>
        <w:right w:val="none" w:sz="0" w:space="0" w:color="auto"/>
      </w:divBdr>
    </w:div>
    <w:div w:id="232549672">
      <w:bodyDiv w:val="1"/>
      <w:marLeft w:val="0"/>
      <w:marRight w:val="0"/>
      <w:marTop w:val="0"/>
      <w:marBottom w:val="0"/>
      <w:divBdr>
        <w:top w:val="none" w:sz="0" w:space="0" w:color="auto"/>
        <w:left w:val="none" w:sz="0" w:space="0" w:color="auto"/>
        <w:bottom w:val="none" w:sz="0" w:space="0" w:color="auto"/>
        <w:right w:val="none" w:sz="0" w:space="0" w:color="auto"/>
      </w:divBdr>
    </w:div>
    <w:div w:id="244582059">
      <w:bodyDiv w:val="1"/>
      <w:marLeft w:val="0"/>
      <w:marRight w:val="0"/>
      <w:marTop w:val="0"/>
      <w:marBottom w:val="0"/>
      <w:divBdr>
        <w:top w:val="none" w:sz="0" w:space="0" w:color="auto"/>
        <w:left w:val="none" w:sz="0" w:space="0" w:color="auto"/>
        <w:bottom w:val="none" w:sz="0" w:space="0" w:color="auto"/>
        <w:right w:val="none" w:sz="0" w:space="0" w:color="auto"/>
      </w:divBdr>
    </w:div>
    <w:div w:id="245579514">
      <w:bodyDiv w:val="1"/>
      <w:marLeft w:val="0"/>
      <w:marRight w:val="0"/>
      <w:marTop w:val="0"/>
      <w:marBottom w:val="0"/>
      <w:divBdr>
        <w:top w:val="none" w:sz="0" w:space="0" w:color="auto"/>
        <w:left w:val="none" w:sz="0" w:space="0" w:color="auto"/>
        <w:bottom w:val="none" w:sz="0" w:space="0" w:color="auto"/>
        <w:right w:val="none" w:sz="0" w:space="0" w:color="auto"/>
      </w:divBdr>
      <w:divsChild>
        <w:div w:id="48264906">
          <w:marLeft w:val="0"/>
          <w:marRight w:val="0"/>
          <w:marTop w:val="0"/>
          <w:marBottom w:val="0"/>
          <w:divBdr>
            <w:top w:val="none" w:sz="0" w:space="0" w:color="auto"/>
            <w:left w:val="none" w:sz="0" w:space="0" w:color="auto"/>
            <w:bottom w:val="none" w:sz="0" w:space="0" w:color="auto"/>
            <w:right w:val="none" w:sz="0" w:space="0" w:color="auto"/>
          </w:divBdr>
        </w:div>
        <w:div w:id="1227689785">
          <w:marLeft w:val="0"/>
          <w:marRight w:val="0"/>
          <w:marTop w:val="0"/>
          <w:marBottom w:val="0"/>
          <w:divBdr>
            <w:top w:val="none" w:sz="0" w:space="0" w:color="auto"/>
            <w:left w:val="none" w:sz="0" w:space="0" w:color="auto"/>
            <w:bottom w:val="none" w:sz="0" w:space="0" w:color="auto"/>
            <w:right w:val="none" w:sz="0" w:space="0" w:color="auto"/>
          </w:divBdr>
          <w:divsChild>
            <w:div w:id="431821315">
              <w:marLeft w:val="0"/>
              <w:marRight w:val="165"/>
              <w:marTop w:val="150"/>
              <w:marBottom w:val="0"/>
              <w:divBdr>
                <w:top w:val="none" w:sz="0" w:space="0" w:color="auto"/>
                <w:left w:val="none" w:sz="0" w:space="0" w:color="auto"/>
                <w:bottom w:val="none" w:sz="0" w:space="0" w:color="auto"/>
                <w:right w:val="none" w:sz="0" w:space="0" w:color="auto"/>
              </w:divBdr>
              <w:divsChild>
                <w:div w:id="1523739002">
                  <w:marLeft w:val="0"/>
                  <w:marRight w:val="0"/>
                  <w:marTop w:val="0"/>
                  <w:marBottom w:val="0"/>
                  <w:divBdr>
                    <w:top w:val="none" w:sz="0" w:space="0" w:color="auto"/>
                    <w:left w:val="none" w:sz="0" w:space="0" w:color="auto"/>
                    <w:bottom w:val="none" w:sz="0" w:space="0" w:color="auto"/>
                    <w:right w:val="none" w:sz="0" w:space="0" w:color="auto"/>
                  </w:divBdr>
                  <w:divsChild>
                    <w:div w:id="12032026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86808">
      <w:bodyDiv w:val="1"/>
      <w:marLeft w:val="0"/>
      <w:marRight w:val="0"/>
      <w:marTop w:val="0"/>
      <w:marBottom w:val="0"/>
      <w:divBdr>
        <w:top w:val="none" w:sz="0" w:space="0" w:color="auto"/>
        <w:left w:val="none" w:sz="0" w:space="0" w:color="auto"/>
        <w:bottom w:val="none" w:sz="0" w:space="0" w:color="auto"/>
        <w:right w:val="none" w:sz="0" w:space="0" w:color="auto"/>
      </w:divBdr>
    </w:div>
    <w:div w:id="273832879">
      <w:bodyDiv w:val="1"/>
      <w:marLeft w:val="0"/>
      <w:marRight w:val="0"/>
      <w:marTop w:val="0"/>
      <w:marBottom w:val="0"/>
      <w:divBdr>
        <w:top w:val="none" w:sz="0" w:space="0" w:color="auto"/>
        <w:left w:val="none" w:sz="0" w:space="0" w:color="auto"/>
        <w:bottom w:val="none" w:sz="0" w:space="0" w:color="auto"/>
        <w:right w:val="none" w:sz="0" w:space="0" w:color="auto"/>
      </w:divBdr>
    </w:div>
    <w:div w:id="284312041">
      <w:bodyDiv w:val="1"/>
      <w:marLeft w:val="0"/>
      <w:marRight w:val="0"/>
      <w:marTop w:val="0"/>
      <w:marBottom w:val="0"/>
      <w:divBdr>
        <w:top w:val="none" w:sz="0" w:space="0" w:color="auto"/>
        <w:left w:val="none" w:sz="0" w:space="0" w:color="auto"/>
        <w:bottom w:val="none" w:sz="0" w:space="0" w:color="auto"/>
        <w:right w:val="none" w:sz="0" w:space="0" w:color="auto"/>
      </w:divBdr>
    </w:div>
    <w:div w:id="298845244">
      <w:bodyDiv w:val="1"/>
      <w:marLeft w:val="0"/>
      <w:marRight w:val="0"/>
      <w:marTop w:val="0"/>
      <w:marBottom w:val="0"/>
      <w:divBdr>
        <w:top w:val="none" w:sz="0" w:space="0" w:color="auto"/>
        <w:left w:val="none" w:sz="0" w:space="0" w:color="auto"/>
        <w:bottom w:val="none" w:sz="0" w:space="0" w:color="auto"/>
        <w:right w:val="none" w:sz="0" w:space="0" w:color="auto"/>
      </w:divBdr>
      <w:divsChild>
        <w:div w:id="1613441227">
          <w:marLeft w:val="0"/>
          <w:marRight w:val="0"/>
          <w:marTop w:val="0"/>
          <w:marBottom w:val="0"/>
          <w:divBdr>
            <w:top w:val="none" w:sz="0" w:space="0" w:color="auto"/>
            <w:left w:val="none" w:sz="0" w:space="0" w:color="auto"/>
            <w:bottom w:val="none" w:sz="0" w:space="0" w:color="auto"/>
            <w:right w:val="none" w:sz="0" w:space="0" w:color="auto"/>
          </w:divBdr>
          <w:divsChild>
            <w:div w:id="9519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3858">
      <w:bodyDiv w:val="1"/>
      <w:marLeft w:val="0"/>
      <w:marRight w:val="0"/>
      <w:marTop w:val="0"/>
      <w:marBottom w:val="0"/>
      <w:divBdr>
        <w:top w:val="none" w:sz="0" w:space="0" w:color="auto"/>
        <w:left w:val="none" w:sz="0" w:space="0" w:color="auto"/>
        <w:bottom w:val="none" w:sz="0" w:space="0" w:color="auto"/>
        <w:right w:val="none" w:sz="0" w:space="0" w:color="auto"/>
      </w:divBdr>
    </w:div>
    <w:div w:id="323361559">
      <w:bodyDiv w:val="1"/>
      <w:marLeft w:val="0"/>
      <w:marRight w:val="0"/>
      <w:marTop w:val="0"/>
      <w:marBottom w:val="0"/>
      <w:divBdr>
        <w:top w:val="none" w:sz="0" w:space="0" w:color="auto"/>
        <w:left w:val="none" w:sz="0" w:space="0" w:color="auto"/>
        <w:bottom w:val="none" w:sz="0" w:space="0" w:color="auto"/>
        <w:right w:val="none" w:sz="0" w:space="0" w:color="auto"/>
      </w:divBdr>
    </w:div>
    <w:div w:id="399718296">
      <w:bodyDiv w:val="1"/>
      <w:marLeft w:val="0"/>
      <w:marRight w:val="0"/>
      <w:marTop w:val="0"/>
      <w:marBottom w:val="0"/>
      <w:divBdr>
        <w:top w:val="none" w:sz="0" w:space="0" w:color="auto"/>
        <w:left w:val="none" w:sz="0" w:space="0" w:color="auto"/>
        <w:bottom w:val="none" w:sz="0" w:space="0" w:color="auto"/>
        <w:right w:val="none" w:sz="0" w:space="0" w:color="auto"/>
      </w:divBdr>
    </w:div>
    <w:div w:id="408577973">
      <w:bodyDiv w:val="1"/>
      <w:marLeft w:val="0"/>
      <w:marRight w:val="0"/>
      <w:marTop w:val="0"/>
      <w:marBottom w:val="0"/>
      <w:divBdr>
        <w:top w:val="none" w:sz="0" w:space="0" w:color="auto"/>
        <w:left w:val="none" w:sz="0" w:space="0" w:color="auto"/>
        <w:bottom w:val="none" w:sz="0" w:space="0" w:color="auto"/>
        <w:right w:val="none" w:sz="0" w:space="0" w:color="auto"/>
      </w:divBdr>
    </w:div>
    <w:div w:id="413359417">
      <w:bodyDiv w:val="1"/>
      <w:marLeft w:val="0"/>
      <w:marRight w:val="0"/>
      <w:marTop w:val="0"/>
      <w:marBottom w:val="0"/>
      <w:divBdr>
        <w:top w:val="none" w:sz="0" w:space="0" w:color="auto"/>
        <w:left w:val="none" w:sz="0" w:space="0" w:color="auto"/>
        <w:bottom w:val="none" w:sz="0" w:space="0" w:color="auto"/>
        <w:right w:val="none" w:sz="0" w:space="0" w:color="auto"/>
      </w:divBdr>
      <w:divsChild>
        <w:div w:id="11036981">
          <w:marLeft w:val="274"/>
          <w:marRight w:val="0"/>
          <w:marTop w:val="0"/>
          <w:marBottom w:val="120"/>
          <w:divBdr>
            <w:top w:val="none" w:sz="0" w:space="0" w:color="auto"/>
            <w:left w:val="none" w:sz="0" w:space="0" w:color="auto"/>
            <w:bottom w:val="none" w:sz="0" w:space="0" w:color="auto"/>
            <w:right w:val="none" w:sz="0" w:space="0" w:color="auto"/>
          </w:divBdr>
        </w:div>
        <w:div w:id="59451761">
          <w:marLeft w:val="274"/>
          <w:marRight w:val="0"/>
          <w:marTop w:val="0"/>
          <w:marBottom w:val="120"/>
          <w:divBdr>
            <w:top w:val="none" w:sz="0" w:space="0" w:color="auto"/>
            <w:left w:val="none" w:sz="0" w:space="0" w:color="auto"/>
            <w:bottom w:val="none" w:sz="0" w:space="0" w:color="auto"/>
            <w:right w:val="none" w:sz="0" w:space="0" w:color="auto"/>
          </w:divBdr>
        </w:div>
        <w:div w:id="132019108">
          <w:marLeft w:val="274"/>
          <w:marRight w:val="0"/>
          <w:marTop w:val="0"/>
          <w:marBottom w:val="120"/>
          <w:divBdr>
            <w:top w:val="none" w:sz="0" w:space="0" w:color="auto"/>
            <w:left w:val="none" w:sz="0" w:space="0" w:color="auto"/>
            <w:bottom w:val="none" w:sz="0" w:space="0" w:color="auto"/>
            <w:right w:val="none" w:sz="0" w:space="0" w:color="auto"/>
          </w:divBdr>
        </w:div>
        <w:div w:id="414282844">
          <w:marLeft w:val="994"/>
          <w:marRight w:val="0"/>
          <w:marTop w:val="0"/>
          <w:marBottom w:val="120"/>
          <w:divBdr>
            <w:top w:val="none" w:sz="0" w:space="0" w:color="auto"/>
            <w:left w:val="none" w:sz="0" w:space="0" w:color="auto"/>
            <w:bottom w:val="none" w:sz="0" w:space="0" w:color="auto"/>
            <w:right w:val="none" w:sz="0" w:space="0" w:color="auto"/>
          </w:divBdr>
        </w:div>
        <w:div w:id="622273793">
          <w:marLeft w:val="274"/>
          <w:marRight w:val="0"/>
          <w:marTop w:val="0"/>
          <w:marBottom w:val="120"/>
          <w:divBdr>
            <w:top w:val="none" w:sz="0" w:space="0" w:color="auto"/>
            <w:left w:val="none" w:sz="0" w:space="0" w:color="auto"/>
            <w:bottom w:val="none" w:sz="0" w:space="0" w:color="auto"/>
            <w:right w:val="none" w:sz="0" w:space="0" w:color="auto"/>
          </w:divBdr>
        </w:div>
        <w:div w:id="822351423">
          <w:marLeft w:val="994"/>
          <w:marRight w:val="0"/>
          <w:marTop w:val="0"/>
          <w:marBottom w:val="120"/>
          <w:divBdr>
            <w:top w:val="none" w:sz="0" w:space="0" w:color="auto"/>
            <w:left w:val="none" w:sz="0" w:space="0" w:color="auto"/>
            <w:bottom w:val="none" w:sz="0" w:space="0" w:color="auto"/>
            <w:right w:val="none" w:sz="0" w:space="0" w:color="auto"/>
          </w:divBdr>
        </w:div>
        <w:div w:id="1090203773">
          <w:marLeft w:val="994"/>
          <w:marRight w:val="0"/>
          <w:marTop w:val="0"/>
          <w:marBottom w:val="120"/>
          <w:divBdr>
            <w:top w:val="none" w:sz="0" w:space="0" w:color="auto"/>
            <w:left w:val="none" w:sz="0" w:space="0" w:color="auto"/>
            <w:bottom w:val="none" w:sz="0" w:space="0" w:color="auto"/>
            <w:right w:val="none" w:sz="0" w:space="0" w:color="auto"/>
          </w:divBdr>
        </w:div>
        <w:div w:id="1262909679">
          <w:marLeft w:val="274"/>
          <w:marRight w:val="0"/>
          <w:marTop w:val="0"/>
          <w:marBottom w:val="120"/>
          <w:divBdr>
            <w:top w:val="none" w:sz="0" w:space="0" w:color="auto"/>
            <w:left w:val="none" w:sz="0" w:space="0" w:color="auto"/>
            <w:bottom w:val="none" w:sz="0" w:space="0" w:color="auto"/>
            <w:right w:val="none" w:sz="0" w:space="0" w:color="auto"/>
          </w:divBdr>
        </w:div>
      </w:divsChild>
    </w:div>
    <w:div w:id="453791356">
      <w:bodyDiv w:val="1"/>
      <w:marLeft w:val="0"/>
      <w:marRight w:val="0"/>
      <w:marTop w:val="0"/>
      <w:marBottom w:val="0"/>
      <w:divBdr>
        <w:top w:val="none" w:sz="0" w:space="0" w:color="auto"/>
        <w:left w:val="none" w:sz="0" w:space="0" w:color="auto"/>
        <w:bottom w:val="none" w:sz="0" w:space="0" w:color="auto"/>
        <w:right w:val="none" w:sz="0" w:space="0" w:color="auto"/>
      </w:divBdr>
    </w:div>
    <w:div w:id="525020165">
      <w:bodyDiv w:val="1"/>
      <w:marLeft w:val="0"/>
      <w:marRight w:val="0"/>
      <w:marTop w:val="0"/>
      <w:marBottom w:val="0"/>
      <w:divBdr>
        <w:top w:val="none" w:sz="0" w:space="0" w:color="auto"/>
        <w:left w:val="none" w:sz="0" w:space="0" w:color="auto"/>
        <w:bottom w:val="none" w:sz="0" w:space="0" w:color="auto"/>
        <w:right w:val="none" w:sz="0" w:space="0" w:color="auto"/>
      </w:divBdr>
      <w:divsChild>
        <w:div w:id="222109553">
          <w:marLeft w:val="274"/>
          <w:marRight w:val="0"/>
          <w:marTop w:val="0"/>
          <w:marBottom w:val="120"/>
          <w:divBdr>
            <w:top w:val="none" w:sz="0" w:space="0" w:color="auto"/>
            <w:left w:val="none" w:sz="0" w:space="0" w:color="auto"/>
            <w:bottom w:val="none" w:sz="0" w:space="0" w:color="auto"/>
            <w:right w:val="none" w:sz="0" w:space="0" w:color="auto"/>
          </w:divBdr>
        </w:div>
        <w:div w:id="829519495">
          <w:marLeft w:val="274"/>
          <w:marRight w:val="0"/>
          <w:marTop w:val="0"/>
          <w:marBottom w:val="120"/>
          <w:divBdr>
            <w:top w:val="none" w:sz="0" w:space="0" w:color="auto"/>
            <w:left w:val="none" w:sz="0" w:space="0" w:color="auto"/>
            <w:bottom w:val="none" w:sz="0" w:space="0" w:color="auto"/>
            <w:right w:val="none" w:sz="0" w:space="0" w:color="auto"/>
          </w:divBdr>
        </w:div>
        <w:div w:id="1137406887">
          <w:marLeft w:val="994"/>
          <w:marRight w:val="0"/>
          <w:marTop w:val="0"/>
          <w:marBottom w:val="120"/>
          <w:divBdr>
            <w:top w:val="none" w:sz="0" w:space="0" w:color="auto"/>
            <w:left w:val="none" w:sz="0" w:space="0" w:color="auto"/>
            <w:bottom w:val="none" w:sz="0" w:space="0" w:color="auto"/>
            <w:right w:val="none" w:sz="0" w:space="0" w:color="auto"/>
          </w:divBdr>
        </w:div>
        <w:div w:id="1184057152">
          <w:marLeft w:val="274"/>
          <w:marRight w:val="0"/>
          <w:marTop w:val="0"/>
          <w:marBottom w:val="120"/>
          <w:divBdr>
            <w:top w:val="none" w:sz="0" w:space="0" w:color="auto"/>
            <w:left w:val="none" w:sz="0" w:space="0" w:color="auto"/>
            <w:bottom w:val="none" w:sz="0" w:space="0" w:color="auto"/>
            <w:right w:val="none" w:sz="0" w:space="0" w:color="auto"/>
          </w:divBdr>
        </w:div>
        <w:div w:id="1475485230">
          <w:marLeft w:val="274"/>
          <w:marRight w:val="0"/>
          <w:marTop w:val="0"/>
          <w:marBottom w:val="120"/>
          <w:divBdr>
            <w:top w:val="none" w:sz="0" w:space="0" w:color="auto"/>
            <w:left w:val="none" w:sz="0" w:space="0" w:color="auto"/>
            <w:bottom w:val="none" w:sz="0" w:space="0" w:color="auto"/>
            <w:right w:val="none" w:sz="0" w:space="0" w:color="auto"/>
          </w:divBdr>
        </w:div>
        <w:div w:id="1673995836">
          <w:marLeft w:val="274"/>
          <w:marRight w:val="0"/>
          <w:marTop w:val="0"/>
          <w:marBottom w:val="120"/>
          <w:divBdr>
            <w:top w:val="none" w:sz="0" w:space="0" w:color="auto"/>
            <w:left w:val="none" w:sz="0" w:space="0" w:color="auto"/>
            <w:bottom w:val="none" w:sz="0" w:space="0" w:color="auto"/>
            <w:right w:val="none" w:sz="0" w:space="0" w:color="auto"/>
          </w:divBdr>
        </w:div>
        <w:div w:id="2143645789">
          <w:marLeft w:val="994"/>
          <w:marRight w:val="0"/>
          <w:marTop w:val="0"/>
          <w:marBottom w:val="120"/>
          <w:divBdr>
            <w:top w:val="none" w:sz="0" w:space="0" w:color="auto"/>
            <w:left w:val="none" w:sz="0" w:space="0" w:color="auto"/>
            <w:bottom w:val="none" w:sz="0" w:space="0" w:color="auto"/>
            <w:right w:val="none" w:sz="0" w:space="0" w:color="auto"/>
          </w:divBdr>
        </w:div>
      </w:divsChild>
    </w:div>
    <w:div w:id="528494207">
      <w:bodyDiv w:val="1"/>
      <w:marLeft w:val="0"/>
      <w:marRight w:val="0"/>
      <w:marTop w:val="0"/>
      <w:marBottom w:val="0"/>
      <w:divBdr>
        <w:top w:val="none" w:sz="0" w:space="0" w:color="auto"/>
        <w:left w:val="none" w:sz="0" w:space="0" w:color="auto"/>
        <w:bottom w:val="none" w:sz="0" w:space="0" w:color="auto"/>
        <w:right w:val="none" w:sz="0" w:space="0" w:color="auto"/>
      </w:divBdr>
    </w:div>
    <w:div w:id="528681477">
      <w:bodyDiv w:val="1"/>
      <w:marLeft w:val="0"/>
      <w:marRight w:val="0"/>
      <w:marTop w:val="0"/>
      <w:marBottom w:val="0"/>
      <w:divBdr>
        <w:top w:val="none" w:sz="0" w:space="0" w:color="auto"/>
        <w:left w:val="none" w:sz="0" w:space="0" w:color="auto"/>
        <w:bottom w:val="none" w:sz="0" w:space="0" w:color="auto"/>
        <w:right w:val="none" w:sz="0" w:space="0" w:color="auto"/>
      </w:divBdr>
    </w:div>
    <w:div w:id="543449887">
      <w:bodyDiv w:val="1"/>
      <w:marLeft w:val="0"/>
      <w:marRight w:val="0"/>
      <w:marTop w:val="0"/>
      <w:marBottom w:val="0"/>
      <w:divBdr>
        <w:top w:val="none" w:sz="0" w:space="0" w:color="auto"/>
        <w:left w:val="none" w:sz="0" w:space="0" w:color="auto"/>
        <w:bottom w:val="none" w:sz="0" w:space="0" w:color="auto"/>
        <w:right w:val="none" w:sz="0" w:space="0" w:color="auto"/>
      </w:divBdr>
    </w:div>
    <w:div w:id="568619505">
      <w:bodyDiv w:val="1"/>
      <w:marLeft w:val="0"/>
      <w:marRight w:val="0"/>
      <w:marTop w:val="0"/>
      <w:marBottom w:val="0"/>
      <w:divBdr>
        <w:top w:val="none" w:sz="0" w:space="0" w:color="auto"/>
        <w:left w:val="none" w:sz="0" w:space="0" w:color="auto"/>
        <w:bottom w:val="none" w:sz="0" w:space="0" w:color="auto"/>
        <w:right w:val="none" w:sz="0" w:space="0" w:color="auto"/>
      </w:divBdr>
      <w:divsChild>
        <w:div w:id="178277235">
          <w:marLeft w:val="274"/>
          <w:marRight w:val="0"/>
          <w:marTop w:val="0"/>
          <w:marBottom w:val="120"/>
          <w:divBdr>
            <w:top w:val="none" w:sz="0" w:space="0" w:color="auto"/>
            <w:left w:val="none" w:sz="0" w:space="0" w:color="auto"/>
            <w:bottom w:val="none" w:sz="0" w:space="0" w:color="auto"/>
            <w:right w:val="none" w:sz="0" w:space="0" w:color="auto"/>
          </w:divBdr>
        </w:div>
        <w:div w:id="409232138">
          <w:marLeft w:val="994"/>
          <w:marRight w:val="0"/>
          <w:marTop w:val="0"/>
          <w:marBottom w:val="120"/>
          <w:divBdr>
            <w:top w:val="none" w:sz="0" w:space="0" w:color="auto"/>
            <w:left w:val="none" w:sz="0" w:space="0" w:color="auto"/>
            <w:bottom w:val="none" w:sz="0" w:space="0" w:color="auto"/>
            <w:right w:val="none" w:sz="0" w:space="0" w:color="auto"/>
          </w:divBdr>
        </w:div>
        <w:div w:id="1008606137">
          <w:marLeft w:val="274"/>
          <w:marRight w:val="0"/>
          <w:marTop w:val="0"/>
          <w:marBottom w:val="120"/>
          <w:divBdr>
            <w:top w:val="none" w:sz="0" w:space="0" w:color="auto"/>
            <w:left w:val="none" w:sz="0" w:space="0" w:color="auto"/>
            <w:bottom w:val="none" w:sz="0" w:space="0" w:color="auto"/>
            <w:right w:val="none" w:sz="0" w:space="0" w:color="auto"/>
          </w:divBdr>
        </w:div>
        <w:div w:id="1497381892">
          <w:marLeft w:val="994"/>
          <w:marRight w:val="0"/>
          <w:marTop w:val="0"/>
          <w:marBottom w:val="120"/>
          <w:divBdr>
            <w:top w:val="none" w:sz="0" w:space="0" w:color="auto"/>
            <w:left w:val="none" w:sz="0" w:space="0" w:color="auto"/>
            <w:bottom w:val="none" w:sz="0" w:space="0" w:color="auto"/>
            <w:right w:val="none" w:sz="0" w:space="0" w:color="auto"/>
          </w:divBdr>
        </w:div>
        <w:div w:id="1543401663">
          <w:marLeft w:val="274"/>
          <w:marRight w:val="0"/>
          <w:marTop w:val="0"/>
          <w:marBottom w:val="120"/>
          <w:divBdr>
            <w:top w:val="none" w:sz="0" w:space="0" w:color="auto"/>
            <w:left w:val="none" w:sz="0" w:space="0" w:color="auto"/>
            <w:bottom w:val="none" w:sz="0" w:space="0" w:color="auto"/>
            <w:right w:val="none" w:sz="0" w:space="0" w:color="auto"/>
          </w:divBdr>
        </w:div>
        <w:div w:id="2039432456">
          <w:marLeft w:val="274"/>
          <w:marRight w:val="0"/>
          <w:marTop w:val="0"/>
          <w:marBottom w:val="120"/>
          <w:divBdr>
            <w:top w:val="none" w:sz="0" w:space="0" w:color="auto"/>
            <w:left w:val="none" w:sz="0" w:space="0" w:color="auto"/>
            <w:bottom w:val="none" w:sz="0" w:space="0" w:color="auto"/>
            <w:right w:val="none" w:sz="0" w:space="0" w:color="auto"/>
          </w:divBdr>
        </w:div>
        <w:div w:id="2142994058">
          <w:marLeft w:val="274"/>
          <w:marRight w:val="0"/>
          <w:marTop w:val="0"/>
          <w:marBottom w:val="120"/>
          <w:divBdr>
            <w:top w:val="none" w:sz="0" w:space="0" w:color="auto"/>
            <w:left w:val="none" w:sz="0" w:space="0" w:color="auto"/>
            <w:bottom w:val="none" w:sz="0" w:space="0" w:color="auto"/>
            <w:right w:val="none" w:sz="0" w:space="0" w:color="auto"/>
          </w:divBdr>
        </w:div>
      </w:divsChild>
    </w:div>
    <w:div w:id="575555319">
      <w:bodyDiv w:val="1"/>
      <w:marLeft w:val="0"/>
      <w:marRight w:val="0"/>
      <w:marTop w:val="0"/>
      <w:marBottom w:val="0"/>
      <w:divBdr>
        <w:top w:val="none" w:sz="0" w:space="0" w:color="auto"/>
        <w:left w:val="none" w:sz="0" w:space="0" w:color="auto"/>
        <w:bottom w:val="none" w:sz="0" w:space="0" w:color="auto"/>
        <w:right w:val="none" w:sz="0" w:space="0" w:color="auto"/>
      </w:divBdr>
    </w:div>
    <w:div w:id="607932464">
      <w:bodyDiv w:val="1"/>
      <w:marLeft w:val="0"/>
      <w:marRight w:val="0"/>
      <w:marTop w:val="0"/>
      <w:marBottom w:val="0"/>
      <w:divBdr>
        <w:top w:val="none" w:sz="0" w:space="0" w:color="auto"/>
        <w:left w:val="none" w:sz="0" w:space="0" w:color="auto"/>
        <w:bottom w:val="none" w:sz="0" w:space="0" w:color="auto"/>
        <w:right w:val="none" w:sz="0" w:space="0" w:color="auto"/>
      </w:divBdr>
      <w:divsChild>
        <w:div w:id="165369018">
          <w:marLeft w:val="274"/>
          <w:marRight w:val="0"/>
          <w:marTop w:val="0"/>
          <w:marBottom w:val="120"/>
          <w:divBdr>
            <w:top w:val="none" w:sz="0" w:space="0" w:color="auto"/>
            <w:left w:val="none" w:sz="0" w:space="0" w:color="auto"/>
            <w:bottom w:val="none" w:sz="0" w:space="0" w:color="auto"/>
            <w:right w:val="none" w:sz="0" w:space="0" w:color="auto"/>
          </w:divBdr>
        </w:div>
        <w:div w:id="509879660">
          <w:marLeft w:val="274"/>
          <w:marRight w:val="0"/>
          <w:marTop w:val="0"/>
          <w:marBottom w:val="120"/>
          <w:divBdr>
            <w:top w:val="none" w:sz="0" w:space="0" w:color="auto"/>
            <w:left w:val="none" w:sz="0" w:space="0" w:color="auto"/>
            <w:bottom w:val="none" w:sz="0" w:space="0" w:color="auto"/>
            <w:right w:val="none" w:sz="0" w:space="0" w:color="auto"/>
          </w:divBdr>
        </w:div>
        <w:div w:id="1297025059">
          <w:marLeft w:val="994"/>
          <w:marRight w:val="0"/>
          <w:marTop w:val="0"/>
          <w:marBottom w:val="120"/>
          <w:divBdr>
            <w:top w:val="none" w:sz="0" w:space="0" w:color="auto"/>
            <w:left w:val="none" w:sz="0" w:space="0" w:color="auto"/>
            <w:bottom w:val="none" w:sz="0" w:space="0" w:color="auto"/>
            <w:right w:val="none" w:sz="0" w:space="0" w:color="auto"/>
          </w:divBdr>
        </w:div>
        <w:div w:id="1917475466">
          <w:marLeft w:val="274"/>
          <w:marRight w:val="0"/>
          <w:marTop w:val="0"/>
          <w:marBottom w:val="120"/>
          <w:divBdr>
            <w:top w:val="none" w:sz="0" w:space="0" w:color="auto"/>
            <w:left w:val="none" w:sz="0" w:space="0" w:color="auto"/>
            <w:bottom w:val="none" w:sz="0" w:space="0" w:color="auto"/>
            <w:right w:val="none" w:sz="0" w:space="0" w:color="auto"/>
          </w:divBdr>
        </w:div>
        <w:div w:id="2020041115">
          <w:marLeft w:val="994"/>
          <w:marRight w:val="0"/>
          <w:marTop w:val="0"/>
          <w:marBottom w:val="120"/>
          <w:divBdr>
            <w:top w:val="none" w:sz="0" w:space="0" w:color="auto"/>
            <w:left w:val="none" w:sz="0" w:space="0" w:color="auto"/>
            <w:bottom w:val="none" w:sz="0" w:space="0" w:color="auto"/>
            <w:right w:val="none" w:sz="0" w:space="0" w:color="auto"/>
          </w:divBdr>
        </w:div>
      </w:divsChild>
    </w:div>
    <w:div w:id="665521624">
      <w:bodyDiv w:val="1"/>
      <w:marLeft w:val="0"/>
      <w:marRight w:val="0"/>
      <w:marTop w:val="0"/>
      <w:marBottom w:val="0"/>
      <w:divBdr>
        <w:top w:val="none" w:sz="0" w:space="0" w:color="auto"/>
        <w:left w:val="none" w:sz="0" w:space="0" w:color="auto"/>
        <w:bottom w:val="none" w:sz="0" w:space="0" w:color="auto"/>
        <w:right w:val="none" w:sz="0" w:space="0" w:color="auto"/>
      </w:divBdr>
    </w:div>
    <w:div w:id="686559679">
      <w:bodyDiv w:val="1"/>
      <w:marLeft w:val="0"/>
      <w:marRight w:val="0"/>
      <w:marTop w:val="0"/>
      <w:marBottom w:val="0"/>
      <w:divBdr>
        <w:top w:val="none" w:sz="0" w:space="0" w:color="auto"/>
        <w:left w:val="none" w:sz="0" w:space="0" w:color="auto"/>
        <w:bottom w:val="none" w:sz="0" w:space="0" w:color="auto"/>
        <w:right w:val="none" w:sz="0" w:space="0" w:color="auto"/>
      </w:divBdr>
    </w:div>
    <w:div w:id="718358246">
      <w:bodyDiv w:val="1"/>
      <w:marLeft w:val="0"/>
      <w:marRight w:val="0"/>
      <w:marTop w:val="0"/>
      <w:marBottom w:val="0"/>
      <w:divBdr>
        <w:top w:val="none" w:sz="0" w:space="0" w:color="auto"/>
        <w:left w:val="none" w:sz="0" w:space="0" w:color="auto"/>
        <w:bottom w:val="none" w:sz="0" w:space="0" w:color="auto"/>
        <w:right w:val="none" w:sz="0" w:space="0" w:color="auto"/>
      </w:divBdr>
    </w:div>
    <w:div w:id="764688085">
      <w:bodyDiv w:val="1"/>
      <w:marLeft w:val="0"/>
      <w:marRight w:val="0"/>
      <w:marTop w:val="0"/>
      <w:marBottom w:val="0"/>
      <w:divBdr>
        <w:top w:val="none" w:sz="0" w:space="0" w:color="auto"/>
        <w:left w:val="none" w:sz="0" w:space="0" w:color="auto"/>
        <w:bottom w:val="none" w:sz="0" w:space="0" w:color="auto"/>
        <w:right w:val="none" w:sz="0" w:space="0" w:color="auto"/>
      </w:divBdr>
      <w:divsChild>
        <w:div w:id="1422288346">
          <w:marLeft w:val="0"/>
          <w:marRight w:val="0"/>
          <w:marTop w:val="0"/>
          <w:marBottom w:val="0"/>
          <w:divBdr>
            <w:top w:val="none" w:sz="0" w:space="0" w:color="auto"/>
            <w:left w:val="none" w:sz="0" w:space="0" w:color="auto"/>
            <w:bottom w:val="none" w:sz="0" w:space="0" w:color="auto"/>
            <w:right w:val="none" w:sz="0" w:space="0" w:color="auto"/>
          </w:divBdr>
        </w:div>
        <w:div w:id="655381648">
          <w:marLeft w:val="0"/>
          <w:marRight w:val="0"/>
          <w:marTop w:val="0"/>
          <w:marBottom w:val="0"/>
          <w:divBdr>
            <w:top w:val="none" w:sz="0" w:space="0" w:color="auto"/>
            <w:left w:val="none" w:sz="0" w:space="0" w:color="auto"/>
            <w:bottom w:val="none" w:sz="0" w:space="0" w:color="auto"/>
            <w:right w:val="none" w:sz="0" w:space="0" w:color="auto"/>
          </w:divBdr>
        </w:div>
        <w:div w:id="717707573">
          <w:marLeft w:val="0"/>
          <w:marRight w:val="0"/>
          <w:marTop w:val="0"/>
          <w:marBottom w:val="0"/>
          <w:divBdr>
            <w:top w:val="none" w:sz="0" w:space="0" w:color="auto"/>
            <w:left w:val="none" w:sz="0" w:space="0" w:color="auto"/>
            <w:bottom w:val="none" w:sz="0" w:space="0" w:color="auto"/>
            <w:right w:val="none" w:sz="0" w:space="0" w:color="auto"/>
          </w:divBdr>
        </w:div>
      </w:divsChild>
    </w:div>
    <w:div w:id="790706656">
      <w:bodyDiv w:val="1"/>
      <w:marLeft w:val="0"/>
      <w:marRight w:val="0"/>
      <w:marTop w:val="0"/>
      <w:marBottom w:val="0"/>
      <w:divBdr>
        <w:top w:val="none" w:sz="0" w:space="0" w:color="auto"/>
        <w:left w:val="none" w:sz="0" w:space="0" w:color="auto"/>
        <w:bottom w:val="none" w:sz="0" w:space="0" w:color="auto"/>
        <w:right w:val="none" w:sz="0" w:space="0" w:color="auto"/>
      </w:divBdr>
    </w:div>
    <w:div w:id="816071815">
      <w:bodyDiv w:val="1"/>
      <w:marLeft w:val="0"/>
      <w:marRight w:val="0"/>
      <w:marTop w:val="0"/>
      <w:marBottom w:val="0"/>
      <w:divBdr>
        <w:top w:val="none" w:sz="0" w:space="0" w:color="auto"/>
        <w:left w:val="none" w:sz="0" w:space="0" w:color="auto"/>
        <w:bottom w:val="none" w:sz="0" w:space="0" w:color="auto"/>
        <w:right w:val="none" w:sz="0" w:space="0" w:color="auto"/>
      </w:divBdr>
    </w:div>
    <w:div w:id="824127460">
      <w:bodyDiv w:val="1"/>
      <w:marLeft w:val="0"/>
      <w:marRight w:val="0"/>
      <w:marTop w:val="0"/>
      <w:marBottom w:val="0"/>
      <w:divBdr>
        <w:top w:val="none" w:sz="0" w:space="0" w:color="auto"/>
        <w:left w:val="none" w:sz="0" w:space="0" w:color="auto"/>
        <w:bottom w:val="none" w:sz="0" w:space="0" w:color="auto"/>
        <w:right w:val="none" w:sz="0" w:space="0" w:color="auto"/>
      </w:divBdr>
      <w:divsChild>
        <w:div w:id="767308131">
          <w:marLeft w:val="0"/>
          <w:marRight w:val="0"/>
          <w:marTop w:val="135"/>
          <w:marBottom w:val="135"/>
          <w:divBdr>
            <w:top w:val="single" w:sz="6" w:space="0" w:color="C1C7D0"/>
            <w:left w:val="single" w:sz="6" w:space="0" w:color="C1C7D0"/>
            <w:bottom w:val="single" w:sz="6" w:space="0" w:color="C1C7D0"/>
            <w:right w:val="single" w:sz="6" w:space="0" w:color="C1C7D0"/>
          </w:divBdr>
          <w:divsChild>
            <w:div w:id="258833271">
              <w:marLeft w:val="0"/>
              <w:marRight w:val="0"/>
              <w:marTop w:val="0"/>
              <w:marBottom w:val="0"/>
              <w:divBdr>
                <w:top w:val="none" w:sz="0" w:space="0" w:color="auto"/>
                <w:left w:val="none" w:sz="0" w:space="0" w:color="auto"/>
                <w:bottom w:val="none" w:sz="0" w:space="0" w:color="auto"/>
                <w:right w:val="none" w:sz="0" w:space="0" w:color="auto"/>
              </w:divBdr>
            </w:div>
          </w:divsChild>
        </w:div>
        <w:div w:id="1808281393">
          <w:marLeft w:val="0"/>
          <w:marRight w:val="0"/>
          <w:marTop w:val="135"/>
          <w:marBottom w:val="135"/>
          <w:divBdr>
            <w:top w:val="single" w:sz="6" w:space="0" w:color="C1C7D0"/>
            <w:left w:val="single" w:sz="6" w:space="0" w:color="C1C7D0"/>
            <w:bottom w:val="single" w:sz="6" w:space="0" w:color="C1C7D0"/>
            <w:right w:val="single" w:sz="6" w:space="0" w:color="C1C7D0"/>
          </w:divBdr>
          <w:divsChild>
            <w:div w:id="10816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726">
      <w:bodyDiv w:val="1"/>
      <w:marLeft w:val="0"/>
      <w:marRight w:val="0"/>
      <w:marTop w:val="0"/>
      <w:marBottom w:val="0"/>
      <w:divBdr>
        <w:top w:val="none" w:sz="0" w:space="0" w:color="auto"/>
        <w:left w:val="none" w:sz="0" w:space="0" w:color="auto"/>
        <w:bottom w:val="none" w:sz="0" w:space="0" w:color="auto"/>
        <w:right w:val="none" w:sz="0" w:space="0" w:color="auto"/>
      </w:divBdr>
      <w:divsChild>
        <w:div w:id="104665508">
          <w:marLeft w:val="446"/>
          <w:marRight w:val="0"/>
          <w:marTop w:val="0"/>
          <w:marBottom w:val="0"/>
          <w:divBdr>
            <w:top w:val="none" w:sz="0" w:space="0" w:color="auto"/>
            <w:left w:val="none" w:sz="0" w:space="0" w:color="auto"/>
            <w:bottom w:val="none" w:sz="0" w:space="0" w:color="auto"/>
            <w:right w:val="none" w:sz="0" w:space="0" w:color="auto"/>
          </w:divBdr>
        </w:div>
        <w:div w:id="556626452">
          <w:marLeft w:val="446"/>
          <w:marRight w:val="0"/>
          <w:marTop w:val="0"/>
          <w:marBottom w:val="0"/>
          <w:divBdr>
            <w:top w:val="none" w:sz="0" w:space="0" w:color="auto"/>
            <w:left w:val="none" w:sz="0" w:space="0" w:color="auto"/>
            <w:bottom w:val="none" w:sz="0" w:space="0" w:color="auto"/>
            <w:right w:val="none" w:sz="0" w:space="0" w:color="auto"/>
          </w:divBdr>
        </w:div>
        <w:div w:id="1629429912">
          <w:marLeft w:val="446"/>
          <w:marRight w:val="0"/>
          <w:marTop w:val="0"/>
          <w:marBottom w:val="0"/>
          <w:divBdr>
            <w:top w:val="none" w:sz="0" w:space="0" w:color="auto"/>
            <w:left w:val="none" w:sz="0" w:space="0" w:color="auto"/>
            <w:bottom w:val="none" w:sz="0" w:space="0" w:color="auto"/>
            <w:right w:val="none" w:sz="0" w:space="0" w:color="auto"/>
          </w:divBdr>
        </w:div>
        <w:div w:id="1808695252">
          <w:marLeft w:val="446"/>
          <w:marRight w:val="0"/>
          <w:marTop w:val="0"/>
          <w:marBottom w:val="0"/>
          <w:divBdr>
            <w:top w:val="none" w:sz="0" w:space="0" w:color="auto"/>
            <w:left w:val="none" w:sz="0" w:space="0" w:color="auto"/>
            <w:bottom w:val="none" w:sz="0" w:space="0" w:color="auto"/>
            <w:right w:val="none" w:sz="0" w:space="0" w:color="auto"/>
          </w:divBdr>
        </w:div>
      </w:divsChild>
    </w:div>
    <w:div w:id="839740102">
      <w:bodyDiv w:val="1"/>
      <w:marLeft w:val="0"/>
      <w:marRight w:val="0"/>
      <w:marTop w:val="0"/>
      <w:marBottom w:val="0"/>
      <w:divBdr>
        <w:top w:val="none" w:sz="0" w:space="0" w:color="auto"/>
        <w:left w:val="none" w:sz="0" w:space="0" w:color="auto"/>
        <w:bottom w:val="none" w:sz="0" w:space="0" w:color="auto"/>
        <w:right w:val="none" w:sz="0" w:space="0" w:color="auto"/>
      </w:divBdr>
      <w:divsChild>
        <w:div w:id="128402301">
          <w:marLeft w:val="0"/>
          <w:marRight w:val="0"/>
          <w:marTop w:val="150"/>
          <w:marBottom w:val="150"/>
          <w:divBdr>
            <w:top w:val="single" w:sz="6" w:space="0" w:color="DFE1E5"/>
            <w:left w:val="single" w:sz="6" w:space="0" w:color="DFE1E5"/>
            <w:bottom w:val="single" w:sz="6" w:space="0" w:color="DFE1E5"/>
            <w:right w:val="single" w:sz="6" w:space="0" w:color="DFE1E5"/>
          </w:divBdr>
          <w:divsChild>
            <w:div w:id="835999410">
              <w:marLeft w:val="0"/>
              <w:marRight w:val="0"/>
              <w:marTop w:val="0"/>
              <w:marBottom w:val="0"/>
              <w:divBdr>
                <w:top w:val="none" w:sz="0" w:space="0" w:color="auto"/>
                <w:left w:val="none" w:sz="0" w:space="0" w:color="auto"/>
                <w:bottom w:val="none" w:sz="0" w:space="0" w:color="auto"/>
                <w:right w:val="none" w:sz="0" w:space="0" w:color="auto"/>
              </w:divBdr>
              <w:divsChild>
                <w:div w:id="1777368384">
                  <w:marLeft w:val="0"/>
                  <w:marRight w:val="0"/>
                  <w:marTop w:val="0"/>
                  <w:marBottom w:val="0"/>
                  <w:divBdr>
                    <w:top w:val="none" w:sz="0" w:space="0" w:color="auto"/>
                    <w:left w:val="none" w:sz="0" w:space="0" w:color="auto"/>
                    <w:bottom w:val="none" w:sz="0" w:space="0" w:color="auto"/>
                    <w:right w:val="none" w:sz="0" w:space="0" w:color="auto"/>
                  </w:divBdr>
                  <w:divsChild>
                    <w:div w:id="538207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61824845">
      <w:bodyDiv w:val="1"/>
      <w:marLeft w:val="0"/>
      <w:marRight w:val="0"/>
      <w:marTop w:val="0"/>
      <w:marBottom w:val="0"/>
      <w:divBdr>
        <w:top w:val="none" w:sz="0" w:space="0" w:color="auto"/>
        <w:left w:val="none" w:sz="0" w:space="0" w:color="auto"/>
        <w:bottom w:val="none" w:sz="0" w:space="0" w:color="auto"/>
        <w:right w:val="none" w:sz="0" w:space="0" w:color="auto"/>
      </w:divBdr>
    </w:div>
    <w:div w:id="864320927">
      <w:bodyDiv w:val="1"/>
      <w:marLeft w:val="0"/>
      <w:marRight w:val="0"/>
      <w:marTop w:val="0"/>
      <w:marBottom w:val="0"/>
      <w:divBdr>
        <w:top w:val="none" w:sz="0" w:space="0" w:color="auto"/>
        <w:left w:val="none" w:sz="0" w:space="0" w:color="auto"/>
        <w:bottom w:val="none" w:sz="0" w:space="0" w:color="auto"/>
        <w:right w:val="none" w:sz="0" w:space="0" w:color="auto"/>
      </w:divBdr>
    </w:div>
    <w:div w:id="909313360">
      <w:bodyDiv w:val="1"/>
      <w:marLeft w:val="0"/>
      <w:marRight w:val="0"/>
      <w:marTop w:val="0"/>
      <w:marBottom w:val="0"/>
      <w:divBdr>
        <w:top w:val="none" w:sz="0" w:space="0" w:color="auto"/>
        <w:left w:val="none" w:sz="0" w:space="0" w:color="auto"/>
        <w:bottom w:val="none" w:sz="0" w:space="0" w:color="auto"/>
        <w:right w:val="none" w:sz="0" w:space="0" w:color="auto"/>
      </w:divBdr>
    </w:div>
    <w:div w:id="910770605">
      <w:bodyDiv w:val="1"/>
      <w:marLeft w:val="0"/>
      <w:marRight w:val="0"/>
      <w:marTop w:val="0"/>
      <w:marBottom w:val="0"/>
      <w:divBdr>
        <w:top w:val="none" w:sz="0" w:space="0" w:color="auto"/>
        <w:left w:val="none" w:sz="0" w:space="0" w:color="auto"/>
        <w:bottom w:val="none" w:sz="0" w:space="0" w:color="auto"/>
        <w:right w:val="none" w:sz="0" w:space="0" w:color="auto"/>
      </w:divBdr>
    </w:div>
    <w:div w:id="929585972">
      <w:bodyDiv w:val="1"/>
      <w:marLeft w:val="0"/>
      <w:marRight w:val="0"/>
      <w:marTop w:val="0"/>
      <w:marBottom w:val="0"/>
      <w:divBdr>
        <w:top w:val="none" w:sz="0" w:space="0" w:color="auto"/>
        <w:left w:val="none" w:sz="0" w:space="0" w:color="auto"/>
        <w:bottom w:val="none" w:sz="0" w:space="0" w:color="auto"/>
        <w:right w:val="none" w:sz="0" w:space="0" w:color="auto"/>
      </w:divBdr>
      <w:divsChild>
        <w:div w:id="273678521">
          <w:marLeft w:val="274"/>
          <w:marRight w:val="0"/>
          <w:marTop w:val="0"/>
          <w:marBottom w:val="120"/>
          <w:divBdr>
            <w:top w:val="none" w:sz="0" w:space="0" w:color="auto"/>
            <w:left w:val="none" w:sz="0" w:space="0" w:color="auto"/>
            <w:bottom w:val="none" w:sz="0" w:space="0" w:color="auto"/>
            <w:right w:val="none" w:sz="0" w:space="0" w:color="auto"/>
          </w:divBdr>
        </w:div>
        <w:div w:id="755056218">
          <w:marLeft w:val="274"/>
          <w:marRight w:val="0"/>
          <w:marTop w:val="0"/>
          <w:marBottom w:val="120"/>
          <w:divBdr>
            <w:top w:val="none" w:sz="0" w:space="0" w:color="auto"/>
            <w:left w:val="none" w:sz="0" w:space="0" w:color="auto"/>
            <w:bottom w:val="none" w:sz="0" w:space="0" w:color="auto"/>
            <w:right w:val="none" w:sz="0" w:space="0" w:color="auto"/>
          </w:divBdr>
        </w:div>
        <w:div w:id="1009525885">
          <w:marLeft w:val="274"/>
          <w:marRight w:val="0"/>
          <w:marTop w:val="0"/>
          <w:marBottom w:val="120"/>
          <w:divBdr>
            <w:top w:val="none" w:sz="0" w:space="0" w:color="auto"/>
            <w:left w:val="none" w:sz="0" w:space="0" w:color="auto"/>
            <w:bottom w:val="none" w:sz="0" w:space="0" w:color="auto"/>
            <w:right w:val="none" w:sz="0" w:space="0" w:color="auto"/>
          </w:divBdr>
        </w:div>
        <w:div w:id="1154293537">
          <w:marLeft w:val="274"/>
          <w:marRight w:val="0"/>
          <w:marTop w:val="0"/>
          <w:marBottom w:val="120"/>
          <w:divBdr>
            <w:top w:val="none" w:sz="0" w:space="0" w:color="auto"/>
            <w:left w:val="none" w:sz="0" w:space="0" w:color="auto"/>
            <w:bottom w:val="none" w:sz="0" w:space="0" w:color="auto"/>
            <w:right w:val="none" w:sz="0" w:space="0" w:color="auto"/>
          </w:divBdr>
        </w:div>
        <w:div w:id="1193882694">
          <w:marLeft w:val="274"/>
          <w:marRight w:val="0"/>
          <w:marTop w:val="0"/>
          <w:marBottom w:val="120"/>
          <w:divBdr>
            <w:top w:val="none" w:sz="0" w:space="0" w:color="auto"/>
            <w:left w:val="none" w:sz="0" w:space="0" w:color="auto"/>
            <w:bottom w:val="none" w:sz="0" w:space="0" w:color="auto"/>
            <w:right w:val="none" w:sz="0" w:space="0" w:color="auto"/>
          </w:divBdr>
        </w:div>
        <w:div w:id="1519931743">
          <w:marLeft w:val="274"/>
          <w:marRight w:val="0"/>
          <w:marTop w:val="0"/>
          <w:marBottom w:val="120"/>
          <w:divBdr>
            <w:top w:val="none" w:sz="0" w:space="0" w:color="auto"/>
            <w:left w:val="none" w:sz="0" w:space="0" w:color="auto"/>
            <w:bottom w:val="none" w:sz="0" w:space="0" w:color="auto"/>
            <w:right w:val="none" w:sz="0" w:space="0" w:color="auto"/>
          </w:divBdr>
        </w:div>
        <w:div w:id="1567690114">
          <w:marLeft w:val="994"/>
          <w:marRight w:val="0"/>
          <w:marTop w:val="0"/>
          <w:marBottom w:val="120"/>
          <w:divBdr>
            <w:top w:val="none" w:sz="0" w:space="0" w:color="auto"/>
            <w:left w:val="none" w:sz="0" w:space="0" w:color="auto"/>
            <w:bottom w:val="none" w:sz="0" w:space="0" w:color="auto"/>
            <w:right w:val="none" w:sz="0" w:space="0" w:color="auto"/>
          </w:divBdr>
        </w:div>
        <w:div w:id="1785803133">
          <w:marLeft w:val="274"/>
          <w:marRight w:val="0"/>
          <w:marTop w:val="0"/>
          <w:marBottom w:val="120"/>
          <w:divBdr>
            <w:top w:val="none" w:sz="0" w:space="0" w:color="auto"/>
            <w:left w:val="none" w:sz="0" w:space="0" w:color="auto"/>
            <w:bottom w:val="none" w:sz="0" w:space="0" w:color="auto"/>
            <w:right w:val="none" w:sz="0" w:space="0" w:color="auto"/>
          </w:divBdr>
        </w:div>
        <w:div w:id="1799034290">
          <w:marLeft w:val="994"/>
          <w:marRight w:val="0"/>
          <w:marTop w:val="0"/>
          <w:marBottom w:val="120"/>
          <w:divBdr>
            <w:top w:val="none" w:sz="0" w:space="0" w:color="auto"/>
            <w:left w:val="none" w:sz="0" w:space="0" w:color="auto"/>
            <w:bottom w:val="none" w:sz="0" w:space="0" w:color="auto"/>
            <w:right w:val="none" w:sz="0" w:space="0" w:color="auto"/>
          </w:divBdr>
        </w:div>
        <w:div w:id="1943224011">
          <w:marLeft w:val="274"/>
          <w:marRight w:val="0"/>
          <w:marTop w:val="0"/>
          <w:marBottom w:val="120"/>
          <w:divBdr>
            <w:top w:val="none" w:sz="0" w:space="0" w:color="auto"/>
            <w:left w:val="none" w:sz="0" w:space="0" w:color="auto"/>
            <w:bottom w:val="none" w:sz="0" w:space="0" w:color="auto"/>
            <w:right w:val="none" w:sz="0" w:space="0" w:color="auto"/>
          </w:divBdr>
        </w:div>
      </w:divsChild>
    </w:div>
    <w:div w:id="947735458">
      <w:bodyDiv w:val="1"/>
      <w:marLeft w:val="0"/>
      <w:marRight w:val="0"/>
      <w:marTop w:val="0"/>
      <w:marBottom w:val="0"/>
      <w:divBdr>
        <w:top w:val="none" w:sz="0" w:space="0" w:color="auto"/>
        <w:left w:val="none" w:sz="0" w:space="0" w:color="auto"/>
        <w:bottom w:val="none" w:sz="0" w:space="0" w:color="auto"/>
        <w:right w:val="none" w:sz="0" w:space="0" w:color="auto"/>
      </w:divBdr>
    </w:div>
    <w:div w:id="1037242762">
      <w:bodyDiv w:val="1"/>
      <w:marLeft w:val="0"/>
      <w:marRight w:val="0"/>
      <w:marTop w:val="0"/>
      <w:marBottom w:val="0"/>
      <w:divBdr>
        <w:top w:val="none" w:sz="0" w:space="0" w:color="auto"/>
        <w:left w:val="none" w:sz="0" w:space="0" w:color="auto"/>
        <w:bottom w:val="none" w:sz="0" w:space="0" w:color="auto"/>
        <w:right w:val="none" w:sz="0" w:space="0" w:color="auto"/>
      </w:divBdr>
      <w:divsChild>
        <w:div w:id="367873607">
          <w:marLeft w:val="0"/>
          <w:marRight w:val="0"/>
          <w:marTop w:val="150"/>
          <w:marBottom w:val="150"/>
          <w:divBdr>
            <w:top w:val="single" w:sz="6" w:space="0" w:color="DFE1E5"/>
            <w:left w:val="single" w:sz="6" w:space="0" w:color="DFE1E5"/>
            <w:bottom w:val="single" w:sz="6" w:space="0" w:color="DFE1E5"/>
            <w:right w:val="single" w:sz="6" w:space="0" w:color="DFE1E5"/>
          </w:divBdr>
          <w:divsChild>
            <w:div w:id="798911820">
              <w:marLeft w:val="0"/>
              <w:marRight w:val="0"/>
              <w:marTop w:val="0"/>
              <w:marBottom w:val="0"/>
              <w:divBdr>
                <w:top w:val="none" w:sz="0" w:space="0" w:color="auto"/>
                <w:left w:val="none" w:sz="0" w:space="0" w:color="auto"/>
                <w:bottom w:val="none" w:sz="0" w:space="0" w:color="auto"/>
                <w:right w:val="none" w:sz="0" w:space="0" w:color="auto"/>
              </w:divBdr>
              <w:divsChild>
                <w:div w:id="835613675">
                  <w:marLeft w:val="0"/>
                  <w:marRight w:val="0"/>
                  <w:marTop w:val="0"/>
                  <w:marBottom w:val="0"/>
                  <w:divBdr>
                    <w:top w:val="none" w:sz="0" w:space="0" w:color="auto"/>
                    <w:left w:val="none" w:sz="0" w:space="0" w:color="auto"/>
                    <w:bottom w:val="none" w:sz="0" w:space="0" w:color="auto"/>
                    <w:right w:val="none" w:sz="0" w:space="0" w:color="auto"/>
                  </w:divBdr>
                  <w:divsChild>
                    <w:div w:id="6446247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12506246">
          <w:marLeft w:val="0"/>
          <w:marRight w:val="0"/>
          <w:marTop w:val="150"/>
          <w:marBottom w:val="150"/>
          <w:divBdr>
            <w:top w:val="single" w:sz="6" w:space="0" w:color="DFE1E5"/>
            <w:left w:val="single" w:sz="6" w:space="0" w:color="DFE1E5"/>
            <w:bottom w:val="single" w:sz="6" w:space="0" w:color="DFE1E5"/>
            <w:right w:val="single" w:sz="6" w:space="0" w:color="DFE1E5"/>
          </w:divBdr>
          <w:divsChild>
            <w:div w:id="1185941432">
              <w:marLeft w:val="0"/>
              <w:marRight w:val="0"/>
              <w:marTop w:val="0"/>
              <w:marBottom w:val="0"/>
              <w:divBdr>
                <w:top w:val="none" w:sz="0" w:space="0" w:color="auto"/>
                <w:left w:val="none" w:sz="0" w:space="0" w:color="auto"/>
                <w:bottom w:val="none" w:sz="0" w:space="0" w:color="auto"/>
                <w:right w:val="none" w:sz="0" w:space="0" w:color="auto"/>
              </w:divBdr>
              <w:divsChild>
                <w:div w:id="1957370740">
                  <w:marLeft w:val="0"/>
                  <w:marRight w:val="0"/>
                  <w:marTop w:val="0"/>
                  <w:marBottom w:val="0"/>
                  <w:divBdr>
                    <w:top w:val="none" w:sz="0" w:space="0" w:color="auto"/>
                    <w:left w:val="none" w:sz="0" w:space="0" w:color="auto"/>
                    <w:bottom w:val="none" w:sz="0" w:space="0" w:color="auto"/>
                    <w:right w:val="none" w:sz="0" w:space="0" w:color="auto"/>
                  </w:divBdr>
                  <w:divsChild>
                    <w:div w:id="767845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20702867">
          <w:marLeft w:val="0"/>
          <w:marRight w:val="0"/>
          <w:marTop w:val="150"/>
          <w:marBottom w:val="150"/>
          <w:divBdr>
            <w:top w:val="single" w:sz="6" w:space="0" w:color="DFE1E5"/>
            <w:left w:val="single" w:sz="6" w:space="0" w:color="DFE1E5"/>
            <w:bottom w:val="single" w:sz="6" w:space="0" w:color="DFE1E5"/>
            <w:right w:val="single" w:sz="6" w:space="0" w:color="DFE1E5"/>
          </w:divBdr>
          <w:divsChild>
            <w:div w:id="546726">
              <w:marLeft w:val="0"/>
              <w:marRight w:val="0"/>
              <w:marTop w:val="0"/>
              <w:marBottom w:val="0"/>
              <w:divBdr>
                <w:top w:val="none" w:sz="0" w:space="0" w:color="auto"/>
                <w:left w:val="none" w:sz="0" w:space="0" w:color="auto"/>
                <w:bottom w:val="none" w:sz="0" w:space="0" w:color="auto"/>
                <w:right w:val="none" w:sz="0" w:space="0" w:color="auto"/>
              </w:divBdr>
              <w:divsChild>
                <w:div w:id="675765601">
                  <w:marLeft w:val="0"/>
                  <w:marRight w:val="0"/>
                  <w:marTop w:val="0"/>
                  <w:marBottom w:val="0"/>
                  <w:divBdr>
                    <w:top w:val="none" w:sz="0" w:space="0" w:color="auto"/>
                    <w:left w:val="none" w:sz="0" w:space="0" w:color="auto"/>
                    <w:bottom w:val="none" w:sz="0" w:space="0" w:color="auto"/>
                    <w:right w:val="none" w:sz="0" w:space="0" w:color="auto"/>
                  </w:divBdr>
                  <w:divsChild>
                    <w:div w:id="581525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26604678">
          <w:marLeft w:val="0"/>
          <w:marRight w:val="0"/>
          <w:marTop w:val="150"/>
          <w:marBottom w:val="150"/>
          <w:divBdr>
            <w:top w:val="single" w:sz="6" w:space="0" w:color="DFE1E5"/>
            <w:left w:val="single" w:sz="6" w:space="0" w:color="DFE1E5"/>
            <w:bottom w:val="single" w:sz="6" w:space="0" w:color="DFE1E5"/>
            <w:right w:val="single" w:sz="6" w:space="0" w:color="DFE1E5"/>
          </w:divBdr>
          <w:divsChild>
            <w:div w:id="1926960744">
              <w:marLeft w:val="0"/>
              <w:marRight w:val="0"/>
              <w:marTop w:val="0"/>
              <w:marBottom w:val="0"/>
              <w:divBdr>
                <w:top w:val="none" w:sz="0" w:space="0" w:color="auto"/>
                <w:left w:val="none" w:sz="0" w:space="0" w:color="auto"/>
                <w:bottom w:val="none" w:sz="0" w:space="0" w:color="auto"/>
                <w:right w:val="none" w:sz="0" w:space="0" w:color="auto"/>
              </w:divBdr>
              <w:divsChild>
                <w:div w:id="792794607">
                  <w:marLeft w:val="0"/>
                  <w:marRight w:val="0"/>
                  <w:marTop w:val="0"/>
                  <w:marBottom w:val="0"/>
                  <w:divBdr>
                    <w:top w:val="none" w:sz="0" w:space="0" w:color="auto"/>
                    <w:left w:val="none" w:sz="0" w:space="0" w:color="auto"/>
                    <w:bottom w:val="none" w:sz="0" w:space="0" w:color="auto"/>
                    <w:right w:val="none" w:sz="0" w:space="0" w:color="auto"/>
                  </w:divBdr>
                  <w:divsChild>
                    <w:div w:id="15637843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4693189">
          <w:marLeft w:val="0"/>
          <w:marRight w:val="0"/>
          <w:marTop w:val="150"/>
          <w:marBottom w:val="150"/>
          <w:divBdr>
            <w:top w:val="single" w:sz="6" w:space="0" w:color="DFE1E5"/>
            <w:left w:val="single" w:sz="6" w:space="0" w:color="DFE1E5"/>
            <w:bottom w:val="single" w:sz="6" w:space="0" w:color="DFE1E5"/>
            <w:right w:val="single" w:sz="6" w:space="0" w:color="DFE1E5"/>
          </w:divBdr>
          <w:divsChild>
            <w:div w:id="1194731664">
              <w:marLeft w:val="0"/>
              <w:marRight w:val="0"/>
              <w:marTop w:val="0"/>
              <w:marBottom w:val="0"/>
              <w:divBdr>
                <w:top w:val="none" w:sz="0" w:space="0" w:color="auto"/>
                <w:left w:val="none" w:sz="0" w:space="0" w:color="auto"/>
                <w:bottom w:val="none" w:sz="0" w:space="0" w:color="auto"/>
                <w:right w:val="none" w:sz="0" w:space="0" w:color="auto"/>
              </w:divBdr>
              <w:divsChild>
                <w:div w:id="1953438720">
                  <w:marLeft w:val="0"/>
                  <w:marRight w:val="0"/>
                  <w:marTop w:val="0"/>
                  <w:marBottom w:val="0"/>
                  <w:divBdr>
                    <w:top w:val="none" w:sz="0" w:space="0" w:color="auto"/>
                    <w:left w:val="none" w:sz="0" w:space="0" w:color="auto"/>
                    <w:bottom w:val="none" w:sz="0" w:space="0" w:color="auto"/>
                    <w:right w:val="none" w:sz="0" w:space="0" w:color="auto"/>
                  </w:divBdr>
                  <w:divsChild>
                    <w:div w:id="2129540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7648070">
          <w:marLeft w:val="0"/>
          <w:marRight w:val="0"/>
          <w:marTop w:val="150"/>
          <w:marBottom w:val="150"/>
          <w:divBdr>
            <w:top w:val="single" w:sz="6" w:space="0" w:color="DFE1E5"/>
            <w:left w:val="single" w:sz="6" w:space="0" w:color="DFE1E5"/>
            <w:bottom w:val="single" w:sz="6" w:space="0" w:color="DFE1E5"/>
            <w:right w:val="single" w:sz="6" w:space="0" w:color="DFE1E5"/>
          </w:divBdr>
          <w:divsChild>
            <w:div w:id="873882372">
              <w:marLeft w:val="0"/>
              <w:marRight w:val="0"/>
              <w:marTop w:val="0"/>
              <w:marBottom w:val="0"/>
              <w:divBdr>
                <w:top w:val="none" w:sz="0" w:space="0" w:color="auto"/>
                <w:left w:val="none" w:sz="0" w:space="0" w:color="auto"/>
                <w:bottom w:val="none" w:sz="0" w:space="0" w:color="auto"/>
                <w:right w:val="none" w:sz="0" w:space="0" w:color="auto"/>
              </w:divBdr>
              <w:divsChild>
                <w:div w:id="1194539554">
                  <w:marLeft w:val="0"/>
                  <w:marRight w:val="0"/>
                  <w:marTop w:val="0"/>
                  <w:marBottom w:val="0"/>
                  <w:divBdr>
                    <w:top w:val="none" w:sz="0" w:space="0" w:color="auto"/>
                    <w:left w:val="none" w:sz="0" w:space="0" w:color="auto"/>
                    <w:bottom w:val="none" w:sz="0" w:space="0" w:color="auto"/>
                    <w:right w:val="none" w:sz="0" w:space="0" w:color="auto"/>
                  </w:divBdr>
                  <w:divsChild>
                    <w:div w:id="152841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87177">
          <w:marLeft w:val="0"/>
          <w:marRight w:val="0"/>
          <w:marTop w:val="150"/>
          <w:marBottom w:val="150"/>
          <w:divBdr>
            <w:top w:val="single" w:sz="6" w:space="0" w:color="DFE1E5"/>
            <w:left w:val="single" w:sz="6" w:space="0" w:color="DFE1E5"/>
            <w:bottom w:val="single" w:sz="6" w:space="0" w:color="DFE1E5"/>
            <w:right w:val="single" w:sz="6" w:space="0" w:color="DFE1E5"/>
          </w:divBdr>
          <w:divsChild>
            <w:div w:id="1568950666">
              <w:marLeft w:val="0"/>
              <w:marRight w:val="0"/>
              <w:marTop w:val="0"/>
              <w:marBottom w:val="0"/>
              <w:divBdr>
                <w:top w:val="none" w:sz="0" w:space="0" w:color="auto"/>
                <w:left w:val="none" w:sz="0" w:space="0" w:color="auto"/>
                <w:bottom w:val="none" w:sz="0" w:space="0" w:color="auto"/>
                <w:right w:val="none" w:sz="0" w:space="0" w:color="auto"/>
              </w:divBdr>
              <w:divsChild>
                <w:div w:id="1304971792">
                  <w:marLeft w:val="0"/>
                  <w:marRight w:val="0"/>
                  <w:marTop w:val="0"/>
                  <w:marBottom w:val="0"/>
                  <w:divBdr>
                    <w:top w:val="none" w:sz="0" w:space="0" w:color="auto"/>
                    <w:left w:val="none" w:sz="0" w:space="0" w:color="auto"/>
                    <w:bottom w:val="none" w:sz="0" w:space="0" w:color="auto"/>
                    <w:right w:val="none" w:sz="0" w:space="0" w:color="auto"/>
                  </w:divBdr>
                  <w:divsChild>
                    <w:div w:id="221914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6555209">
          <w:marLeft w:val="0"/>
          <w:marRight w:val="0"/>
          <w:marTop w:val="150"/>
          <w:marBottom w:val="150"/>
          <w:divBdr>
            <w:top w:val="single" w:sz="6" w:space="0" w:color="DFE1E5"/>
            <w:left w:val="single" w:sz="6" w:space="0" w:color="DFE1E5"/>
            <w:bottom w:val="single" w:sz="6" w:space="0" w:color="DFE1E5"/>
            <w:right w:val="single" w:sz="6" w:space="0" w:color="DFE1E5"/>
          </w:divBdr>
          <w:divsChild>
            <w:div w:id="1532111351">
              <w:marLeft w:val="0"/>
              <w:marRight w:val="0"/>
              <w:marTop w:val="0"/>
              <w:marBottom w:val="0"/>
              <w:divBdr>
                <w:top w:val="none" w:sz="0" w:space="0" w:color="auto"/>
                <w:left w:val="none" w:sz="0" w:space="0" w:color="auto"/>
                <w:bottom w:val="none" w:sz="0" w:space="0" w:color="auto"/>
                <w:right w:val="none" w:sz="0" w:space="0" w:color="auto"/>
              </w:divBdr>
              <w:divsChild>
                <w:div w:id="750195362">
                  <w:marLeft w:val="0"/>
                  <w:marRight w:val="0"/>
                  <w:marTop w:val="0"/>
                  <w:marBottom w:val="0"/>
                  <w:divBdr>
                    <w:top w:val="none" w:sz="0" w:space="0" w:color="auto"/>
                    <w:left w:val="none" w:sz="0" w:space="0" w:color="auto"/>
                    <w:bottom w:val="none" w:sz="0" w:space="0" w:color="auto"/>
                    <w:right w:val="none" w:sz="0" w:space="0" w:color="auto"/>
                  </w:divBdr>
                  <w:divsChild>
                    <w:div w:id="21386455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07240928">
          <w:marLeft w:val="0"/>
          <w:marRight w:val="0"/>
          <w:marTop w:val="150"/>
          <w:marBottom w:val="150"/>
          <w:divBdr>
            <w:top w:val="single" w:sz="6" w:space="0" w:color="DFE1E5"/>
            <w:left w:val="single" w:sz="6" w:space="0" w:color="DFE1E5"/>
            <w:bottom w:val="single" w:sz="6" w:space="0" w:color="DFE1E5"/>
            <w:right w:val="single" w:sz="6" w:space="0" w:color="DFE1E5"/>
          </w:divBdr>
          <w:divsChild>
            <w:div w:id="1349067535">
              <w:marLeft w:val="0"/>
              <w:marRight w:val="0"/>
              <w:marTop w:val="0"/>
              <w:marBottom w:val="0"/>
              <w:divBdr>
                <w:top w:val="none" w:sz="0" w:space="0" w:color="auto"/>
                <w:left w:val="none" w:sz="0" w:space="0" w:color="auto"/>
                <w:bottom w:val="none" w:sz="0" w:space="0" w:color="auto"/>
                <w:right w:val="none" w:sz="0" w:space="0" w:color="auto"/>
              </w:divBdr>
              <w:divsChild>
                <w:div w:id="1839422489">
                  <w:marLeft w:val="0"/>
                  <w:marRight w:val="0"/>
                  <w:marTop w:val="0"/>
                  <w:marBottom w:val="0"/>
                  <w:divBdr>
                    <w:top w:val="none" w:sz="0" w:space="0" w:color="auto"/>
                    <w:left w:val="none" w:sz="0" w:space="0" w:color="auto"/>
                    <w:bottom w:val="none" w:sz="0" w:space="0" w:color="auto"/>
                    <w:right w:val="none" w:sz="0" w:space="0" w:color="auto"/>
                  </w:divBdr>
                  <w:divsChild>
                    <w:div w:id="1794470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58745075">
      <w:bodyDiv w:val="1"/>
      <w:marLeft w:val="0"/>
      <w:marRight w:val="0"/>
      <w:marTop w:val="0"/>
      <w:marBottom w:val="0"/>
      <w:divBdr>
        <w:top w:val="none" w:sz="0" w:space="0" w:color="auto"/>
        <w:left w:val="none" w:sz="0" w:space="0" w:color="auto"/>
        <w:bottom w:val="none" w:sz="0" w:space="0" w:color="auto"/>
        <w:right w:val="none" w:sz="0" w:space="0" w:color="auto"/>
      </w:divBdr>
    </w:div>
    <w:div w:id="1093477852">
      <w:bodyDiv w:val="1"/>
      <w:marLeft w:val="0"/>
      <w:marRight w:val="0"/>
      <w:marTop w:val="0"/>
      <w:marBottom w:val="0"/>
      <w:divBdr>
        <w:top w:val="none" w:sz="0" w:space="0" w:color="auto"/>
        <w:left w:val="none" w:sz="0" w:space="0" w:color="auto"/>
        <w:bottom w:val="none" w:sz="0" w:space="0" w:color="auto"/>
        <w:right w:val="none" w:sz="0" w:space="0" w:color="auto"/>
      </w:divBdr>
    </w:div>
    <w:div w:id="1096364744">
      <w:bodyDiv w:val="1"/>
      <w:marLeft w:val="0"/>
      <w:marRight w:val="0"/>
      <w:marTop w:val="0"/>
      <w:marBottom w:val="0"/>
      <w:divBdr>
        <w:top w:val="none" w:sz="0" w:space="0" w:color="auto"/>
        <w:left w:val="none" w:sz="0" w:space="0" w:color="auto"/>
        <w:bottom w:val="none" w:sz="0" w:space="0" w:color="auto"/>
        <w:right w:val="none" w:sz="0" w:space="0" w:color="auto"/>
      </w:divBdr>
    </w:div>
    <w:div w:id="1099373232">
      <w:bodyDiv w:val="1"/>
      <w:marLeft w:val="0"/>
      <w:marRight w:val="0"/>
      <w:marTop w:val="0"/>
      <w:marBottom w:val="0"/>
      <w:divBdr>
        <w:top w:val="none" w:sz="0" w:space="0" w:color="auto"/>
        <w:left w:val="none" w:sz="0" w:space="0" w:color="auto"/>
        <w:bottom w:val="none" w:sz="0" w:space="0" w:color="auto"/>
        <w:right w:val="none" w:sz="0" w:space="0" w:color="auto"/>
      </w:divBdr>
    </w:div>
    <w:div w:id="1099763849">
      <w:bodyDiv w:val="1"/>
      <w:marLeft w:val="0"/>
      <w:marRight w:val="0"/>
      <w:marTop w:val="0"/>
      <w:marBottom w:val="0"/>
      <w:divBdr>
        <w:top w:val="none" w:sz="0" w:space="0" w:color="auto"/>
        <w:left w:val="none" w:sz="0" w:space="0" w:color="auto"/>
        <w:bottom w:val="none" w:sz="0" w:space="0" w:color="auto"/>
        <w:right w:val="none" w:sz="0" w:space="0" w:color="auto"/>
      </w:divBdr>
    </w:div>
    <w:div w:id="1162431880">
      <w:bodyDiv w:val="1"/>
      <w:marLeft w:val="0"/>
      <w:marRight w:val="0"/>
      <w:marTop w:val="0"/>
      <w:marBottom w:val="0"/>
      <w:divBdr>
        <w:top w:val="none" w:sz="0" w:space="0" w:color="auto"/>
        <w:left w:val="none" w:sz="0" w:space="0" w:color="auto"/>
        <w:bottom w:val="none" w:sz="0" w:space="0" w:color="auto"/>
        <w:right w:val="none" w:sz="0" w:space="0" w:color="auto"/>
      </w:divBdr>
      <w:divsChild>
        <w:div w:id="1410544992">
          <w:marLeft w:val="274"/>
          <w:marRight w:val="0"/>
          <w:marTop w:val="0"/>
          <w:marBottom w:val="120"/>
          <w:divBdr>
            <w:top w:val="none" w:sz="0" w:space="0" w:color="auto"/>
            <w:left w:val="none" w:sz="0" w:space="0" w:color="auto"/>
            <w:bottom w:val="none" w:sz="0" w:space="0" w:color="auto"/>
            <w:right w:val="none" w:sz="0" w:space="0" w:color="auto"/>
          </w:divBdr>
        </w:div>
      </w:divsChild>
    </w:div>
    <w:div w:id="1164278332">
      <w:bodyDiv w:val="1"/>
      <w:marLeft w:val="0"/>
      <w:marRight w:val="0"/>
      <w:marTop w:val="0"/>
      <w:marBottom w:val="0"/>
      <w:divBdr>
        <w:top w:val="none" w:sz="0" w:space="0" w:color="auto"/>
        <w:left w:val="none" w:sz="0" w:space="0" w:color="auto"/>
        <w:bottom w:val="none" w:sz="0" w:space="0" w:color="auto"/>
        <w:right w:val="none" w:sz="0" w:space="0" w:color="auto"/>
      </w:divBdr>
      <w:divsChild>
        <w:div w:id="30694111">
          <w:marLeft w:val="994"/>
          <w:marRight w:val="0"/>
          <w:marTop w:val="0"/>
          <w:marBottom w:val="120"/>
          <w:divBdr>
            <w:top w:val="none" w:sz="0" w:space="0" w:color="auto"/>
            <w:left w:val="none" w:sz="0" w:space="0" w:color="auto"/>
            <w:bottom w:val="none" w:sz="0" w:space="0" w:color="auto"/>
            <w:right w:val="none" w:sz="0" w:space="0" w:color="auto"/>
          </w:divBdr>
        </w:div>
        <w:div w:id="226459095">
          <w:marLeft w:val="274"/>
          <w:marRight w:val="0"/>
          <w:marTop w:val="0"/>
          <w:marBottom w:val="120"/>
          <w:divBdr>
            <w:top w:val="none" w:sz="0" w:space="0" w:color="auto"/>
            <w:left w:val="none" w:sz="0" w:space="0" w:color="auto"/>
            <w:bottom w:val="none" w:sz="0" w:space="0" w:color="auto"/>
            <w:right w:val="none" w:sz="0" w:space="0" w:color="auto"/>
          </w:divBdr>
        </w:div>
        <w:div w:id="583226908">
          <w:marLeft w:val="994"/>
          <w:marRight w:val="0"/>
          <w:marTop w:val="0"/>
          <w:marBottom w:val="120"/>
          <w:divBdr>
            <w:top w:val="none" w:sz="0" w:space="0" w:color="auto"/>
            <w:left w:val="none" w:sz="0" w:space="0" w:color="auto"/>
            <w:bottom w:val="none" w:sz="0" w:space="0" w:color="auto"/>
            <w:right w:val="none" w:sz="0" w:space="0" w:color="auto"/>
          </w:divBdr>
        </w:div>
        <w:div w:id="1423136592">
          <w:marLeft w:val="274"/>
          <w:marRight w:val="0"/>
          <w:marTop w:val="0"/>
          <w:marBottom w:val="120"/>
          <w:divBdr>
            <w:top w:val="none" w:sz="0" w:space="0" w:color="auto"/>
            <w:left w:val="none" w:sz="0" w:space="0" w:color="auto"/>
            <w:bottom w:val="none" w:sz="0" w:space="0" w:color="auto"/>
            <w:right w:val="none" w:sz="0" w:space="0" w:color="auto"/>
          </w:divBdr>
        </w:div>
        <w:div w:id="1750150003">
          <w:marLeft w:val="274"/>
          <w:marRight w:val="0"/>
          <w:marTop w:val="0"/>
          <w:marBottom w:val="120"/>
          <w:divBdr>
            <w:top w:val="none" w:sz="0" w:space="0" w:color="auto"/>
            <w:left w:val="none" w:sz="0" w:space="0" w:color="auto"/>
            <w:bottom w:val="none" w:sz="0" w:space="0" w:color="auto"/>
            <w:right w:val="none" w:sz="0" w:space="0" w:color="auto"/>
          </w:divBdr>
        </w:div>
        <w:div w:id="1762798500">
          <w:marLeft w:val="274"/>
          <w:marRight w:val="0"/>
          <w:marTop w:val="0"/>
          <w:marBottom w:val="120"/>
          <w:divBdr>
            <w:top w:val="none" w:sz="0" w:space="0" w:color="auto"/>
            <w:left w:val="none" w:sz="0" w:space="0" w:color="auto"/>
            <w:bottom w:val="none" w:sz="0" w:space="0" w:color="auto"/>
            <w:right w:val="none" w:sz="0" w:space="0" w:color="auto"/>
          </w:divBdr>
        </w:div>
        <w:div w:id="1803575393">
          <w:marLeft w:val="274"/>
          <w:marRight w:val="0"/>
          <w:marTop w:val="0"/>
          <w:marBottom w:val="120"/>
          <w:divBdr>
            <w:top w:val="none" w:sz="0" w:space="0" w:color="auto"/>
            <w:left w:val="none" w:sz="0" w:space="0" w:color="auto"/>
            <w:bottom w:val="none" w:sz="0" w:space="0" w:color="auto"/>
            <w:right w:val="none" w:sz="0" w:space="0" w:color="auto"/>
          </w:divBdr>
        </w:div>
      </w:divsChild>
    </w:div>
    <w:div w:id="1170948293">
      <w:bodyDiv w:val="1"/>
      <w:marLeft w:val="0"/>
      <w:marRight w:val="0"/>
      <w:marTop w:val="0"/>
      <w:marBottom w:val="0"/>
      <w:divBdr>
        <w:top w:val="none" w:sz="0" w:space="0" w:color="auto"/>
        <w:left w:val="none" w:sz="0" w:space="0" w:color="auto"/>
        <w:bottom w:val="none" w:sz="0" w:space="0" w:color="auto"/>
        <w:right w:val="none" w:sz="0" w:space="0" w:color="auto"/>
      </w:divBdr>
    </w:div>
    <w:div w:id="1182862411">
      <w:bodyDiv w:val="1"/>
      <w:marLeft w:val="0"/>
      <w:marRight w:val="0"/>
      <w:marTop w:val="0"/>
      <w:marBottom w:val="0"/>
      <w:divBdr>
        <w:top w:val="none" w:sz="0" w:space="0" w:color="auto"/>
        <w:left w:val="none" w:sz="0" w:space="0" w:color="auto"/>
        <w:bottom w:val="none" w:sz="0" w:space="0" w:color="auto"/>
        <w:right w:val="none" w:sz="0" w:space="0" w:color="auto"/>
      </w:divBdr>
    </w:div>
    <w:div w:id="1197234687">
      <w:bodyDiv w:val="1"/>
      <w:marLeft w:val="0"/>
      <w:marRight w:val="0"/>
      <w:marTop w:val="0"/>
      <w:marBottom w:val="0"/>
      <w:divBdr>
        <w:top w:val="none" w:sz="0" w:space="0" w:color="auto"/>
        <w:left w:val="none" w:sz="0" w:space="0" w:color="auto"/>
        <w:bottom w:val="none" w:sz="0" w:space="0" w:color="auto"/>
        <w:right w:val="none" w:sz="0" w:space="0" w:color="auto"/>
      </w:divBdr>
    </w:div>
    <w:div w:id="1226381781">
      <w:bodyDiv w:val="1"/>
      <w:marLeft w:val="0"/>
      <w:marRight w:val="0"/>
      <w:marTop w:val="0"/>
      <w:marBottom w:val="0"/>
      <w:divBdr>
        <w:top w:val="none" w:sz="0" w:space="0" w:color="auto"/>
        <w:left w:val="none" w:sz="0" w:space="0" w:color="auto"/>
        <w:bottom w:val="none" w:sz="0" w:space="0" w:color="auto"/>
        <w:right w:val="none" w:sz="0" w:space="0" w:color="auto"/>
      </w:divBdr>
    </w:div>
    <w:div w:id="1228489476">
      <w:bodyDiv w:val="1"/>
      <w:marLeft w:val="0"/>
      <w:marRight w:val="0"/>
      <w:marTop w:val="0"/>
      <w:marBottom w:val="0"/>
      <w:divBdr>
        <w:top w:val="none" w:sz="0" w:space="0" w:color="auto"/>
        <w:left w:val="none" w:sz="0" w:space="0" w:color="auto"/>
        <w:bottom w:val="none" w:sz="0" w:space="0" w:color="auto"/>
        <w:right w:val="none" w:sz="0" w:space="0" w:color="auto"/>
      </w:divBdr>
    </w:div>
    <w:div w:id="1271622608">
      <w:bodyDiv w:val="1"/>
      <w:marLeft w:val="0"/>
      <w:marRight w:val="0"/>
      <w:marTop w:val="0"/>
      <w:marBottom w:val="0"/>
      <w:divBdr>
        <w:top w:val="none" w:sz="0" w:space="0" w:color="auto"/>
        <w:left w:val="none" w:sz="0" w:space="0" w:color="auto"/>
        <w:bottom w:val="none" w:sz="0" w:space="0" w:color="auto"/>
        <w:right w:val="none" w:sz="0" w:space="0" w:color="auto"/>
      </w:divBdr>
    </w:div>
    <w:div w:id="1273973943">
      <w:bodyDiv w:val="1"/>
      <w:marLeft w:val="0"/>
      <w:marRight w:val="0"/>
      <w:marTop w:val="0"/>
      <w:marBottom w:val="0"/>
      <w:divBdr>
        <w:top w:val="none" w:sz="0" w:space="0" w:color="auto"/>
        <w:left w:val="none" w:sz="0" w:space="0" w:color="auto"/>
        <w:bottom w:val="none" w:sz="0" w:space="0" w:color="auto"/>
        <w:right w:val="none" w:sz="0" w:space="0" w:color="auto"/>
      </w:divBdr>
      <w:divsChild>
        <w:div w:id="122311947">
          <w:marLeft w:val="446"/>
          <w:marRight w:val="0"/>
          <w:marTop w:val="0"/>
          <w:marBottom w:val="0"/>
          <w:divBdr>
            <w:top w:val="none" w:sz="0" w:space="0" w:color="auto"/>
            <w:left w:val="none" w:sz="0" w:space="0" w:color="auto"/>
            <w:bottom w:val="none" w:sz="0" w:space="0" w:color="auto"/>
            <w:right w:val="none" w:sz="0" w:space="0" w:color="auto"/>
          </w:divBdr>
        </w:div>
        <w:div w:id="160580793">
          <w:marLeft w:val="446"/>
          <w:marRight w:val="0"/>
          <w:marTop w:val="0"/>
          <w:marBottom w:val="0"/>
          <w:divBdr>
            <w:top w:val="none" w:sz="0" w:space="0" w:color="auto"/>
            <w:left w:val="none" w:sz="0" w:space="0" w:color="auto"/>
            <w:bottom w:val="none" w:sz="0" w:space="0" w:color="auto"/>
            <w:right w:val="none" w:sz="0" w:space="0" w:color="auto"/>
          </w:divBdr>
        </w:div>
        <w:div w:id="643850142">
          <w:marLeft w:val="446"/>
          <w:marRight w:val="0"/>
          <w:marTop w:val="0"/>
          <w:marBottom w:val="0"/>
          <w:divBdr>
            <w:top w:val="none" w:sz="0" w:space="0" w:color="auto"/>
            <w:left w:val="none" w:sz="0" w:space="0" w:color="auto"/>
            <w:bottom w:val="none" w:sz="0" w:space="0" w:color="auto"/>
            <w:right w:val="none" w:sz="0" w:space="0" w:color="auto"/>
          </w:divBdr>
        </w:div>
        <w:div w:id="1453015413">
          <w:marLeft w:val="446"/>
          <w:marRight w:val="0"/>
          <w:marTop w:val="0"/>
          <w:marBottom w:val="0"/>
          <w:divBdr>
            <w:top w:val="none" w:sz="0" w:space="0" w:color="auto"/>
            <w:left w:val="none" w:sz="0" w:space="0" w:color="auto"/>
            <w:bottom w:val="none" w:sz="0" w:space="0" w:color="auto"/>
            <w:right w:val="none" w:sz="0" w:space="0" w:color="auto"/>
          </w:divBdr>
        </w:div>
      </w:divsChild>
    </w:div>
    <w:div w:id="1307051903">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sChild>
        <w:div w:id="373776609">
          <w:marLeft w:val="0"/>
          <w:marRight w:val="0"/>
          <w:marTop w:val="150"/>
          <w:marBottom w:val="150"/>
          <w:divBdr>
            <w:top w:val="single" w:sz="6" w:space="0" w:color="DFE1E5"/>
            <w:left w:val="single" w:sz="6" w:space="0" w:color="DFE1E5"/>
            <w:bottom w:val="single" w:sz="6" w:space="0" w:color="DFE1E5"/>
            <w:right w:val="single" w:sz="6" w:space="0" w:color="DFE1E5"/>
          </w:divBdr>
          <w:divsChild>
            <w:div w:id="1721201259">
              <w:marLeft w:val="0"/>
              <w:marRight w:val="0"/>
              <w:marTop w:val="0"/>
              <w:marBottom w:val="0"/>
              <w:divBdr>
                <w:top w:val="none" w:sz="0" w:space="0" w:color="auto"/>
                <w:left w:val="none" w:sz="0" w:space="0" w:color="auto"/>
                <w:bottom w:val="none" w:sz="0" w:space="0" w:color="auto"/>
                <w:right w:val="none" w:sz="0" w:space="0" w:color="auto"/>
              </w:divBdr>
              <w:divsChild>
                <w:div w:id="1453940278">
                  <w:marLeft w:val="0"/>
                  <w:marRight w:val="0"/>
                  <w:marTop w:val="0"/>
                  <w:marBottom w:val="0"/>
                  <w:divBdr>
                    <w:top w:val="none" w:sz="0" w:space="0" w:color="auto"/>
                    <w:left w:val="none" w:sz="0" w:space="0" w:color="auto"/>
                    <w:bottom w:val="none" w:sz="0" w:space="0" w:color="auto"/>
                    <w:right w:val="none" w:sz="0" w:space="0" w:color="auto"/>
                  </w:divBdr>
                  <w:divsChild>
                    <w:div w:id="615528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15333120">
      <w:bodyDiv w:val="1"/>
      <w:marLeft w:val="0"/>
      <w:marRight w:val="0"/>
      <w:marTop w:val="0"/>
      <w:marBottom w:val="0"/>
      <w:divBdr>
        <w:top w:val="none" w:sz="0" w:space="0" w:color="auto"/>
        <w:left w:val="none" w:sz="0" w:space="0" w:color="auto"/>
        <w:bottom w:val="none" w:sz="0" w:space="0" w:color="auto"/>
        <w:right w:val="none" w:sz="0" w:space="0" w:color="auto"/>
      </w:divBdr>
    </w:div>
    <w:div w:id="1346396836">
      <w:bodyDiv w:val="1"/>
      <w:marLeft w:val="0"/>
      <w:marRight w:val="0"/>
      <w:marTop w:val="0"/>
      <w:marBottom w:val="0"/>
      <w:divBdr>
        <w:top w:val="none" w:sz="0" w:space="0" w:color="auto"/>
        <w:left w:val="none" w:sz="0" w:space="0" w:color="auto"/>
        <w:bottom w:val="none" w:sz="0" w:space="0" w:color="auto"/>
        <w:right w:val="none" w:sz="0" w:space="0" w:color="auto"/>
      </w:divBdr>
    </w:div>
    <w:div w:id="1364941497">
      <w:bodyDiv w:val="1"/>
      <w:marLeft w:val="0"/>
      <w:marRight w:val="0"/>
      <w:marTop w:val="0"/>
      <w:marBottom w:val="0"/>
      <w:divBdr>
        <w:top w:val="none" w:sz="0" w:space="0" w:color="auto"/>
        <w:left w:val="none" w:sz="0" w:space="0" w:color="auto"/>
        <w:bottom w:val="none" w:sz="0" w:space="0" w:color="auto"/>
        <w:right w:val="none" w:sz="0" w:space="0" w:color="auto"/>
      </w:divBdr>
    </w:div>
    <w:div w:id="1370570121">
      <w:bodyDiv w:val="1"/>
      <w:marLeft w:val="0"/>
      <w:marRight w:val="0"/>
      <w:marTop w:val="0"/>
      <w:marBottom w:val="0"/>
      <w:divBdr>
        <w:top w:val="none" w:sz="0" w:space="0" w:color="auto"/>
        <w:left w:val="none" w:sz="0" w:space="0" w:color="auto"/>
        <w:bottom w:val="none" w:sz="0" w:space="0" w:color="auto"/>
        <w:right w:val="none" w:sz="0" w:space="0" w:color="auto"/>
      </w:divBdr>
      <w:divsChild>
        <w:div w:id="243607308">
          <w:marLeft w:val="274"/>
          <w:marRight w:val="0"/>
          <w:marTop w:val="0"/>
          <w:marBottom w:val="120"/>
          <w:divBdr>
            <w:top w:val="none" w:sz="0" w:space="0" w:color="auto"/>
            <w:left w:val="none" w:sz="0" w:space="0" w:color="auto"/>
            <w:bottom w:val="none" w:sz="0" w:space="0" w:color="auto"/>
            <w:right w:val="none" w:sz="0" w:space="0" w:color="auto"/>
          </w:divBdr>
        </w:div>
        <w:div w:id="1137457705">
          <w:marLeft w:val="274"/>
          <w:marRight w:val="0"/>
          <w:marTop w:val="0"/>
          <w:marBottom w:val="120"/>
          <w:divBdr>
            <w:top w:val="none" w:sz="0" w:space="0" w:color="auto"/>
            <w:left w:val="none" w:sz="0" w:space="0" w:color="auto"/>
            <w:bottom w:val="none" w:sz="0" w:space="0" w:color="auto"/>
            <w:right w:val="none" w:sz="0" w:space="0" w:color="auto"/>
          </w:divBdr>
        </w:div>
        <w:div w:id="2002654895">
          <w:marLeft w:val="274"/>
          <w:marRight w:val="0"/>
          <w:marTop w:val="0"/>
          <w:marBottom w:val="120"/>
          <w:divBdr>
            <w:top w:val="none" w:sz="0" w:space="0" w:color="auto"/>
            <w:left w:val="none" w:sz="0" w:space="0" w:color="auto"/>
            <w:bottom w:val="none" w:sz="0" w:space="0" w:color="auto"/>
            <w:right w:val="none" w:sz="0" w:space="0" w:color="auto"/>
          </w:divBdr>
        </w:div>
      </w:divsChild>
    </w:div>
    <w:div w:id="1384060535">
      <w:bodyDiv w:val="1"/>
      <w:marLeft w:val="0"/>
      <w:marRight w:val="0"/>
      <w:marTop w:val="0"/>
      <w:marBottom w:val="0"/>
      <w:divBdr>
        <w:top w:val="none" w:sz="0" w:space="0" w:color="auto"/>
        <w:left w:val="none" w:sz="0" w:space="0" w:color="auto"/>
        <w:bottom w:val="none" w:sz="0" w:space="0" w:color="auto"/>
        <w:right w:val="none" w:sz="0" w:space="0" w:color="auto"/>
      </w:divBdr>
      <w:divsChild>
        <w:div w:id="634408440">
          <w:marLeft w:val="274"/>
          <w:marRight w:val="0"/>
          <w:marTop w:val="0"/>
          <w:marBottom w:val="120"/>
          <w:divBdr>
            <w:top w:val="none" w:sz="0" w:space="0" w:color="auto"/>
            <w:left w:val="none" w:sz="0" w:space="0" w:color="auto"/>
            <w:bottom w:val="none" w:sz="0" w:space="0" w:color="auto"/>
            <w:right w:val="none" w:sz="0" w:space="0" w:color="auto"/>
          </w:divBdr>
        </w:div>
        <w:div w:id="2023781932">
          <w:marLeft w:val="274"/>
          <w:marRight w:val="0"/>
          <w:marTop w:val="0"/>
          <w:marBottom w:val="120"/>
          <w:divBdr>
            <w:top w:val="none" w:sz="0" w:space="0" w:color="auto"/>
            <w:left w:val="none" w:sz="0" w:space="0" w:color="auto"/>
            <w:bottom w:val="none" w:sz="0" w:space="0" w:color="auto"/>
            <w:right w:val="none" w:sz="0" w:space="0" w:color="auto"/>
          </w:divBdr>
        </w:div>
      </w:divsChild>
    </w:div>
    <w:div w:id="1396465160">
      <w:bodyDiv w:val="1"/>
      <w:marLeft w:val="0"/>
      <w:marRight w:val="0"/>
      <w:marTop w:val="0"/>
      <w:marBottom w:val="0"/>
      <w:divBdr>
        <w:top w:val="none" w:sz="0" w:space="0" w:color="auto"/>
        <w:left w:val="none" w:sz="0" w:space="0" w:color="auto"/>
        <w:bottom w:val="none" w:sz="0" w:space="0" w:color="auto"/>
        <w:right w:val="none" w:sz="0" w:space="0" w:color="auto"/>
      </w:divBdr>
      <w:divsChild>
        <w:div w:id="912280292">
          <w:marLeft w:val="274"/>
          <w:marRight w:val="0"/>
          <w:marTop w:val="0"/>
          <w:marBottom w:val="120"/>
          <w:divBdr>
            <w:top w:val="none" w:sz="0" w:space="0" w:color="auto"/>
            <w:left w:val="none" w:sz="0" w:space="0" w:color="auto"/>
            <w:bottom w:val="none" w:sz="0" w:space="0" w:color="auto"/>
            <w:right w:val="none" w:sz="0" w:space="0" w:color="auto"/>
          </w:divBdr>
        </w:div>
        <w:div w:id="1467435756">
          <w:marLeft w:val="274"/>
          <w:marRight w:val="0"/>
          <w:marTop w:val="0"/>
          <w:marBottom w:val="120"/>
          <w:divBdr>
            <w:top w:val="none" w:sz="0" w:space="0" w:color="auto"/>
            <w:left w:val="none" w:sz="0" w:space="0" w:color="auto"/>
            <w:bottom w:val="none" w:sz="0" w:space="0" w:color="auto"/>
            <w:right w:val="none" w:sz="0" w:space="0" w:color="auto"/>
          </w:divBdr>
        </w:div>
      </w:divsChild>
    </w:div>
    <w:div w:id="1403722322">
      <w:bodyDiv w:val="1"/>
      <w:marLeft w:val="0"/>
      <w:marRight w:val="0"/>
      <w:marTop w:val="0"/>
      <w:marBottom w:val="0"/>
      <w:divBdr>
        <w:top w:val="none" w:sz="0" w:space="0" w:color="auto"/>
        <w:left w:val="none" w:sz="0" w:space="0" w:color="auto"/>
        <w:bottom w:val="none" w:sz="0" w:space="0" w:color="auto"/>
        <w:right w:val="none" w:sz="0" w:space="0" w:color="auto"/>
      </w:divBdr>
      <w:divsChild>
        <w:div w:id="15615659">
          <w:marLeft w:val="1512"/>
          <w:marRight w:val="0"/>
          <w:marTop w:val="0"/>
          <w:marBottom w:val="0"/>
          <w:divBdr>
            <w:top w:val="none" w:sz="0" w:space="0" w:color="auto"/>
            <w:left w:val="none" w:sz="0" w:space="0" w:color="auto"/>
            <w:bottom w:val="none" w:sz="0" w:space="0" w:color="auto"/>
            <w:right w:val="none" w:sz="0" w:space="0" w:color="auto"/>
          </w:divBdr>
        </w:div>
        <w:div w:id="782848704">
          <w:marLeft w:val="1512"/>
          <w:marRight w:val="0"/>
          <w:marTop w:val="0"/>
          <w:marBottom w:val="0"/>
          <w:divBdr>
            <w:top w:val="none" w:sz="0" w:space="0" w:color="auto"/>
            <w:left w:val="none" w:sz="0" w:space="0" w:color="auto"/>
            <w:bottom w:val="none" w:sz="0" w:space="0" w:color="auto"/>
            <w:right w:val="none" w:sz="0" w:space="0" w:color="auto"/>
          </w:divBdr>
        </w:div>
        <w:div w:id="1525820695">
          <w:marLeft w:val="1512"/>
          <w:marRight w:val="0"/>
          <w:marTop w:val="0"/>
          <w:marBottom w:val="0"/>
          <w:divBdr>
            <w:top w:val="none" w:sz="0" w:space="0" w:color="auto"/>
            <w:left w:val="none" w:sz="0" w:space="0" w:color="auto"/>
            <w:bottom w:val="none" w:sz="0" w:space="0" w:color="auto"/>
            <w:right w:val="none" w:sz="0" w:space="0" w:color="auto"/>
          </w:divBdr>
        </w:div>
        <w:div w:id="1576087398">
          <w:marLeft w:val="1512"/>
          <w:marRight w:val="0"/>
          <w:marTop w:val="0"/>
          <w:marBottom w:val="0"/>
          <w:divBdr>
            <w:top w:val="none" w:sz="0" w:space="0" w:color="auto"/>
            <w:left w:val="none" w:sz="0" w:space="0" w:color="auto"/>
            <w:bottom w:val="none" w:sz="0" w:space="0" w:color="auto"/>
            <w:right w:val="none" w:sz="0" w:space="0" w:color="auto"/>
          </w:divBdr>
        </w:div>
        <w:div w:id="1892158397">
          <w:marLeft w:val="490"/>
          <w:marRight w:val="0"/>
          <w:marTop w:val="160"/>
          <w:marBottom w:val="0"/>
          <w:divBdr>
            <w:top w:val="none" w:sz="0" w:space="0" w:color="auto"/>
            <w:left w:val="none" w:sz="0" w:space="0" w:color="auto"/>
            <w:bottom w:val="none" w:sz="0" w:space="0" w:color="auto"/>
            <w:right w:val="none" w:sz="0" w:space="0" w:color="auto"/>
          </w:divBdr>
        </w:div>
        <w:div w:id="1901862426">
          <w:marLeft w:val="1512"/>
          <w:marRight w:val="0"/>
          <w:marTop w:val="0"/>
          <w:marBottom w:val="0"/>
          <w:divBdr>
            <w:top w:val="none" w:sz="0" w:space="0" w:color="auto"/>
            <w:left w:val="none" w:sz="0" w:space="0" w:color="auto"/>
            <w:bottom w:val="none" w:sz="0" w:space="0" w:color="auto"/>
            <w:right w:val="none" w:sz="0" w:space="0" w:color="auto"/>
          </w:divBdr>
        </w:div>
        <w:div w:id="2016371530">
          <w:marLeft w:val="490"/>
          <w:marRight w:val="0"/>
          <w:marTop w:val="160"/>
          <w:marBottom w:val="0"/>
          <w:divBdr>
            <w:top w:val="none" w:sz="0" w:space="0" w:color="auto"/>
            <w:left w:val="none" w:sz="0" w:space="0" w:color="auto"/>
            <w:bottom w:val="none" w:sz="0" w:space="0" w:color="auto"/>
            <w:right w:val="none" w:sz="0" w:space="0" w:color="auto"/>
          </w:divBdr>
        </w:div>
      </w:divsChild>
    </w:div>
    <w:div w:id="1417826304">
      <w:bodyDiv w:val="1"/>
      <w:marLeft w:val="0"/>
      <w:marRight w:val="0"/>
      <w:marTop w:val="0"/>
      <w:marBottom w:val="0"/>
      <w:divBdr>
        <w:top w:val="none" w:sz="0" w:space="0" w:color="auto"/>
        <w:left w:val="none" w:sz="0" w:space="0" w:color="auto"/>
        <w:bottom w:val="none" w:sz="0" w:space="0" w:color="auto"/>
        <w:right w:val="none" w:sz="0" w:space="0" w:color="auto"/>
      </w:divBdr>
    </w:div>
    <w:div w:id="1418357675">
      <w:bodyDiv w:val="1"/>
      <w:marLeft w:val="0"/>
      <w:marRight w:val="0"/>
      <w:marTop w:val="0"/>
      <w:marBottom w:val="0"/>
      <w:divBdr>
        <w:top w:val="none" w:sz="0" w:space="0" w:color="auto"/>
        <w:left w:val="none" w:sz="0" w:space="0" w:color="auto"/>
        <w:bottom w:val="none" w:sz="0" w:space="0" w:color="auto"/>
        <w:right w:val="none" w:sz="0" w:space="0" w:color="auto"/>
      </w:divBdr>
    </w:div>
    <w:div w:id="1424185334">
      <w:bodyDiv w:val="1"/>
      <w:marLeft w:val="0"/>
      <w:marRight w:val="0"/>
      <w:marTop w:val="0"/>
      <w:marBottom w:val="0"/>
      <w:divBdr>
        <w:top w:val="none" w:sz="0" w:space="0" w:color="auto"/>
        <w:left w:val="none" w:sz="0" w:space="0" w:color="auto"/>
        <w:bottom w:val="none" w:sz="0" w:space="0" w:color="auto"/>
        <w:right w:val="none" w:sz="0" w:space="0" w:color="auto"/>
      </w:divBdr>
      <w:divsChild>
        <w:div w:id="367723609">
          <w:marLeft w:val="490"/>
          <w:marRight w:val="0"/>
          <w:marTop w:val="160"/>
          <w:marBottom w:val="0"/>
          <w:divBdr>
            <w:top w:val="none" w:sz="0" w:space="0" w:color="auto"/>
            <w:left w:val="none" w:sz="0" w:space="0" w:color="auto"/>
            <w:bottom w:val="none" w:sz="0" w:space="0" w:color="auto"/>
            <w:right w:val="none" w:sz="0" w:space="0" w:color="auto"/>
          </w:divBdr>
        </w:div>
        <w:div w:id="436873288">
          <w:marLeft w:val="490"/>
          <w:marRight w:val="0"/>
          <w:marTop w:val="160"/>
          <w:marBottom w:val="0"/>
          <w:divBdr>
            <w:top w:val="none" w:sz="0" w:space="0" w:color="auto"/>
            <w:left w:val="none" w:sz="0" w:space="0" w:color="auto"/>
            <w:bottom w:val="none" w:sz="0" w:space="0" w:color="auto"/>
            <w:right w:val="none" w:sz="0" w:space="0" w:color="auto"/>
          </w:divBdr>
        </w:div>
        <w:div w:id="2014339409">
          <w:marLeft w:val="490"/>
          <w:marRight w:val="0"/>
          <w:marTop w:val="160"/>
          <w:marBottom w:val="0"/>
          <w:divBdr>
            <w:top w:val="none" w:sz="0" w:space="0" w:color="auto"/>
            <w:left w:val="none" w:sz="0" w:space="0" w:color="auto"/>
            <w:bottom w:val="none" w:sz="0" w:space="0" w:color="auto"/>
            <w:right w:val="none" w:sz="0" w:space="0" w:color="auto"/>
          </w:divBdr>
        </w:div>
        <w:div w:id="2028019950">
          <w:marLeft w:val="490"/>
          <w:marRight w:val="0"/>
          <w:marTop w:val="160"/>
          <w:marBottom w:val="0"/>
          <w:divBdr>
            <w:top w:val="none" w:sz="0" w:space="0" w:color="auto"/>
            <w:left w:val="none" w:sz="0" w:space="0" w:color="auto"/>
            <w:bottom w:val="none" w:sz="0" w:space="0" w:color="auto"/>
            <w:right w:val="none" w:sz="0" w:space="0" w:color="auto"/>
          </w:divBdr>
        </w:div>
      </w:divsChild>
    </w:div>
    <w:div w:id="1426339825">
      <w:bodyDiv w:val="1"/>
      <w:marLeft w:val="0"/>
      <w:marRight w:val="0"/>
      <w:marTop w:val="0"/>
      <w:marBottom w:val="0"/>
      <w:divBdr>
        <w:top w:val="none" w:sz="0" w:space="0" w:color="auto"/>
        <w:left w:val="none" w:sz="0" w:space="0" w:color="auto"/>
        <w:bottom w:val="none" w:sz="0" w:space="0" w:color="auto"/>
        <w:right w:val="none" w:sz="0" w:space="0" w:color="auto"/>
      </w:divBdr>
    </w:div>
    <w:div w:id="1429349446">
      <w:bodyDiv w:val="1"/>
      <w:marLeft w:val="0"/>
      <w:marRight w:val="0"/>
      <w:marTop w:val="0"/>
      <w:marBottom w:val="0"/>
      <w:divBdr>
        <w:top w:val="none" w:sz="0" w:space="0" w:color="auto"/>
        <w:left w:val="none" w:sz="0" w:space="0" w:color="auto"/>
        <w:bottom w:val="none" w:sz="0" w:space="0" w:color="auto"/>
        <w:right w:val="none" w:sz="0" w:space="0" w:color="auto"/>
      </w:divBdr>
    </w:div>
    <w:div w:id="1430782342">
      <w:bodyDiv w:val="1"/>
      <w:marLeft w:val="0"/>
      <w:marRight w:val="0"/>
      <w:marTop w:val="0"/>
      <w:marBottom w:val="0"/>
      <w:divBdr>
        <w:top w:val="none" w:sz="0" w:space="0" w:color="auto"/>
        <w:left w:val="none" w:sz="0" w:space="0" w:color="auto"/>
        <w:bottom w:val="none" w:sz="0" w:space="0" w:color="auto"/>
        <w:right w:val="none" w:sz="0" w:space="0" w:color="auto"/>
      </w:divBdr>
      <w:divsChild>
        <w:div w:id="945386716">
          <w:marLeft w:val="274"/>
          <w:marRight w:val="0"/>
          <w:marTop w:val="0"/>
          <w:marBottom w:val="120"/>
          <w:divBdr>
            <w:top w:val="none" w:sz="0" w:space="0" w:color="auto"/>
            <w:left w:val="none" w:sz="0" w:space="0" w:color="auto"/>
            <w:bottom w:val="none" w:sz="0" w:space="0" w:color="auto"/>
            <w:right w:val="none" w:sz="0" w:space="0" w:color="auto"/>
          </w:divBdr>
        </w:div>
      </w:divsChild>
    </w:div>
    <w:div w:id="1474785594">
      <w:bodyDiv w:val="1"/>
      <w:marLeft w:val="0"/>
      <w:marRight w:val="0"/>
      <w:marTop w:val="0"/>
      <w:marBottom w:val="0"/>
      <w:divBdr>
        <w:top w:val="none" w:sz="0" w:space="0" w:color="auto"/>
        <w:left w:val="none" w:sz="0" w:space="0" w:color="auto"/>
        <w:bottom w:val="none" w:sz="0" w:space="0" w:color="auto"/>
        <w:right w:val="none" w:sz="0" w:space="0" w:color="auto"/>
      </w:divBdr>
      <w:divsChild>
        <w:div w:id="1160853126">
          <w:marLeft w:val="274"/>
          <w:marRight w:val="0"/>
          <w:marTop w:val="0"/>
          <w:marBottom w:val="120"/>
          <w:divBdr>
            <w:top w:val="none" w:sz="0" w:space="0" w:color="auto"/>
            <w:left w:val="none" w:sz="0" w:space="0" w:color="auto"/>
            <w:bottom w:val="none" w:sz="0" w:space="0" w:color="auto"/>
            <w:right w:val="none" w:sz="0" w:space="0" w:color="auto"/>
          </w:divBdr>
        </w:div>
        <w:div w:id="1510829516">
          <w:marLeft w:val="274"/>
          <w:marRight w:val="0"/>
          <w:marTop w:val="0"/>
          <w:marBottom w:val="120"/>
          <w:divBdr>
            <w:top w:val="none" w:sz="0" w:space="0" w:color="auto"/>
            <w:left w:val="none" w:sz="0" w:space="0" w:color="auto"/>
            <w:bottom w:val="none" w:sz="0" w:space="0" w:color="auto"/>
            <w:right w:val="none" w:sz="0" w:space="0" w:color="auto"/>
          </w:divBdr>
        </w:div>
      </w:divsChild>
    </w:div>
    <w:div w:id="1477382084">
      <w:bodyDiv w:val="1"/>
      <w:marLeft w:val="0"/>
      <w:marRight w:val="0"/>
      <w:marTop w:val="0"/>
      <w:marBottom w:val="0"/>
      <w:divBdr>
        <w:top w:val="none" w:sz="0" w:space="0" w:color="auto"/>
        <w:left w:val="none" w:sz="0" w:space="0" w:color="auto"/>
        <w:bottom w:val="none" w:sz="0" w:space="0" w:color="auto"/>
        <w:right w:val="none" w:sz="0" w:space="0" w:color="auto"/>
      </w:divBdr>
    </w:div>
    <w:div w:id="1501850628">
      <w:bodyDiv w:val="1"/>
      <w:marLeft w:val="0"/>
      <w:marRight w:val="0"/>
      <w:marTop w:val="0"/>
      <w:marBottom w:val="0"/>
      <w:divBdr>
        <w:top w:val="none" w:sz="0" w:space="0" w:color="auto"/>
        <w:left w:val="none" w:sz="0" w:space="0" w:color="auto"/>
        <w:bottom w:val="none" w:sz="0" w:space="0" w:color="auto"/>
        <w:right w:val="none" w:sz="0" w:space="0" w:color="auto"/>
      </w:divBdr>
    </w:div>
    <w:div w:id="1514417802">
      <w:bodyDiv w:val="1"/>
      <w:marLeft w:val="0"/>
      <w:marRight w:val="0"/>
      <w:marTop w:val="0"/>
      <w:marBottom w:val="0"/>
      <w:divBdr>
        <w:top w:val="none" w:sz="0" w:space="0" w:color="auto"/>
        <w:left w:val="none" w:sz="0" w:space="0" w:color="auto"/>
        <w:bottom w:val="none" w:sz="0" w:space="0" w:color="auto"/>
        <w:right w:val="none" w:sz="0" w:space="0" w:color="auto"/>
      </w:divBdr>
    </w:div>
    <w:div w:id="1517773475">
      <w:bodyDiv w:val="1"/>
      <w:marLeft w:val="0"/>
      <w:marRight w:val="0"/>
      <w:marTop w:val="0"/>
      <w:marBottom w:val="0"/>
      <w:divBdr>
        <w:top w:val="none" w:sz="0" w:space="0" w:color="auto"/>
        <w:left w:val="none" w:sz="0" w:space="0" w:color="auto"/>
        <w:bottom w:val="none" w:sz="0" w:space="0" w:color="auto"/>
        <w:right w:val="none" w:sz="0" w:space="0" w:color="auto"/>
      </w:divBdr>
    </w:div>
    <w:div w:id="1521123254">
      <w:bodyDiv w:val="1"/>
      <w:marLeft w:val="0"/>
      <w:marRight w:val="0"/>
      <w:marTop w:val="0"/>
      <w:marBottom w:val="0"/>
      <w:divBdr>
        <w:top w:val="none" w:sz="0" w:space="0" w:color="auto"/>
        <w:left w:val="none" w:sz="0" w:space="0" w:color="auto"/>
        <w:bottom w:val="none" w:sz="0" w:space="0" w:color="auto"/>
        <w:right w:val="none" w:sz="0" w:space="0" w:color="auto"/>
      </w:divBdr>
    </w:div>
    <w:div w:id="1527013337">
      <w:bodyDiv w:val="1"/>
      <w:marLeft w:val="0"/>
      <w:marRight w:val="0"/>
      <w:marTop w:val="0"/>
      <w:marBottom w:val="0"/>
      <w:divBdr>
        <w:top w:val="none" w:sz="0" w:space="0" w:color="auto"/>
        <w:left w:val="none" w:sz="0" w:space="0" w:color="auto"/>
        <w:bottom w:val="none" w:sz="0" w:space="0" w:color="auto"/>
        <w:right w:val="none" w:sz="0" w:space="0" w:color="auto"/>
      </w:divBdr>
      <w:divsChild>
        <w:div w:id="876041434">
          <w:marLeft w:val="274"/>
          <w:marRight w:val="0"/>
          <w:marTop w:val="0"/>
          <w:marBottom w:val="120"/>
          <w:divBdr>
            <w:top w:val="none" w:sz="0" w:space="0" w:color="auto"/>
            <w:left w:val="none" w:sz="0" w:space="0" w:color="auto"/>
            <w:bottom w:val="none" w:sz="0" w:space="0" w:color="auto"/>
            <w:right w:val="none" w:sz="0" w:space="0" w:color="auto"/>
          </w:divBdr>
        </w:div>
        <w:div w:id="1881159812">
          <w:marLeft w:val="274"/>
          <w:marRight w:val="0"/>
          <w:marTop w:val="0"/>
          <w:marBottom w:val="120"/>
          <w:divBdr>
            <w:top w:val="none" w:sz="0" w:space="0" w:color="auto"/>
            <w:left w:val="none" w:sz="0" w:space="0" w:color="auto"/>
            <w:bottom w:val="none" w:sz="0" w:space="0" w:color="auto"/>
            <w:right w:val="none" w:sz="0" w:space="0" w:color="auto"/>
          </w:divBdr>
        </w:div>
        <w:div w:id="1925726653">
          <w:marLeft w:val="274"/>
          <w:marRight w:val="0"/>
          <w:marTop w:val="0"/>
          <w:marBottom w:val="120"/>
          <w:divBdr>
            <w:top w:val="none" w:sz="0" w:space="0" w:color="auto"/>
            <w:left w:val="none" w:sz="0" w:space="0" w:color="auto"/>
            <w:bottom w:val="none" w:sz="0" w:space="0" w:color="auto"/>
            <w:right w:val="none" w:sz="0" w:space="0" w:color="auto"/>
          </w:divBdr>
        </w:div>
      </w:divsChild>
    </w:div>
    <w:div w:id="1537810938">
      <w:bodyDiv w:val="1"/>
      <w:marLeft w:val="0"/>
      <w:marRight w:val="0"/>
      <w:marTop w:val="0"/>
      <w:marBottom w:val="0"/>
      <w:divBdr>
        <w:top w:val="none" w:sz="0" w:space="0" w:color="auto"/>
        <w:left w:val="none" w:sz="0" w:space="0" w:color="auto"/>
        <w:bottom w:val="none" w:sz="0" w:space="0" w:color="auto"/>
        <w:right w:val="none" w:sz="0" w:space="0" w:color="auto"/>
      </w:divBdr>
      <w:divsChild>
        <w:div w:id="28338039">
          <w:marLeft w:val="0"/>
          <w:marRight w:val="0"/>
          <w:marTop w:val="0"/>
          <w:marBottom w:val="0"/>
          <w:divBdr>
            <w:top w:val="none" w:sz="0" w:space="0" w:color="auto"/>
            <w:left w:val="none" w:sz="0" w:space="0" w:color="auto"/>
            <w:bottom w:val="none" w:sz="0" w:space="0" w:color="auto"/>
            <w:right w:val="none" w:sz="0" w:space="0" w:color="auto"/>
          </w:divBdr>
        </w:div>
        <w:div w:id="473527765">
          <w:marLeft w:val="0"/>
          <w:marRight w:val="0"/>
          <w:marTop w:val="0"/>
          <w:marBottom w:val="0"/>
          <w:divBdr>
            <w:top w:val="none" w:sz="0" w:space="0" w:color="auto"/>
            <w:left w:val="none" w:sz="0" w:space="0" w:color="auto"/>
            <w:bottom w:val="none" w:sz="0" w:space="0" w:color="auto"/>
            <w:right w:val="none" w:sz="0" w:space="0" w:color="auto"/>
          </w:divBdr>
          <w:divsChild>
            <w:div w:id="1102144890">
              <w:marLeft w:val="0"/>
              <w:marRight w:val="0"/>
              <w:marTop w:val="0"/>
              <w:marBottom w:val="0"/>
              <w:divBdr>
                <w:top w:val="none" w:sz="0" w:space="0" w:color="auto"/>
                <w:left w:val="none" w:sz="0" w:space="0" w:color="auto"/>
                <w:bottom w:val="none" w:sz="0" w:space="0" w:color="auto"/>
                <w:right w:val="none" w:sz="0" w:space="0" w:color="auto"/>
              </w:divBdr>
            </w:div>
            <w:div w:id="1565217170">
              <w:marLeft w:val="0"/>
              <w:marRight w:val="0"/>
              <w:marTop w:val="0"/>
              <w:marBottom w:val="0"/>
              <w:divBdr>
                <w:top w:val="none" w:sz="0" w:space="0" w:color="auto"/>
                <w:left w:val="none" w:sz="0" w:space="0" w:color="auto"/>
                <w:bottom w:val="none" w:sz="0" w:space="0" w:color="auto"/>
                <w:right w:val="none" w:sz="0" w:space="0" w:color="auto"/>
              </w:divBdr>
            </w:div>
            <w:div w:id="1776902990">
              <w:marLeft w:val="0"/>
              <w:marRight w:val="0"/>
              <w:marTop w:val="0"/>
              <w:marBottom w:val="0"/>
              <w:divBdr>
                <w:top w:val="none" w:sz="0" w:space="0" w:color="auto"/>
                <w:left w:val="none" w:sz="0" w:space="0" w:color="auto"/>
                <w:bottom w:val="none" w:sz="0" w:space="0" w:color="auto"/>
                <w:right w:val="none" w:sz="0" w:space="0" w:color="auto"/>
              </w:divBdr>
            </w:div>
          </w:divsChild>
        </w:div>
        <w:div w:id="519901386">
          <w:marLeft w:val="0"/>
          <w:marRight w:val="0"/>
          <w:marTop w:val="0"/>
          <w:marBottom w:val="0"/>
          <w:divBdr>
            <w:top w:val="none" w:sz="0" w:space="0" w:color="auto"/>
            <w:left w:val="none" w:sz="0" w:space="0" w:color="auto"/>
            <w:bottom w:val="none" w:sz="0" w:space="0" w:color="auto"/>
            <w:right w:val="none" w:sz="0" w:space="0" w:color="auto"/>
          </w:divBdr>
        </w:div>
        <w:div w:id="850409248">
          <w:marLeft w:val="0"/>
          <w:marRight w:val="0"/>
          <w:marTop w:val="0"/>
          <w:marBottom w:val="0"/>
          <w:divBdr>
            <w:top w:val="none" w:sz="0" w:space="0" w:color="auto"/>
            <w:left w:val="none" w:sz="0" w:space="0" w:color="auto"/>
            <w:bottom w:val="none" w:sz="0" w:space="0" w:color="auto"/>
            <w:right w:val="none" w:sz="0" w:space="0" w:color="auto"/>
          </w:divBdr>
        </w:div>
        <w:div w:id="1653213852">
          <w:marLeft w:val="0"/>
          <w:marRight w:val="0"/>
          <w:marTop w:val="0"/>
          <w:marBottom w:val="0"/>
          <w:divBdr>
            <w:top w:val="none" w:sz="0" w:space="0" w:color="auto"/>
            <w:left w:val="none" w:sz="0" w:space="0" w:color="auto"/>
            <w:bottom w:val="none" w:sz="0" w:space="0" w:color="auto"/>
            <w:right w:val="none" w:sz="0" w:space="0" w:color="auto"/>
          </w:divBdr>
        </w:div>
      </w:divsChild>
    </w:div>
    <w:div w:id="1541866256">
      <w:bodyDiv w:val="1"/>
      <w:marLeft w:val="0"/>
      <w:marRight w:val="0"/>
      <w:marTop w:val="0"/>
      <w:marBottom w:val="0"/>
      <w:divBdr>
        <w:top w:val="none" w:sz="0" w:space="0" w:color="auto"/>
        <w:left w:val="none" w:sz="0" w:space="0" w:color="auto"/>
        <w:bottom w:val="none" w:sz="0" w:space="0" w:color="auto"/>
        <w:right w:val="none" w:sz="0" w:space="0" w:color="auto"/>
      </w:divBdr>
      <w:divsChild>
        <w:div w:id="227887094">
          <w:marLeft w:val="490"/>
          <w:marRight w:val="0"/>
          <w:marTop w:val="160"/>
          <w:marBottom w:val="0"/>
          <w:divBdr>
            <w:top w:val="none" w:sz="0" w:space="0" w:color="auto"/>
            <w:left w:val="none" w:sz="0" w:space="0" w:color="auto"/>
            <w:bottom w:val="none" w:sz="0" w:space="0" w:color="auto"/>
            <w:right w:val="none" w:sz="0" w:space="0" w:color="auto"/>
          </w:divBdr>
        </w:div>
        <w:div w:id="1778598184">
          <w:marLeft w:val="490"/>
          <w:marRight w:val="0"/>
          <w:marTop w:val="160"/>
          <w:marBottom w:val="0"/>
          <w:divBdr>
            <w:top w:val="none" w:sz="0" w:space="0" w:color="auto"/>
            <w:left w:val="none" w:sz="0" w:space="0" w:color="auto"/>
            <w:bottom w:val="none" w:sz="0" w:space="0" w:color="auto"/>
            <w:right w:val="none" w:sz="0" w:space="0" w:color="auto"/>
          </w:divBdr>
        </w:div>
        <w:div w:id="1864240972">
          <w:marLeft w:val="490"/>
          <w:marRight w:val="0"/>
          <w:marTop w:val="160"/>
          <w:marBottom w:val="0"/>
          <w:divBdr>
            <w:top w:val="none" w:sz="0" w:space="0" w:color="auto"/>
            <w:left w:val="none" w:sz="0" w:space="0" w:color="auto"/>
            <w:bottom w:val="none" w:sz="0" w:space="0" w:color="auto"/>
            <w:right w:val="none" w:sz="0" w:space="0" w:color="auto"/>
          </w:divBdr>
        </w:div>
      </w:divsChild>
    </w:div>
    <w:div w:id="1557887886">
      <w:bodyDiv w:val="1"/>
      <w:marLeft w:val="0"/>
      <w:marRight w:val="0"/>
      <w:marTop w:val="0"/>
      <w:marBottom w:val="0"/>
      <w:divBdr>
        <w:top w:val="none" w:sz="0" w:space="0" w:color="auto"/>
        <w:left w:val="none" w:sz="0" w:space="0" w:color="auto"/>
        <w:bottom w:val="none" w:sz="0" w:space="0" w:color="auto"/>
        <w:right w:val="none" w:sz="0" w:space="0" w:color="auto"/>
      </w:divBdr>
    </w:div>
    <w:div w:id="1599486377">
      <w:bodyDiv w:val="1"/>
      <w:marLeft w:val="0"/>
      <w:marRight w:val="0"/>
      <w:marTop w:val="0"/>
      <w:marBottom w:val="0"/>
      <w:divBdr>
        <w:top w:val="none" w:sz="0" w:space="0" w:color="auto"/>
        <w:left w:val="none" w:sz="0" w:space="0" w:color="auto"/>
        <w:bottom w:val="none" w:sz="0" w:space="0" w:color="auto"/>
        <w:right w:val="none" w:sz="0" w:space="0" w:color="auto"/>
      </w:divBdr>
    </w:div>
    <w:div w:id="1623153514">
      <w:bodyDiv w:val="1"/>
      <w:marLeft w:val="0"/>
      <w:marRight w:val="0"/>
      <w:marTop w:val="0"/>
      <w:marBottom w:val="0"/>
      <w:divBdr>
        <w:top w:val="none" w:sz="0" w:space="0" w:color="auto"/>
        <w:left w:val="none" w:sz="0" w:space="0" w:color="auto"/>
        <w:bottom w:val="none" w:sz="0" w:space="0" w:color="auto"/>
        <w:right w:val="none" w:sz="0" w:space="0" w:color="auto"/>
      </w:divBdr>
      <w:divsChild>
        <w:div w:id="46342547">
          <w:marLeft w:val="446"/>
          <w:marRight w:val="0"/>
          <w:marTop w:val="0"/>
          <w:marBottom w:val="0"/>
          <w:divBdr>
            <w:top w:val="none" w:sz="0" w:space="0" w:color="auto"/>
            <w:left w:val="none" w:sz="0" w:space="0" w:color="auto"/>
            <w:bottom w:val="none" w:sz="0" w:space="0" w:color="auto"/>
            <w:right w:val="none" w:sz="0" w:space="0" w:color="auto"/>
          </w:divBdr>
        </w:div>
        <w:div w:id="80027221">
          <w:marLeft w:val="446"/>
          <w:marRight w:val="0"/>
          <w:marTop w:val="0"/>
          <w:marBottom w:val="0"/>
          <w:divBdr>
            <w:top w:val="none" w:sz="0" w:space="0" w:color="auto"/>
            <w:left w:val="none" w:sz="0" w:space="0" w:color="auto"/>
            <w:bottom w:val="none" w:sz="0" w:space="0" w:color="auto"/>
            <w:right w:val="none" w:sz="0" w:space="0" w:color="auto"/>
          </w:divBdr>
        </w:div>
        <w:div w:id="420613940">
          <w:marLeft w:val="446"/>
          <w:marRight w:val="0"/>
          <w:marTop w:val="0"/>
          <w:marBottom w:val="0"/>
          <w:divBdr>
            <w:top w:val="none" w:sz="0" w:space="0" w:color="auto"/>
            <w:left w:val="none" w:sz="0" w:space="0" w:color="auto"/>
            <w:bottom w:val="none" w:sz="0" w:space="0" w:color="auto"/>
            <w:right w:val="none" w:sz="0" w:space="0" w:color="auto"/>
          </w:divBdr>
        </w:div>
        <w:div w:id="485706106">
          <w:marLeft w:val="446"/>
          <w:marRight w:val="0"/>
          <w:marTop w:val="0"/>
          <w:marBottom w:val="0"/>
          <w:divBdr>
            <w:top w:val="none" w:sz="0" w:space="0" w:color="auto"/>
            <w:left w:val="none" w:sz="0" w:space="0" w:color="auto"/>
            <w:bottom w:val="none" w:sz="0" w:space="0" w:color="auto"/>
            <w:right w:val="none" w:sz="0" w:space="0" w:color="auto"/>
          </w:divBdr>
        </w:div>
        <w:div w:id="528757419">
          <w:marLeft w:val="446"/>
          <w:marRight w:val="0"/>
          <w:marTop w:val="0"/>
          <w:marBottom w:val="0"/>
          <w:divBdr>
            <w:top w:val="none" w:sz="0" w:space="0" w:color="auto"/>
            <w:left w:val="none" w:sz="0" w:space="0" w:color="auto"/>
            <w:bottom w:val="none" w:sz="0" w:space="0" w:color="auto"/>
            <w:right w:val="none" w:sz="0" w:space="0" w:color="auto"/>
          </w:divBdr>
        </w:div>
        <w:div w:id="664743776">
          <w:marLeft w:val="446"/>
          <w:marRight w:val="0"/>
          <w:marTop w:val="0"/>
          <w:marBottom w:val="0"/>
          <w:divBdr>
            <w:top w:val="none" w:sz="0" w:space="0" w:color="auto"/>
            <w:left w:val="none" w:sz="0" w:space="0" w:color="auto"/>
            <w:bottom w:val="none" w:sz="0" w:space="0" w:color="auto"/>
            <w:right w:val="none" w:sz="0" w:space="0" w:color="auto"/>
          </w:divBdr>
        </w:div>
        <w:div w:id="761991585">
          <w:marLeft w:val="446"/>
          <w:marRight w:val="0"/>
          <w:marTop w:val="0"/>
          <w:marBottom w:val="0"/>
          <w:divBdr>
            <w:top w:val="none" w:sz="0" w:space="0" w:color="auto"/>
            <w:left w:val="none" w:sz="0" w:space="0" w:color="auto"/>
            <w:bottom w:val="none" w:sz="0" w:space="0" w:color="auto"/>
            <w:right w:val="none" w:sz="0" w:space="0" w:color="auto"/>
          </w:divBdr>
        </w:div>
        <w:div w:id="2002611011">
          <w:marLeft w:val="446"/>
          <w:marRight w:val="0"/>
          <w:marTop w:val="0"/>
          <w:marBottom w:val="0"/>
          <w:divBdr>
            <w:top w:val="none" w:sz="0" w:space="0" w:color="auto"/>
            <w:left w:val="none" w:sz="0" w:space="0" w:color="auto"/>
            <w:bottom w:val="none" w:sz="0" w:space="0" w:color="auto"/>
            <w:right w:val="none" w:sz="0" w:space="0" w:color="auto"/>
          </w:divBdr>
        </w:div>
        <w:div w:id="2102293363">
          <w:marLeft w:val="446"/>
          <w:marRight w:val="0"/>
          <w:marTop w:val="0"/>
          <w:marBottom w:val="0"/>
          <w:divBdr>
            <w:top w:val="none" w:sz="0" w:space="0" w:color="auto"/>
            <w:left w:val="none" w:sz="0" w:space="0" w:color="auto"/>
            <w:bottom w:val="none" w:sz="0" w:space="0" w:color="auto"/>
            <w:right w:val="none" w:sz="0" w:space="0" w:color="auto"/>
          </w:divBdr>
        </w:div>
      </w:divsChild>
    </w:div>
    <w:div w:id="1650208886">
      <w:bodyDiv w:val="1"/>
      <w:marLeft w:val="0"/>
      <w:marRight w:val="0"/>
      <w:marTop w:val="0"/>
      <w:marBottom w:val="0"/>
      <w:divBdr>
        <w:top w:val="none" w:sz="0" w:space="0" w:color="auto"/>
        <w:left w:val="none" w:sz="0" w:space="0" w:color="auto"/>
        <w:bottom w:val="none" w:sz="0" w:space="0" w:color="auto"/>
        <w:right w:val="none" w:sz="0" w:space="0" w:color="auto"/>
      </w:divBdr>
    </w:div>
    <w:div w:id="1683358934">
      <w:bodyDiv w:val="1"/>
      <w:marLeft w:val="0"/>
      <w:marRight w:val="0"/>
      <w:marTop w:val="0"/>
      <w:marBottom w:val="0"/>
      <w:divBdr>
        <w:top w:val="none" w:sz="0" w:space="0" w:color="auto"/>
        <w:left w:val="none" w:sz="0" w:space="0" w:color="auto"/>
        <w:bottom w:val="none" w:sz="0" w:space="0" w:color="auto"/>
        <w:right w:val="none" w:sz="0" w:space="0" w:color="auto"/>
      </w:divBdr>
    </w:div>
    <w:div w:id="1699743766">
      <w:bodyDiv w:val="1"/>
      <w:marLeft w:val="0"/>
      <w:marRight w:val="0"/>
      <w:marTop w:val="0"/>
      <w:marBottom w:val="0"/>
      <w:divBdr>
        <w:top w:val="none" w:sz="0" w:space="0" w:color="auto"/>
        <w:left w:val="none" w:sz="0" w:space="0" w:color="auto"/>
        <w:bottom w:val="none" w:sz="0" w:space="0" w:color="auto"/>
        <w:right w:val="none" w:sz="0" w:space="0" w:color="auto"/>
      </w:divBdr>
    </w:div>
    <w:div w:id="1771316471">
      <w:bodyDiv w:val="1"/>
      <w:marLeft w:val="0"/>
      <w:marRight w:val="0"/>
      <w:marTop w:val="0"/>
      <w:marBottom w:val="0"/>
      <w:divBdr>
        <w:top w:val="none" w:sz="0" w:space="0" w:color="auto"/>
        <w:left w:val="none" w:sz="0" w:space="0" w:color="auto"/>
        <w:bottom w:val="none" w:sz="0" w:space="0" w:color="auto"/>
        <w:right w:val="none" w:sz="0" w:space="0" w:color="auto"/>
      </w:divBdr>
    </w:div>
    <w:div w:id="1784499272">
      <w:bodyDiv w:val="1"/>
      <w:marLeft w:val="0"/>
      <w:marRight w:val="0"/>
      <w:marTop w:val="0"/>
      <w:marBottom w:val="0"/>
      <w:divBdr>
        <w:top w:val="none" w:sz="0" w:space="0" w:color="auto"/>
        <w:left w:val="none" w:sz="0" w:space="0" w:color="auto"/>
        <w:bottom w:val="none" w:sz="0" w:space="0" w:color="auto"/>
        <w:right w:val="none" w:sz="0" w:space="0" w:color="auto"/>
      </w:divBdr>
    </w:div>
    <w:div w:id="1800612741">
      <w:bodyDiv w:val="1"/>
      <w:marLeft w:val="0"/>
      <w:marRight w:val="0"/>
      <w:marTop w:val="0"/>
      <w:marBottom w:val="0"/>
      <w:divBdr>
        <w:top w:val="none" w:sz="0" w:space="0" w:color="auto"/>
        <w:left w:val="none" w:sz="0" w:space="0" w:color="auto"/>
        <w:bottom w:val="none" w:sz="0" w:space="0" w:color="auto"/>
        <w:right w:val="none" w:sz="0" w:space="0" w:color="auto"/>
      </w:divBdr>
    </w:div>
    <w:div w:id="1801453658">
      <w:bodyDiv w:val="1"/>
      <w:marLeft w:val="0"/>
      <w:marRight w:val="0"/>
      <w:marTop w:val="0"/>
      <w:marBottom w:val="0"/>
      <w:divBdr>
        <w:top w:val="none" w:sz="0" w:space="0" w:color="auto"/>
        <w:left w:val="none" w:sz="0" w:space="0" w:color="auto"/>
        <w:bottom w:val="none" w:sz="0" w:space="0" w:color="auto"/>
        <w:right w:val="none" w:sz="0" w:space="0" w:color="auto"/>
      </w:divBdr>
    </w:div>
    <w:div w:id="1814446285">
      <w:bodyDiv w:val="1"/>
      <w:marLeft w:val="0"/>
      <w:marRight w:val="0"/>
      <w:marTop w:val="0"/>
      <w:marBottom w:val="0"/>
      <w:divBdr>
        <w:top w:val="none" w:sz="0" w:space="0" w:color="auto"/>
        <w:left w:val="none" w:sz="0" w:space="0" w:color="auto"/>
        <w:bottom w:val="none" w:sz="0" w:space="0" w:color="auto"/>
        <w:right w:val="none" w:sz="0" w:space="0" w:color="auto"/>
      </w:divBdr>
    </w:div>
    <w:div w:id="1818644631">
      <w:bodyDiv w:val="1"/>
      <w:marLeft w:val="0"/>
      <w:marRight w:val="0"/>
      <w:marTop w:val="0"/>
      <w:marBottom w:val="0"/>
      <w:divBdr>
        <w:top w:val="none" w:sz="0" w:space="0" w:color="auto"/>
        <w:left w:val="none" w:sz="0" w:space="0" w:color="auto"/>
        <w:bottom w:val="none" w:sz="0" w:space="0" w:color="auto"/>
        <w:right w:val="none" w:sz="0" w:space="0" w:color="auto"/>
      </w:divBdr>
    </w:div>
    <w:div w:id="1829596026">
      <w:bodyDiv w:val="1"/>
      <w:marLeft w:val="0"/>
      <w:marRight w:val="0"/>
      <w:marTop w:val="0"/>
      <w:marBottom w:val="0"/>
      <w:divBdr>
        <w:top w:val="none" w:sz="0" w:space="0" w:color="auto"/>
        <w:left w:val="none" w:sz="0" w:space="0" w:color="auto"/>
        <w:bottom w:val="none" w:sz="0" w:space="0" w:color="auto"/>
        <w:right w:val="none" w:sz="0" w:space="0" w:color="auto"/>
      </w:divBdr>
    </w:div>
    <w:div w:id="1857042322">
      <w:bodyDiv w:val="1"/>
      <w:marLeft w:val="0"/>
      <w:marRight w:val="0"/>
      <w:marTop w:val="0"/>
      <w:marBottom w:val="0"/>
      <w:divBdr>
        <w:top w:val="none" w:sz="0" w:space="0" w:color="auto"/>
        <w:left w:val="none" w:sz="0" w:space="0" w:color="auto"/>
        <w:bottom w:val="none" w:sz="0" w:space="0" w:color="auto"/>
        <w:right w:val="none" w:sz="0" w:space="0" w:color="auto"/>
      </w:divBdr>
      <w:divsChild>
        <w:div w:id="482627876">
          <w:marLeft w:val="0"/>
          <w:marRight w:val="0"/>
          <w:marTop w:val="0"/>
          <w:marBottom w:val="0"/>
          <w:divBdr>
            <w:top w:val="none" w:sz="0" w:space="0" w:color="auto"/>
            <w:left w:val="none" w:sz="0" w:space="0" w:color="auto"/>
            <w:bottom w:val="none" w:sz="0" w:space="0" w:color="auto"/>
            <w:right w:val="none" w:sz="0" w:space="0" w:color="auto"/>
          </w:divBdr>
        </w:div>
      </w:divsChild>
    </w:div>
    <w:div w:id="1914201203">
      <w:bodyDiv w:val="1"/>
      <w:marLeft w:val="0"/>
      <w:marRight w:val="0"/>
      <w:marTop w:val="0"/>
      <w:marBottom w:val="0"/>
      <w:divBdr>
        <w:top w:val="none" w:sz="0" w:space="0" w:color="auto"/>
        <w:left w:val="none" w:sz="0" w:space="0" w:color="auto"/>
        <w:bottom w:val="none" w:sz="0" w:space="0" w:color="auto"/>
        <w:right w:val="none" w:sz="0" w:space="0" w:color="auto"/>
      </w:divBdr>
      <w:divsChild>
        <w:div w:id="1843428784">
          <w:marLeft w:val="0"/>
          <w:marRight w:val="0"/>
          <w:marTop w:val="150"/>
          <w:marBottom w:val="150"/>
          <w:divBdr>
            <w:top w:val="single" w:sz="6" w:space="0" w:color="DFE1E5"/>
            <w:left w:val="single" w:sz="6" w:space="0" w:color="DFE1E5"/>
            <w:bottom w:val="single" w:sz="6" w:space="0" w:color="DFE1E5"/>
            <w:right w:val="single" w:sz="6" w:space="0" w:color="DFE1E5"/>
          </w:divBdr>
          <w:divsChild>
            <w:div w:id="1626423593">
              <w:marLeft w:val="0"/>
              <w:marRight w:val="0"/>
              <w:marTop w:val="0"/>
              <w:marBottom w:val="0"/>
              <w:divBdr>
                <w:top w:val="none" w:sz="0" w:space="0" w:color="auto"/>
                <w:left w:val="none" w:sz="0" w:space="0" w:color="auto"/>
                <w:bottom w:val="none" w:sz="0" w:space="0" w:color="auto"/>
                <w:right w:val="none" w:sz="0" w:space="0" w:color="auto"/>
              </w:divBdr>
              <w:divsChild>
                <w:div w:id="1541548925">
                  <w:marLeft w:val="0"/>
                  <w:marRight w:val="0"/>
                  <w:marTop w:val="0"/>
                  <w:marBottom w:val="0"/>
                  <w:divBdr>
                    <w:top w:val="none" w:sz="0" w:space="0" w:color="auto"/>
                    <w:left w:val="none" w:sz="0" w:space="0" w:color="auto"/>
                    <w:bottom w:val="none" w:sz="0" w:space="0" w:color="auto"/>
                    <w:right w:val="none" w:sz="0" w:space="0" w:color="auto"/>
                  </w:divBdr>
                  <w:divsChild>
                    <w:div w:id="17628767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83659918">
      <w:bodyDiv w:val="1"/>
      <w:marLeft w:val="0"/>
      <w:marRight w:val="0"/>
      <w:marTop w:val="0"/>
      <w:marBottom w:val="0"/>
      <w:divBdr>
        <w:top w:val="none" w:sz="0" w:space="0" w:color="auto"/>
        <w:left w:val="none" w:sz="0" w:space="0" w:color="auto"/>
        <w:bottom w:val="none" w:sz="0" w:space="0" w:color="auto"/>
        <w:right w:val="none" w:sz="0" w:space="0" w:color="auto"/>
      </w:divBdr>
      <w:divsChild>
        <w:div w:id="68773865">
          <w:marLeft w:val="0"/>
          <w:marRight w:val="0"/>
          <w:marTop w:val="0"/>
          <w:marBottom w:val="0"/>
          <w:divBdr>
            <w:top w:val="none" w:sz="0" w:space="0" w:color="auto"/>
            <w:left w:val="none" w:sz="0" w:space="0" w:color="auto"/>
            <w:bottom w:val="none" w:sz="0" w:space="0" w:color="auto"/>
            <w:right w:val="none" w:sz="0" w:space="0" w:color="auto"/>
          </w:divBdr>
        </w:div>
      </w:divsChild>
    </w:div>
    <w:div w:id="2044821109">
      <w:bodyDiv w:val="1"/>
      <w:marLeft w:val="0"/>
      <w:marRight w:val="0"/>
      <w:marTop w:val="0"/>
      <w:marBottom w:val="0"/>
      <w:divBdr>
        <w:top w:val="none" w:sz="0" w:space="0" w:color="auto"/>
        <w:left w:val="none" w:sz="0" w:space="0" w:color="auto"/>
        <w:bottom w:val="none" w:sz="0" w:space="0" w:color="auto"/>
        <w:right w:val="none" w:sz="0" w:space="0" w:color="auto"/>
      </w:divBdr>
    </w:div>
    <w:div w:id="2046370345">
      <w:bodyDiv w:val="1"/>
      <w:marLeft w:val="0"/>
      <w:marRight w:val="0"/>
      <w:marTop w:val="0"/>
      <w:marBottom w:val="0"/>
      <w:divBdr>
        <w:top w:val="none" w:sz="0" w:space="0" w:color="auto"/>
        <w:left w:val="none" w:sz="0" w:space="0" w:color="auto"/>
        <w:bottom w:val="none" w:sz="0" w:space="0" w:color="auto"/>
        <w:right w:val="none" w:sz="0" w:space="0" w:color="auto"/>
      </w:divBdr>
      <w:divsChild>
        <w:div w:id="679042117">
          <w:marLeft w:val="1224"/>
          <w:marRight w:val="0"/>
          <w:marTop w:val="0"/>
          <w:marBottom w:val="120"/>
          <w:divBdr>
            <w:top w:val="none" w:sz="0" w:space="0" w:color="auto"/>
            <w:left w:val="none" w:sz="0" w:space="0" w:color="auto"/>
            <w:bottom w:val="none" w:sz="0" w:space="0" w:color="auto"/>
            <w:right w:val="none" w:sz="0" w:space="0" w:color="auto"/>
          </w:divBdr>
        </w:div>
        <w:div w:id="1401440161">
          <w:marLeft w:val="1224"/>
          <w:marRight w:val="0"/>
          <w:marTop w:val="0"/>
          <w:marBottom w:val="120"/>
          <w:divBdr>
            <w:top w:val="none" w:sz="0" w:space="0" w:color="auto"/>
            <w:left w:val="none" w:sz="0" w:space="0" w:color="auto"/>
            <w:bottom w:val="none" w:sz="0" w:space="0" w:color="auto"/>
            <w:right w:val="none" w:sz="0" w:space="0" w:color="auto"/>
          </w:divBdr>
        </w:div>
        <w:div w:id="1652707205">
          <w:marLeft w:val="1224"/>
          <w:marRight w:val="0"/>
          <w:marTop w:val="0"/>
          <w:marBottom w:val="120"/>
          <w:divBdr>
            <w:top w:val="none" w:sz="0" w:space="0" w:color="auto"/>
            <w:left w:val="none" w:sz="0" w:space="0" w:color="auto"/>
            <w:bottom w:val="none" w:sz="0" w:space="0" w:color="auto"/>
            <w:right w:val="none" w:sz="0" w:space="0" w:color="auto"/>
          </w:divBdr>
        </w:div>
        <w:div w:id="1704095055">
          <w:marLeft w:val="1224"/>
          <w:marRight w:val="0"/>
          <w:marTop w:val="0"/>
          <w:marBottom w:val="120"/>
          <w:divBdr>
            <w:top w:val="none" w:sz="0" w:space="0" w:color="auto"/>
            <w:left w:val="none" w:sz="0" w:space="0" w:color="auto"/>
            <w:bottom w:val="none" w:sz="0" w:space="0" w:color="auto"/>
            <w:right w:val="none" w:sz="0" w:space="0" w:color="auto"/>
          </w:divBdr>
        </w:div>
      </w:divsChild>
    </w:div>
    <w:div w:id="2053118155">
      <w:bodyDiv w:val="1"/>
      <w:marLeft w:val="0"/>
      <w:marRight w:val="0"/>
      <w:marTop w:val="0"/>
      <w:marBottom w:val="0"/>
      <w:divBdr>
        <w:top w:val="none" w:sz="0" w:space="0" w:color="auto"/>
        <w:left w:val="none" w:sz="0" w:space="0" w:color="auto"/>
        <w:bottom w:val="none" w:sz="0" w:space="0" w:color="auto"/>
        <w:right w:val="none" w:sz="0" w:space="0" w:color="auto"/>
      </w:divBdr>
    </w:div>
    <w:div w:id="2057460329">
      <w:bodyDiv w:val="1"/>
      <w:marLeft w:val="0"/>
      <w:marRight w:val="0"/>
      <w:marTop w:val="0"/>
      <w:marBottom w:val="0"/>
      <w:divBdr>
        <w:top w:val="none" w:sz="0" w:space="0" w:color="auto"/>
        <w:left w:val="none" w:sz="0" w:space="0" w:color="auto"/>
        <w:bottom w:val="none" w:sz="0" w:space="0" w:color="auto"/>
        <w:right w:val="none" w:sz="0" w:space="0" w:color="auto"/>
      </w:divBdr>
    </w:div>
    <w:div w:id="2079747560">
      <w:bodyDiv w:val="1"/>
      <w:marLeft w:val="0"/>
      <w:marRight w:val="0"/>
      <w:marTop w:val="0"/>
      <w:marBottom w:val="0"/>
      <w:divBdr>
        <w:top w:val="none" w:sz="0" w:space="0" w:color="auto"/>
        <w:left w:val="none" w:sz="0" w:space="0" w:color="auto"/>
        <w:bottom w:val="none" w:sz="0" w:space="0" w:color="auto"/>
        <w:right w:val="none" w:sz="0" w:space="0" w:color="auto"/>
      </w:divBdr>
    </w:div>
    <w:div w:id="2082554173">
      <w:bodyDiv w:val="1"/>
      <w:marLeft w:val="0"/>
      <w:marRight w:val="0"/>
      <w:marTop w:val="0"/>
      <w:marBottom w:val="0"/>
      <w:divBdr>
        <w:top w:val="none" w:sz="0" w:space="0" w:color="auto"/>
        <w:left w:val="none" w:sz="0" w:space="0" w:color="auto"/>
        <w:bottom w:val="none" w:sz="0" w:space="0" w:color="auto"/>
        <w:right w:val="none" w:sz="0" w:space="0" w:color="auto"/>
      </w:divBdr>
      <w:divsChild>
        <w:div w:id="1452824475">
          <w:marLeft w:val="0"/>
          <w:marRight w:val="0"/>
          <w:marTop w:val="0"/>
          <w:marBottom w:val="0"/>
          <w:divBdr>
            <w:top w:val="none" w:sz="0" w:space="0" w:color="auto"/>
            <w:left w:val="none" w:sz="0" w:space="0" w:color="auto"/>
            <w:bottom w:val="none" w:sz="0" w:space="0" w:color="auto"/>
            <w:right w:val="none" w:sz="0" w:space="0" w:color="auto"/>
          </w:divBdr>
        </w:div>
        <w:div w:id="392193739">
          <w:marLeft w:val="0"/>
          <w:marRight w:val="0"/>
          <w:marTop w:val="0"/>
          <w:marBottom w:val="0"/>
          <w:divBdr>
            <w:top w:val="none" w:sz="0" w:space="0" w:color="auto"/>
            <w:left w:val="none" w:sz="0" w:space="0" w:color="auto"/>
            <w:bottom w:val="none" w:sz="0" w:space="0" w:color="auto"/>
            <w:right w:val="none" w:sz="0" w:space="0" w:color="auto"/>
          </w:divBdr>
        </w:div>
        <w:div w:id="1271470490">
          <w:marLeft w:val="0"/>
          <w:marRight w:val="0"/>
          <w:marTop w:val="0"/>
          <w:marBottom w:val="0"/>
          <w:divBdr>
            <w:top w:val="none" w:sz="0" w:space="0" w:color="auto"/>
            <w:left w:val="none" w:sz="0" w:space="0" w:color="auto"/>
            <w:bottom w:val="none" w:sz="0" w:space="0" w:color="auto"/>
            <w:right w:val="none" w:sz="0" w:space="0" w:color="auto"/>
          </w:divBdr>
        </w:div>
      </w:divsChild>
    </w:div>
    <w:div w:id="2093893752">
      <w:bodyDiv w:val="1"/>
      <w:marLeft w:val="0"/>
      <w:marRight w:val="0"/>
      <w:marTop w:val="0"/>
      <w:marBottom w:val="0"/>
      <w:divBdr>
        <w:top w:val="none" w:sz="0" w:space="0" w:color="auto"/>
        <w:left w:val="none" w:sz="0" w:space="0" w:color="auto"/>
        <w:bottom w:val="none" w:sz="0" w:space="0" w:color="auto"/>
        <w:right w:val="none" w:sz="0" w:space="0" w:color="auto"/>
      </w:divBdr>
    </w:div>
    <w:div w:id="2103837005">
      <w:bodyDiv w:val="1"/>
      <w:marLeft w:val="0"/>
      <w:marRight w:val="0"/>
      <w:marTop w:val="0"/>
      <w:marBottom w:val="0"/>
      <w:divBdr>
        <w:top w:val="none" w:sz="0" w:space="0" w:color="auto"/>
        <w:left w:val="none" w:sz="0" w:space="0" w:color="auto"/>
        <w:bottom w:val="none" w:sz="0" w:space="0" w:color="auto"/>
        <w:right w:val="none" w:sz="0" w:space="0" w:color="auto"/>
      </w:divBdr>
      <w:divsChild>
        <w:div w:id="573471558">
          <w:marLeft w:val="446"/>
          <w:marRight w:val="0"/>
          <w:marTop w:val="0"/>
          <w:marBottom w:val="0"/>
          <w:divBdr>
            <w:top w:val="none" w:sz="0" w:space="0" w:color="auto"/>
            <w:left w:val="none" w:sz="0" w:space="0" w:color="auto"/>
            <w:bottom w:val="none" w:sz="0" w:space="0" w:color="auto"/>
            <w:right w:val="none" w:sz="0" w:space="0" w:color="auto"/>
          </w:divBdr>
        </w:div>
        <w:div w:id="1227574348">
          <w:marLeft w:val="446"/>
          <w:marRight w:val="0"/>
          <w:marTop w:val="0"/>
          <w:marBottom w:val="0"/>
          <w:divBdr>
            <w:top w:val="none" w:sz="0" w:space="0" w:color="auto"/>
            <w:left w:val="none" w:sz="0" w:space="0" w:color="auto"/>
            <w:bottom w:val="none" w:sz="0" w:space="0" w:color="auto"/>
            <w:right w:val="none" w:sz="0" w:space="0" w:color="auto"/>
          </w:divBdr>
        </w:div>
        <w:div w:id="1388996777">
          <w:marLeft w:val="446"/>
          <w:marRight w:val="0"/>
          <w:marTop w:val="0"/>
          <w:marBottom w:val="0"/>
          <w:divBdr>
            <w:top w:val="none" w:sz="0" w:space="0" w:color="auto"/>
            <w:left w:val="none" w:sz="0" w:space="0" w:color="auto"/>
            <w:bottom w:val="none" w:sz="0" w:space="0" w:color="auto"/>
            <w:right w:val="none" w:sz="0" w:space="0" w:color="auto"/>
          </w:divBdr>
        </w:div>
        <w:div w:id="1959681257">
          <w:marLeft w:val="446"/>
          <w:marRight w:val="0"/>
          <w:marTop w:val="0"/>
          <w:marBottom w:val="0"/>
          <w:divBdr>
            <w:top w:val="none" w:sz="0" w:space="0" w:color="auto"/>
            <w:left w:val="none" w:sz="0" w:space="0" w:color="auto"/>
            <w:bottom w:val="none" w:sz="0" w:space="0" w:color="auto"/>
            <w:right w:val="none" w:sz="0" w:space="0" w:color="auto"/>
          </w:divBdr>
        </w:div>
      </w:divsChild>
    </w:div>
    <w:div w:id="21096928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rey.patrouilleau\OneDrive%20-%20NeoXam\user_guide_QA\TemplateDocNum.dotx" TargetMode="External"/></Relationships>
</file>

<file path=word/theme/theme1.xml><?xml version="1.0" encoding="utf-8"?>
<a:theme xmlns:a="http://schemas.openxmlformats.org/drawingml/2006/main" name="Office Theme">
  <a:themeElements>
    <a:clrScheme name="_NeoXam-2018">
      <a:dk1>
        <a:srgbClr val="22211F"/>
      </a:dk1>
      <a:lt1>
        <a:srgbClr val="FFFFFF"/>
      </a:lt1>
      <a:dk2>
        <a:srgbClr val="0ED8B8"/>
      </a:dk2>
      <a:lt2>
        <a:srgbClr val="D8D8D8"/>
      </a:lt2>
      <a:accent1>
        <a:srgbClr val="22211F"/>
      </a:accent1>
      <a:accent2>
        <a:srgbClr val="0ED8B8"/>
      </a:accent2>
      <a:accent3>
        <a:srgbClr val="F2F2F2"/>
      </a:accent3>
      <a:accent4>
        <a:srgbClr val="22211F"/>
      </a:accent4>
      <a:accent5>
        <a:srgbClr val="0ED8B8"/>
      </a:accent5>
      <a:accent6>
        <a:srgbClr val="FFFFFF"/>
      </a:accent6>
      <a:hlink>
        <a:srgbClr val="0ED8B8"/>
      </a:hlink>
      <a:folHlink>
        <a:srgbClr val="22211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229345C709344BB8D9E50298BEDA1" ma:contentTypeVersion="21" ma:contentTypeDescription="Crée un document." ma:contentTypeScope="" ma:versionID="bafad628df45d7282b8404edd09b694d">
  <xsd:schema xmlns:xsd="http://www.w3.org/2001/XMLSchema" xmlns:xs="http://www.w3.org/2001/XMLSchema" xmlns:p="http://schemas.microsoft.com/office/2006/metadata/properties" xmlns:ns1="http://schemas.microsoft.com/sharepoint/v3" xmlns:ns2="1b7df2aa-6782-492f-9993-c4292c36f3cc" xmlns:ns3="048d6d3b-a510-4830-9b6e-2076ccb9a1b3" targetNamespace="http://schemas.microsoft.com/office/2006/metadata/properties" ma:root="true" ma:fieldsID="0f841702129cc0d90082441b6b2b7cc7" ns1:_="" ns2:_="" ns3:_="">
    <xsd:import namespace="http://schemas.microsoft.com/sharepoint/v3"/>
    <xsd:import namespace="1b7df2aa-6782-492f-9993-c4292c36f3cc"/>
    <xsd:import namespace="048d6d3b-a510-4830-9b6e-2076ccb9a1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Statut"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Dateetheure" minOccurs="0"/>
                <xsd:element ref="ns3:MediaServiceObjectDetectorVersions" minOccurs="0"/>
                <xsd:element ref="ns3: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Propriétés de la stratégie de conformité unifiée" ma:hidden="true" ma:internalName="_ip_UnifiedCompliancePolicyProperties">
      <xsd:simpleType>
        <xsd:restriction base="dms:Note"/>
      </xsd:simpleType>
    </xsd:element>
    <xsd:element name="_ip_UnifiedCompliancePolicyUIAction" ma:index="28"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7df2aa-6782-492f-9993-c4292c36f3cc"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TaxCatchAll" ma:index="23" nillable="true" ma:displayName="Taxonomy Catch All Column" ma:hidden="true" ma:list="{c1838195-705f-4b1e-aeeb-e5db45612efe}" ma:internalName="TaxCatchAll" ma:showField="CatchAllData" ma:web="1b7df2aa-6782-492f-9993-c4292c36f3c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48d6d3b-a510-4830-9b6e-2076ccb9a1b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Statut" ma:index="17" nillable="true" ma:displayName="Statut" ma:description="This document is a DRAFT; must be reviewed and approved." ma:format="Dropdown" ma:internalName="Statut">
      <xsd:simpleType>
        <xsd:restriction base="dms:Text">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665531e2-916f-41d6-b7f3-804cd1717fd9" ma:termSetId="09814cd3-568e-fe90-9814-8d621ff8fb84" ma:anchorId="fba54fb3-c3e1-fe81-a776-ca4b69148c4d" ma:open="true" ma:isKeyword="false">
      <xsd:complexType>
        <xsd:sequence>
          <xsd:element ref="pc:Terms" minOccurs="0" maxOccurs="1"/>
        </xsd:sequence>
      </xsd:complexType>
    </xsd:element>
    <xsd:element name="Dateetheure" ma:index="24" nillable="true" ma:displayName="Date et heure" ma:format="DateTime" ma:internalName="Dateetheure">
      <xsd:simpleType>
        <xsd:restriction base="dms:DateTim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Details xmlns="1b7df2aa-6782-492f-9993-c4292c36f3cc">{}</SharedWithDetails>
    <SharedWithUsers xmlns="1b7df2aa-6782-492f-9993-c4292c36f3cc">
      <UserInfo>
        <DisplayName>Visay Nguyen</DisplayName>
        <AccountId>62</AccountId>
        <AccountType/>
      </UserInfo>
    </SharedWithUsers>
    <Statut xmlns="048d6d3b-a510-4830-9b6e-2076ccb9a1b3" xsi:nil="true"/>
    <TaxCatchAll xmlns="1b7df2aa-6782-492f-9993-c4292c36f3cc" xsi:nil="true"/>
    <lcf76f155ced4ddcb4097134ff3c332f xmlns="048d6d3b-a510-4830-9b6e-2076ccb9a1b3">
      <Terms xmlns="http://schemas.microsoft.com/office/infopath/2007/PartnerControls"/>
    </lcf76f155ced4ddcb4097134ff3c332f>
    <Dateetheure xmlns="048d6d3b-a510-4830-9b6e-2076ccb9a1b3"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07F1C-335A-47AA-8B8E-EE41CD235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b7df2aa-6782-492f-9993-c4292c36f3cc"/>
    <ds:schemaRef ds:uri="048d6d3b-a510-4830-9b6e-2076ccb9a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1b7df2aa-6782-492f-9993-c4292c36f3cc"/>
    <ds:schemaRef ds:uri="048d6d3b-a510-4830-9b6e-2076ccb9a1b3"/>
    <ds:schemaRef ds:uri="http://schemas.microsoft.com/sharepoint/v3"/>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437FB39-ACF2-4A35-9AE3-CFAAD600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TemplateDocNum</Template>
  <TotalTime>12</TotalTime>
  <Pages>3</Pages>
  <Words>409</Words>
  <Characters>2252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Letellier</dc:creator>
  <cp:keywords/>
  <cp:lastModifiedBy>Mohamed Yassine Kassem</cp:lastModifiedBy>
  <cp:revision>5</cp:revision>
  <cp:lastPrinted>2023-10-21T16:59:00Z</cp:lastPrinted>
  <dcterms:created xsi:type="dcterms:W3CDTF">2025-02-27T10:59:00Z</dcterms:created>
  <dcterms:modified xsi:type="dcterms:W3CDTF">2025-02-27T11:10:00Z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0x010100B58229345C709344BB8D9E50298BEDA1</vt:lpwstr>
  </property>
  <property fmtid="{D5CDD505-2E9C-101B-9397-08002B2CF9AE}" pid="3" name="_dlc_DocIdItemGuid">
    <vt:lpwstr>40c25c02-a5e0-48a4-913c-93e0d5121f72</vt:lpwstr>
  </property>
  <property fmtid="{D5CDD505-2E9C-101B-9397-08002B2CF9AE}" pid="4" name="MediaServiceImageTags">
    <vt:lpwstr/>
  </property>
  <property fmtid="{D5CDD505-2E9C-101B-9397-08002B2CF9AE}" pid="5" name="GrammarlyDocumentId">
    <vt:lpwstr>bc9cdcf6869b5fbcbc5cc554dcdee4ed9384a693cd702099c059904117c30bd4</vt:lpwstr>
  </property>
</Properties>
</file>